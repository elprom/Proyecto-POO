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2BBF" w14:textId="4F7F2330" w:rsidR="005A6A9B" w:rsidRDefault="0023053A">
      <w:pPr>
        <w:pStyle w:val="Ttulo1"/>
      </w:pPr>
      <w:r>
        <w:t xml:space="preserve">Desarrollo Embrionario </w:t>
      </w:r>
    </w:p>
    <w:p w14:paraId="5671F11D" w14:textId="1568CC95" w:rsidR="005A6A9B" w:rsidRPr="0061213D" w:rsidRDefault="00430879">
      <w:pPr>
        <w:pStyle w:val="Listaconvietas"/>
        <w:rPr>
          <w:color w:val="808080" w:themeColor="background1" w:themeShade="80"/>
        </w:rPr>
      </w:pPr>
      <w:r w:rsidRPr="0061213D">
        <w:rPr>
          <w:rFonts w:ascii="Trebuchet MS" w:eastAsia="Times New Roman" w:hAnsi="Trebuchet MS"/>
          <w:color w:val="808080" w:themeColor="background1" w:themeShade="80"/>
        </w:rPr>
        <w:t>El desarrollo embrionario humano son las etapas y procesos que pasa el embrión mientras se encuentra en el huevo o en el útero de la madre.</w:t>
      </w:r>
    </w:p>
    <w:p w14:paraId="7ED4668D" w14:textId="77777777" w:rsidR="00677E49" w:rsidRPr="0061213D" w:rsidRDefault="00677E49">
      <w:pPr>
        <w:pStyle w:val="Listaconvietas"/>
        <w:rPr>
          <w:color w:val="808080" w:themeColor="background1" w:themeShade="80"/>
        </w:rPr>
      </w:pPr>
      <w:r w:rsidRPr="0061213D">
        <w:rPr>
          <w:rFonts w:ascii="Trebuchet MS" w:eastAsia="Times New Roman" w:hAnsi="Trebuchet MS"/>
          <w:color w:val="808080" w:themeColor="background1" w:themeShade="80"/>
        </w:rPr>
        <w:t>En las dos primeras semanas se produce la ovulación y desprendimiento del óvulo.</w:t>
      </w:r>
    </w:p>
    <w:p w14:paraId="356F3485" w14:textId="7759896E" w:rsidR="00677E49" w:rsidRPr="0061213D" w:rsidRDefault="00677E49">
      <w:pPr>
        <w:pStyle w:val="Listaconvietas"/>
        <w:rPr>
          <w:color w:val="808080" w:themeColor="background1" w:themeShade="80"/>
        </w:rPr>
      </w:pPr>
      <w:r w:rsidRPr="0061213D">
        <w:rPr>
          <w:color w:val="808080" w:themeColor="background1" w:themeShade="80"/>
        </w:rPr>
        <w:t>En la tercer semana, el óvulo y el espermatozoide se unen formando el huevo o CIGOTO.</w:t>
      </w:r>
    </w:p>
    <w:p w14:paraId="6C3BD567" w14:textId="208C6E07" w:rsidR="005A6A9B" w:rsidRDefault="0061213D" w:rsidP="0061213D">
      <w:pPr>
        <w:pStyle w:val="Listaconvietas"/>
      </w:pPr>
      <w:r w:rsidRPr="0061213D">
        <w:rPr>
          <w:color w:val="808080" w:themeColor="background1" w:themeShade="80"/>
        </w:rPr>
        <w:t>Durante</w:t>
      </w:r>
      <w:r>
        <w:t xml:space="preserve"> el primer mes el huevo o cigoto se dividirá o segmentara en varías células, a esto se les llama MITOSIS, cada célula duplicada se llama blastómero y el conjunto de blastómeros se llama blastocito.</w:t>
      </w:r>
    </w:p>
    <w:p w14:paraId="4665CB73" w14:textId="5366D367" w:rsidR="0061213D" w:rsidRDefault="0061213D" w:rsidP="00FF7039">
      <w:pPr>
        <w:pStyle w:val="Listaconvietas"/>
        <w:numPr>
          <w:ilvl w:val="0"/>
          <w:numId w:val="0"/>
        </w:numPr>
        <w:ind w:left="432" w:hanging="432"/>
      </w:pPr>
    </w:p>
    <w:p w14:paraId="2AC8E671" w14:textId="642FBB04" w:rsidR="00081C82" w:rsidRDefault="00081C82" w:rsidP="00FF7039">
      <w:pPr>
        <w:pStyle w:val="Listaconvietas"/>
        <w:numPr>
          <w:ilvl w:val="0"/>
          <w:numId w:val="0"/>
        </w:numPr>
        <w:ind w:left="432" w:hanging="432"/>
      </w:pPr>
      <w:r w:rsidRPr="00081C82">
        <w:rPr>
          <w:b/>
          <w:bCs/>
        </w:rPr>
        <w:t xml:space="preserve">Día 1: </w:t>
      </w:r>
      <w:r>
        <w:t>El cigoto se divide formando 2 nuevas células, se llama etapa de 2 células.</w:t>
      </w:r>
    </w:p>
    <w:p w14:paraId="1CA1884A" w14:textId="77777777" w:rsidR="00716AA2" w:rsidRPr="00716AA2" w:rsidRDefault="00716AA2" w:rsidP="00FF7039">
      <w:pPr>
        <w:pStyle w:val="Listaconvietas"/>
        <w:numPr>
          <w:ilvl w:val="0"/>
          <w:numId w:val="0"/>
        </w:numPr>
        <w:ind w:left="432" w:hanging="432"/>
      </w:pPr>
      <w:r>
        <w:rPr>
          <w:b/>
          <w:bCs/>
        </w:rPr>
        <w:t xml:space="preserve">Día 2: </w:t>
      </w:r>
      <w:r w:rsidRPr="00716AA2">
        <w:t>Continúa la división en 4 células, se llama etapa de 4 células.</w:t>
      </w:r>
    </w:p>
    <w:p w14:paraId="709364E6" w14:textId="6F936276" w:rsidR="00716AA2" w:rsidRDefault="00716AA2" w:rsidP="00716AA2">
      <w:pPr>
        <w:pStyle w:val="Listaconvietas"/>
        <w:numPr>
          <w:ilvl w:val="0"/>
          <w:numId w:val="0"/>
        </w:numPr>
      </w:pPr>
      <w:r w:rsidRPr="00716AA2">
        <w:rPr>
          <w:b/>
          <w:bCs/>
        </w:rPr>
        <w:t xml:space="preserve">Día 3: </w:t>
      </w:r>
      <w:r>
        <w:t>Sigue la división en 8 células, se llama etapa de 8 células.</w:t>
      </w:r>
    </w:p>
    <w:p w14:paraId="5307F831" w14:textId="7B550CAC" w:rsidR="00716AA2" w:rsidRDefault="00716AA2" w:rsidP="00716AA2">
      <w:pPr>
        <w:pStyle w:val="Listaconvietas"/>
        <w:numPr>
          <w:ilvl w:val="0"/>
          <w:numId w:val="0"/>
        </w:numPr>
        <w:ind w:left="432" w:hanging="432"/>
      </w:pPr>
      <w:r w:rsidRPr="00716AA2">
        <w:rPr>
          <w:b/>
          <w:bCs/>
        </w:rPr>
        <w:t xml:space="preserve">Día 4: </w:t>
      </w:r>
      <w:r>
        <w:t>Llegando al primer mes desde la fecundación, en esta etapa el conjunto de blastómeros que se llaman blastocito se transforma en EMBRIÓN.</w:t>
      </w:r>
    </w:p>
    <w:p w14:paraId="0DC1773E" w14:textId="1C41ADF4" w:rsidR="00716AA2" w:rsidRDefault="00716AA2" w:rsidP="00716AA2">
      <w:pPr>
        <w:pStyle w:val="Listaconvietas"/>
        <w:numPr>
          <w:ilvl w:val="0"/>
          <w:numId w:val="0"/>
        </w:numPr>
        <w:ind w:left="432" w:hanging="432"/>
      </w:pPr>
      <w:r w:rsidRPr="00716AA2">
        <w:rPr>
          <w:b/>
          <w:bCs/>
        </w:rPr>
        <w:t xml:space="preserve">Día 5: </w:t>
      </w:r>
      <w:r>
        <w:t>La segmentación continúa llegando a las 12 o 16 células, en esta etapa al conjunto de los blastómeros se le llama MÓRULA, porque parece una mora.</w:t>
      </w:r>
    </w:p>
    <w:p w14:paraId="520840A4" w14:textId="1E04DD78" w:rsidR="00716AA2" w:rsidRDefault="00716AA2" w:rsidP="00FF7039">
      <w:pPr>
        <w:pStyle w:val="Listaconvietas"/>
        <w:numPr>
          <w:ilvl w:val="0"/>
          <w:numId w:val="0"/>
        </w:numPr>
        <w:ind w:left="432" w:hanging="432"/>
      </w:pPr>
      <w:r w:rsidRPr="00BA2EF1">
        <w:rPr>
          <w:b/>
          <w:bCs/>
        </w:rPr>
        <w:t>Día 6</w:t>
      </w:r>
      <w:r>
        <w:t xml:space="preserve">: el desarrollo embrionario continúa con la división de las células, llegando a más de 64, formado la BLÁSTULA. Aquí los blastómeros se reorganizan dejando una cavidad central, llamada </w:t>
      </w:r>
      <w:proofErr w:type="spellStart"/>
      <w:r>
        <w:t>blastocele</w:t>
      </w:r>
      <w:proofErr w:type="spellEnd"/>
    </w:p>
    <w:p w14:paraId="1626727B" w14:textId="45270F24" w:rsidR="00081C82" w:rsidRDefault="00081C82" w:rsidP="00FF7039">
      <w:pPr>
        <w:pStyle w:val="Listaconvietas"/>
        <w:numPr>
          <w:ilvl w:val="0"/>
          <w:numId w:val="0"/>
        </w:numPr>
        <w:ind w:left="432" w:hanging="432"/>
      </w:pPr>
    </w:p>
    <w:p w14:paraId="067CA170" w14:textId="7649F27E" w:rsidR="00FB3449" w:rsidRDefault="00FB3449" w:rsidP="00FF7039">
      <w:pPr>
        <w:pStyle w:val="Listaconvietas"/>
        <w:numPr>
          <w:ilvl w:val="0"/>
          <w:numId w:val="0"/>
        </w:numPr>
        <w:ind w:left="432" w:hanging="432"/>
      </w:pPr>
    </w:p>
    <w:p w14:paraId="0DE8BD71" w14:textId="34B860A8" w:rsidR="00FB3449" w:rsidRDefault="00FB3449" w:rsidP="00FF7039">
      <w:pPr>
        <w:pStyle w:val="Listaconvietas"/>
        <w:numPr>
          <w:ilvl w:val="0"/>
          <w:numId w:val="0"/>
        </w:numPr>
        <w:ind w:left="432" w:hanging="432"/>
      </w:pPr>
    </w:p>
    <w:p w14:paraId="44A458D7" w14:textId="77777777" w:rsidR="00FB3449" w:rsidRDefault="00FB3449" w:rsidP="00FF7039">
      <w:pPr>
        <w:pStyle w:val="Listaconvietas"/>
        <w:numPr>
          <w:ilvl w:val="0"/>
          <w:numId w:val="0"/>
        </w:numPr>
        <w:ind w:left="432" w:hanging="432"/>
      </w:pPr>
    </w:p>
    <w:p w14:paraId="7430EF6A" w14:textId="39F69AFB" w:rsidR="00FB3449" w:rsidRDefault="00FB3449" w:rsidP="00FF7039">
      <w:pPr>
        <w:pStyle w:val="Listaconvietas"/>
        <w:numPr>
          <w:ilvl w:val="0"/>
          <w:numId w:val="0"/>
        </w:numPr>
        <w:ind w:left="432" w:hanging="432"/>
      </w:pPr>
      <w:r>
        <w:t>Después de la blástula, las células comienzan a moverse al interior</w:t>
      </w:r>
    </w:p>
    <w:p w14:paraId="145D9CFD" w14:textId="71D3F6D6" w:rsidR="00FB3449" w:rsidRDefault="00FB3449" w:rsidP="00FF7039">
      <w:pPr>
        <w:pStyle w:val="Listaconvietas"/>
        <w:numPr>
          <w:ilvl w:val="0"/>
          <w:numId w:val="0"/>
        </w:numPr>
        <w:ind w:left="432" w:hanging="432"/>
      </w:pPr>
      <w:r>
        <w:t>Formando tres capas de células germen o embrionarias:</w:t>
      </w:r>
    </w:p>
    <w:p w14:paraId="665C438A" w14:textId="0D11D208" w:rsidR="00FB3449" w:rsidRDefault="00FB3449" w:rsidP="00A00099">
      <w:pPr>
        <w:pStyle w:val="Listaconvietas"/>
        <w:numPr>
          <w:ilvl w:val="0"/>
          <w:numId w:val="5"/>
        </w:numPr>
      </w:pPr>
      <w:r>
        <w:t>Capa Intima, es el endodermo, donde se forman los órganos, pulmones y diafragma digestivo.</w:t>
      </w:r>
    </w:p>
    <w:p w14:paraId="7C97F6B9" w14:textId="23D39703" w:rsidR="00FB3449" w:rsidRDefault="00FB3449" w:rsidP="00A00099">
      <w:pPr>
        <w:pStyle w:val="Listaconvietas"/>
        <w:numPr>
          <w:ilvl w:val="0"/>
          <w:numId w:val="5"/>
        </w:numPr>
      </w:pPr>
      <w:r>
        <w:t>Capa Central, es la mesoderma, donde se forman el esqueleto, vasos sanguíneos y músculos.</w:t>
      </w:r>
    </w:p>
    <w:p w14:paraId="4A1B80B7" w14:textId="012B2BD8" w:rsidR="00FB3449" w:rsidRDefault="00FB3449" w:rsidP="00A00099">
      <w:pPr>
        <w:pStyle w:val="Listaconvietas"/>
        <w:numPr>
          <w:ilvl w:val="0"/>
          <w:numId w:val="5"/>
        </w:numPr>
      </w:pPr>
      <w:r>
        <w:t xml:space="preserve">Capa Exterior, es la ectoderma, donde se forman la piel y el sistema nervioso. Y a partir de la octava semana el embrión se denomina feto. </w:t>
      </w:r>
    </w:p>
    <w:p w14:paraId="703D9BD0" w14:textId="77777777" w:rsidR="00A00099" w:rsidRPr="000A1E95" w:rsidRDefault="00A00099" w:rsidP="00A00099">
      <w:pPr>
        <w:pStyle w:val="Listaconvietas"/>
        <w:numPr>
          <w:ilvl w:val="0"/>
          <w:numId w:val="5"/>
        </w:numPr>
      </w:pPr>
    </w:p>
    <w:p w14:paraId="0F1D866C" w14:textId="77777777" w:rsidR="00FB3449" w:rsidRPr="000A1E95" w:rsidRDefault="00FB3449" w:rsidP="00FF7039">
      <w:pPr>
        <w:pStyle w:val="Listaconvietas"/>
        <w:numPr>
          <w:ilvl w:val="0"/>
          <w:numId w:val="0"/>
        </w:numPr>
        <w:ind w:left="432" w:hanging="432"/>
      </w:pPr>
    </w:p>
    <w:sectPr w:rsidR="00FB3449" w:rsidRPr="000A1E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17AC" w14:textId="77777777" w:rsidR="00F2161D" w:rsidRDefault="00F2161D">
      <w:r>
        <w:separator/>
      </w:r>
    </w:p>
    <w:p w14:paraId="0C27085D" w14:textId="77777777" w:rsidR="00F2161D" w:rsidRDefault="00F2161D"/>
  </w:endnote>
  <w:endnote w:type="continuationSeparator" w:id="0">
    <w:p w14:paraId="3DC800E3" w14:textId="77777777" w:rsidR="00F2161D" w:rsidRDefault="00F2161D">
      <w:r>
        <w:continuationSeparator/>
      </w:r>
    </w:p>
    <w:p w14:paraId="3CD6E965" w14:textId="77777777" w:rsidR="00F2161D" w:rsidRDefault="00F21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FE5EF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B186" w14:textId="77777777" w:rsidR="00F2161D" w:rsidRDefault="00F2161D">
      <w:r>
        <w:separator/>
      </w:r>
    </w:p>
    <w:p w14:paraId="3A854B1B" w14:textId="77777777" w:rsidR="00F2161D" w:rsidRDefault="00F2161D"/>
  </w:footnote>
  <w:footnote w:type="continuationSeparator" w:id="0">
    <w:p w14:paraId="3FD2828F" w14:textId="77777777" w:rsidR="00F2161D" w:rsidRDefault="00F2161D">
      <w:r>
        <w:continuationSeparator/>
      </w:r>
    </w:p>
    <w:p w14:paraId="09E77760" w14:textId="77777777" w:rsidR="00F2161D" w:rsidRDefault="00F216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7286"/>
    <w:multiLevelType w:val="hybridMultilevel"/>
    <w:tmpl w:val="B61030A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1D"/>
    <w:rsid w:val="00081C82"/>
    <w:rsid w:val="000A1E95"/>
    <w:rsid w:val="00106A32"/>
    <w:rsid w:val="0023053A"/>
    <w:rsid w:val="00430879"/>
    <w:rsid w:val="005A6A9B"/>
    <w:rsid w:val="0061213D"/>
    <w:rsid w:val="00677E49"/>
    <w:rsid w:val="00716AA2"/>
    <w:rsid w:val="00A00099"/>
    <w:rsid w:val="00A714F0"/>
    <w:rsid w:val="00B052CE"/>
    <w:rsid w:val="00BA2EF1"/>
    <w:rsid w:val="00F2161D"/>
    <w:rsid w:val="00F24413"/>
    <w:rsid w:val="00FB3449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34B8"/>
  <w15:chartTrackingRefBased/>
  <w15:docId w15:val="{5063BA00-0C28-1142-81B2-D3A7D6BE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A06655F-83E7-E64D-A18C-39CCEF1C3817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{8A06655F-83E7-E64D-A18C-39CCEF1C3817}tf50002051.dotx</Template>
  <TotalTime>10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14</cp:revision>
  <dcterms:created xsi:type="dcterms:W3CDTF">2022-03-12T19:53:00Z</dcterms:created>
  <dcterms:modified xsi:type="dcterms:W3CDTF">2022-03-12T20:03:00Z</dcterms:modified>
</cp:coreProperties>
</file>