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6EF9" w14:textId="06239AE7" w:rsidR="00E4042B" w:rsidRDefault="00E4042B">
      <w:pPr>
        <w:pStyle w:val="Nombre"/>
      </w:pPr>
      <w:r>
        <w:t>BLOQUE IV. El Colonialismo y El Virreinato de la Nueva España.</w:t>
      </w:r>
    </w:p>
    <w:p w14:paraId="17E8A896" w14:textId="77777777" w:rsidR="008115E5" w:rsidRDefault="00EB4C30">
      <w:pPr>
        <w:pStyle w:val="Informacindecontacto"/>
      </w:pPr>
    </w:p>
    <w:p w14:paraId="539846F0" w14:textId="308CB507" w:rsidR="008115E5" w:rsidRDefault="00DA425A">
      <w:pPr>
        <w:pStyle w:val="Ttulo1"/>
      </w:pPr>
      <w:r>
        <w:t>Proceso de colonización (siglos XVI-XVII)</w:t>
      </w:r>
    </w:p>
    <w:p w14:paraId="13E64F7A" w14:textId="06CD3BD5" w:rsidR="008115E5" w:rsidRDefault="00014273">
      <w:pPr>
        <w:rPr>
          <w:rFonts w:eastAsia="Times New Roman"/>
          <w:color w:val="000000"/>
          <w:sz w:val="27"/>
          <w:szCs w:val="27"/>
        </w:rPr>
      </w:pPr>
      <w:r>
        <w:rPr>
          <w:rFonts w:eastAsia="Times New Roman"/>
          <w:color w:val="000000"/>
          <w:sz w:val="27"/>
          <w:szCs w:val="27"/>
        </w:rPr>
        <w:t>La colonización de México se puede dividir en tres etapas: I.1492-1519, el descubrimiento; II. 1519-1521, la conquista, cuyas consecuencias directas se prolongaban hasta 1535 cuando se fundó el primer virreinato, el de Nueva España; III. 1535-1810, la epóca de colonización.</w:t>
      </w:r>
    </w:p>
    <w:p w14:paraId="272A253E" w14:textId="04BB6158" w:rsidR="000C1CE5" w:rsidRPr="000C1CE5" w:rsidRDefault="000C1CE5" w:rsidP="000C1CE5">
      <w:pPr>
        <w:pStyle w:val="Prrafodelista"/>
        <w:numPr>
          <w:ilvl w:val="0"/>
          <w:numId w:val="14"/>
        </w:numPr>
        <w:rPr>
          <w:b/>
          <w:bCs/>
        </w:rPr>
      </w:pPr>
      <w:r w:rsidRPr="000C1CE5">
        <w:rPr>
          <w:b/>
          <w:bCs/>
        </w:rPr>
        <w:t>La administración territorial.</w:t>
      </w:r>
    </w:p>
    <w:p w14:paraId="16E392AB" w14:textId="6FB1DCDD" w:rsidR="000C1CE5" w:rsidRDefault="000C1CE5">
      <w:r>
        <w:t>Cuando Hernán Cortés llegó en México en 1519, a la orilla del Golfo de México fundó la primera ciudad de la Nueva España, la Rica Valle de Veracruz, que jugaba un papel muy importante tanto en el aspecto militar como en el comercial, puesto que era la única salida a las islas antillanas. Depúes de la conquista de los aztecas los españoles fundaron otra ciudad sobre las ruinas de Tenochititlán, la Ciudad de México, que era el capital de Nueva España. En los primeros años de la colonización el territorio de Nueva España se limitaba en la meseta central, pero con el tiempo se iba expandiendo hacia el sur, el norte y el oeste. Hacia el sur llegaban a los istmos, hacia el oeste los conquistadores españoles lograron encontrar las rutas marítimas hacia California y así la convirtieron una parte de la Nueva España. También prologaron el dominio español hacia las islas Filipinas. Acapulco era el puerto más importante en la costa pacífica.</w:t>
      </w:r>
    </w:p>
    <w:p w14:paraId="4D6F5274" w14:textId="77777777" w:rsidR="005618FB" w:rsidRPr="005618FB" w:rsidRDefault="005618FB" w:rsidP="000C1CE5">
      <w:pPr>
        <w:pStyle w:val="Prrafodelista"/>
        <w:numPr>
          <w:ilvl w:val="0"/>
          <w:numId w:val="14"/>
        </w:numPr>
        <w:rPr>
          <w:b/>
          <w:bCs/>
        </w:rPr>
      </w:pPr>
      <w:r w:rsidRPr="005618FB">
        <w:rPr>
          <w:b/>
          <w:bCs/>
        </w:rPr>
        <w:t>Rutas de comercio.</w:t>
      </w:r>
    </w:p>
    <w:p w14:paraId="42BAF798" w14:textId="46B680BF" w:rsidR="005618FB" w:rsidRDefault="005618FB" w:rsidP="005618FB">
      <w:pPr>
        <w:pStyle w:val="Prrafodelista"/>
        <w:ind w:left="720"/>
      </w:pPr>
      <w:r>
        <w:t xml:space="preserve">Desde el descubrimiento de América empezó el comercio entre las colonias y España. Los únicos puertos autorizados a hacer comercios con las colonias eran Sevilla y Cádiz. México </w:t>
      </w:r>
      <w:r w:rsidR="006D4C4D">
        <w:t>exportaba</w:t>
      </w:r>
      <w:r>
        <w:t xml:space="preserve"> oro, plata, azúcar, piel por el puerto Veracruz, o directamente a España, o haciendo escalas en las islas antillanas, la importación de España seguía la misma ruta sólo al revés. México también hacía comercio con China y las Indias Orientales, exclusivamente a través de las Filipinas por el puerto Acapulco. El galeón de Manila se llamaba “Nao de China”.</w:t>
      </w:r>
    </w:p>
    <w:p w14:paraId="0583B4DE" w14:textId="55A0AE2F" w:rsidR="008115E5" w:rsidRDefault="00EB4C30">
      <w:pPr>
        <w:pStyle w:val="Ttulo1"/>
      </w:pPr>
    </w:p>
    <w:p w14:paraId="28BE6F4F" w14:textId="3610D7AB" w:rsidR="008115E5" w:rsidRDefault="00EB4C30"/>
    <w:p w14:paraId="5693E263" w14:textId="575D3894" w:rsidR="006D4C4D" w:rsidRPr="00750741" w:rsidRDefault="006D4C4D" w:rsidP="00FB1600">
      <w:pPr>
        <w:pStyle w:val="NormalWeb"/>
        <w:rPr>
          <w:rFonts w:asciiTheme="minorHAnsi" w:hAnsiTheme="minorHAnsi" w:cstheme="minorHAnsi"/>
          <w:color w:val="A5A5A5" w:themeColor="accent3"/>
        </w:rPr>
      </w:pPr>
    </w:p>
    <w:p w14:paraId="148E3C23" w14:textId="2A2E41A7" w:rsidR="008115E5" w:rsidRDefault="00EB4C30" w:rsidP="006D4C4D">
      <w:pPr>
        <w:pStyle w:val="Listaconvietas"/>
        <w:numPr>
          <w:ilvl w:val="0"/>
          <w:numId w:val="0"/>
        </w:numPr>
        <w:ind w:left="216"/>
      </w:pPr>
    </w:p>
    <w:p w14:paraId="6F8380CA" w14:textId="405C1228" w:rsidR="008115E5" w:rsidRDefault="00EB4C30" w:rsidP="0012167C">
      <w:pPr>
        <w:pStyle w:val="Listaconvietas"/>
        <w:numPr>
          <w:ilvl w:val="0"/>
          <w:numId w:val="0"/>
        </w:numPr>
      </w:pPr>
    </w:p>
    <w:p w14:paraId="0183D079" w14:textId="38E15BD8" w:rsidR="0012167C" w:rsidRDefault="0012167C" w:rsidP="0012167C">
      <w:pPr>
        <w:pStyle w:val="Listaconvietas"/>
        <w:numPr>
          <w:ilvl w:val="0"/>
          <w:numId w:val="0"/>
        </w:numPr>
      </w:pPr>
    </w:p>
    <w:p w14:paraId="388D358D" w14:textId="1C4C3D7D" w:rsidR="0012167C" w:rsidRDefault="0012167C" w:rsidP="0012167C">
      <w:pPr>
        <w:pStyle w:val="Listaconvietas"/>
        <w:numPr>
          <w:ilvl w:val="0"/>
          <w:numId w:val="0"/>
        </w:numPr>
      </w:pPr>
    </w:p>
    <w:p w14:paraId="33DFA107" w14:textId="27315E2D" w:rsidR="0012167C" w:rsidRDefault="007F1965" w:rsidP="0012167C">
      <w:pPr>
        <w:pStyle w:val="Listaconvietas"/>
        <w:numPr>
          <w:ilvl w:val="0"/>
          <w:numId w:val="0"/>
        </w:numPr>
      </w:pPr>
      <w:r>
        <w:rPr>
          <w:noProof/>
        </w:rPr>
        <mc:AlternateContent>
          <mc:Choice Requires="wps">
            <w:drawing>
              <wp:anchor distT="0" distB="0" distL="114300" distR="114300" simplePos="0" relativeHeight="251659264" behindDoc="0" locked="0" layoutInCell="1" allowOverlap="1" wp14:anchorId="2587DCF8" wp14:editId="72133ED6">
                <wp:simplePos x="0" y="0"/>
                <wp:positionH relativeFrom="column">
                  <wp:posOffset>502920</wp:posOffset>
                </wp:positionH>
                <wp:positionV relativeFrom="paragraph">
                  <wp:posOffset>200660</wp:posOffset>
                </wp:positionV>
                <wp:extent cx="4747260" cy="6920865"/>
                <wp:effectExtent l="0" t="0" r="15240" b="13335"/>
                <wp:wrapNone/>
                <wp:docPr id="5" name="Rectángulo 5"/>
                <wp:cNvGraphicFramePr/>
                <a:graphic xmlns:a="http://schemas.openxmlformats.org/drawingml/2006/main">
                  <a:graphicData uri="http://schemas.microsoft.com/office/word/2010/wordprocessingShape">
                    <wps:wsp>
                      <wps:cNvSpPr/>
                      <wps:spPr>
                        <a:xfrm>
                          <a:off x="0" y="0"/>
                          <a:ext cx="4747260" cy="69208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D56300" w14:textId="6C93EFFD" w:rsidR="0012167C" w:rsidRPr="00176AEE" w:rsidRDefault="0012167C" w:rsidP="0012167C">
                            <w:pPr>
                              <w:pStyle w:val="Ttulo2"/>
                              <w:numPr>
                                <w:ilvl w:val="0"/>
                                <w:numId w:val="15"/>
                              </w:numPr>
                              <w:rPr>
                                <w:rFonts w:eastAsia="Times New Roman"/>
                                <w:b/>
                                <w:bCs/>
                                <w:color w:val="000000"/>
                                <w:sz w:val="36"/>
                                <w:szCs w:val="36"/>
                              </w:rPr>
                            </w:pPr>
                            <w:r w:rsidRPr="00176AEE">
                              <w:rPr>
                                <w:rFonts w:eastAsia="Times New Roman"/>
                                <w:b/>
                                <w:bCs/>
                                <w:color w:val="000000"/>
                              </w:rPr>
                              <w:t>Tratamiento de los indígenas.</w:t>
                            </w:r>
                          </w:p>
                          <w:p w14:paraId="5443DDA7" w14:textId="4E1BB0A9" w:rsidR="0012167C" w:rsidRDefault="0012167C" w:rsidP="00FB1600">
                            <w:pPr>
                              <w:pStyle w:val="NormalWeb"/>
                              <w:rPr>
                                <w:rFonts w:asciiTheme="minorHAnsi" w:hAnsiTheme="minorHAnsi" w:cstheme="minorHAnsi"/>
                                <w:color w:val="A5A5A5" w:themeColor="accent3"/>
                              </w:rPr>
                            </w:pPr>
                            <w:r w:rsidRPr="00233EC6">
                              <w:rPr>
                                <w:color w:val="A5A5A5" w:themeColor="accent3"/>
                              </w:rPr>
                              <w:t>En</w:t>
                            </w:r>
                            <w:r w:rsidRPr="00233EC6">
                              <w:rPr>
                                <w:rFonts w:asciiTheme="minorHAnsi" w:hAnsiTheme="minorHAnsi" w:cstheme="minorHAnsi"/>
                                <w:color w:val="A5A5A5" w:themeColor="accent3"/>
                              </w:rPr>
                              <w:t xml:space="preserve"> la conquista muchos indios fueron matados y los que sobrevivieron trabajaban en la minas o en la agricultonquistadores. Aunque legalmente los indios tenía almas y eran aptos para recibir sacramentos e incluso contraer matrimonios con los españoles, su condición era poco mejor que los esclavos en la sociedad colonial. La organización económica de los indios se llamaba la Encomienda. Sin embargo, con la legalización del mestizaje los indios o mejor dicho las indias y sus hijos </w:t>
                            </w:r>
                            <w:r w:rsidR="008A1A50">
                              <w:rPr>
                                <w:rFonts w:asciiTheme="minorHAnsi" w:hAnsiTheme="minorHAnsi" w:cstheme="minorHAnsi"/>
                                <w:color w:val="A5A5A5" w:themeColor="accent3"/>
                              </w:rPr>
                              <w:t>híbridos</w:t>
                            </w:r>
                            <w:r w:rsidRPr="00233EC6">
                              <w:rPr>
                                <w:rFonts w:asciiTheme="minorHAnsi" w:hAnsiTheme="minorHAnsi" w:cstheme="minorHAnsi"/>
                                <w:color w:val="A5A5A5" w:themeColor="accent3"/>
                              </w:rPr>
                              <w:t xml:space="preserve"> se incorporaban gradualmente a la sociedad mexicana, aunque siempre en el base.</w:t>
                            </w:r>
                          </w:p>
                          <w:p w14:paraId="04DF3D48" w14:textId="5C453BFA" w:rsidR="00E80433" w:rsidRPr="00E80433" w:rsidRDefault="00E80433" w:rsidP="00E80433">
                            <w:pPr>
                              <w:pStyle w:val="NormalWeb"/>
                              <w:numPr>
                                <w:ilvl w:val="0"/>
                                <w:numId w:val="15"/>
                              </w:numPr>
                              <w:rPr>
                                <w:rFonts w:asciiTheme="minorHAnsi" w:hAnsiTheme="minorHAnsi" w:cstheme="minorHAnsi"/>
                                <w:b/>
                                <w:bCs/>
                                <w:color w:val="A5A5A5" w:themeColor="accent3"/>
                              </w:rPr>
                            </w:pPr>
                            <w:r w:rsidRPr="00BE4ED6">
                              <w:rPr>
                                <w:rFonts w:asciiTheme="minorHAnsi" w:hAnsiTheme="minorHAnsi" w:cstheme="minorHAnsi"/>
                                <w:b/>
                                <w:bCs/>
                                <w:color w:val="000000" w:themeColor="text1"/>
                              </w:rPr>
                              <w:t>Importación de los esclavos</w:t>
                            </w:r>
                            <w:r w:rsidRPr="00E80433">
                              <w:rPr>
                                <w:rFonts w:asciiTheme="minorHAnsi" w:hAnsiTheme="minorHAnsi" w:cstheme="minorHAnsi"/>
                                <w:b/>
                                <w:bCs/>
                                <w:color w:val="A5A5A5" w:themeColor="accent3"/>
                              </w:rPr>
                              <w:t>.</w:t>
                            </w:r>
                          </w:p>
                          <w:p w14:paraId="033E9E2B" w14:textId="0A8A8D4D" w:rsidR="00E80433" w:rsidRDefault="00E80433" w:rsidP="00FB1600">
                            <w:pPr>
                              <w:pStyle w:val="NormalWeb"/>
                              <w:rPr>
                                <w:rFonts w:asciiTheme="minorHAnsi" w:hAnsiTheme="minorHAnsi" w:cstheme="minorHAnsi"/>
                                <w:color w:val="A5A5A5" w:themeColor="accent3"/>
                              </w:rPr>
                            </w:pPr>
                            <w:r>
                              <w:rPr>
                                <w:rFonts w:asciiTheme="minorHAnsi" w:hAnsiTheme="minorHAnsi" w:cstheme="minorHAnsi"/>
                                <w:color w:val="A5A5A5" w:themeColor="accent3"/>
                              </w:rPr>
                              <w:t>Las manos de obras en las minas eran indios y negros. Se habían introducido éstos en número considerable procedentes de las Antillas. Eran apreciados porque se afirmaba que “un negro hacía el trabajo de cuatro indios”. Pero más tarde por una rebelión de unos negros, hubo una matanza general de negros y muy pronto vino una cédula de la Corona de que ya no se tradujeran más negros a México</w:t>
                            </w:r>
                          </w:p>
                          <w:p w14:paraId="005B6CF0" w14:textId="77777777" w:rsidR="00E80433" w:rsidRPr="00233EC6" w:rsidRDefault="00E80433" w:rsidP="00FB1600">
                            <w:pPr>
                              <w:pStyle w:val="NormalWeb"/>
                              <w:rPr>
                                <w:rFonts w:asciiTheme="minorHAnsi" w:hAnsiTheme="minorHAnsi" w:cstheme="minorHAnsi"/>
                                <w:color w:val="A5A5A5" w:themeColor="accent3"/>
                              </w:rPr>
                            </w:pPr>
                          </w:p>
                          <w:p w14:paraId="737CF7D2" w14:textId="77777777" w:rsidR="0012167C" w:rsidRDefault="0012167C" w:rsidP="001216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7DCF8" id="Rectángulo 5" o:spid="_x0000_s1026" style="position:absolute;margin-left:39.6pt;margin-top:15.8pt;width:373.8pt;height:5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" fillcolor="white [3212]" strokecolor="#1f3763 [1604]" strokeweight="1pt">
                <v:textbox>
                  <w:txbxContent>
                    <w:p w14:paraId="4BD56300" w14:textId="6C93EFFD" w:rsidR="0012167C" w:rsidRPr="00176AEE" w:rsidRDefault="0012167C" w:rsidP="0012167C">
                      <w:pPr>
                        <w:pStyle w:val="Ttulo2"/>
                        <w:numPr>
                          <w:ilvl w:val="0"/>
                          <w:numId w:val="15"/>
                        </w:numPr>
                        <w:rPr>
                          <w:rFonts w:eastAsia="Times New Roman"/>
                          <w:b/>
                          <w:bCs/>
                          <w:color w:val="000000"/>
                          <w:sz w:val="36"/>
                          <w:szCs w:val="36"/>
                        </w:rPr>
                      </w:pPr>
                      <w:r w:rsidRPr="00176AEE">
                        <w:rPr>
                          <w:rFonts w:eastAsia="Times New Roman"/>
                          <w:b/>
                          <w:bCs/>
                          <w:color w:val="000000"/>
                        </w:rPr>
                        <w:t>Tratamiento de los indígenas.</w:t>
                      </w:r>
                    </w:p>
                    <w:p w14:paraId="5443DDA7" w14:textId="4E1BB0A9" w:rsidR="0012167C" w:rsidRDefault="0012167C" w:rsidP="00FB1600">
                      <w:pPr>
                        <w:pStyle w:val="NormalWeb"/>
                        <w:rPr>
                          <w:rFonts w:asciiTheme="minorHAnsi" w:hAnsiTheme="minorHAnsi" w:cstheme="minorHAnsi"/>
                          <w:color w:val="A5A5A5" w:themeColor="accent3"/>
                        </w:rPr>
                      </w:pPr>
                      <w:r w:rsidRPr="00233EC6">
                        <w:rPr>
                          <w:color w:val="A5A5A5" w:themeColor="accent3"/>
                        </w:rPr>
                        <w:t>En</w:t>
                      </w:r>
                      <w:r w:rsidRPr="00233EC6">
                        <w:rPr>
                          <w:rFonts w:asciiTheme="minorHAnsi" w:hAnsiTheme="minorHAnsi" w:cstheme="minorHAnsi"/>
                          <w:color w:val="A5A5A5" w:themeColor="accent3"/>
                        </w:rPr>
                        <w:t xml:space="preserve"> la conquista muchos indios fueron matados y los que sobrevivieron trabajaban en la minas o en la agricultonquistadores. Aunque legalmente los indios tenía almas y eran aptos para recibir sacramentos e incluso contraer matrimonios con los españoles, su condición era poco mejor que los esclavos en la sociedad colonial. La organización económica de los indios se llamaba la Encomienda. Sin embargo, con la legalización del mestizaje los indios o mejor dicho las indias y sus hijos </w:t>
                      </w:r>
                      <w:r w:rsidR="008A1A50">
                        <w:rPr>
                          <w:rFonts w:asciiTheme="minorHAnsi" w:hAnsiTheme="minorHAnsi" w:cstheme="minorHAnsi"/>
                          <w:color w:val="A5A5A5" w:themeColor="accent3"/>
                        </w:rPr>
                        <w:t>híbridos</w:t>
                      </w:r>
                      <w:r w:rsidRPr="00233EC6">
                        <w:rPr>
                          <w:rFonts w:asciiTheme="minorHAnsi" w:hAnsiTheme="minorHAnsi" w:cstheme="minorHAnsi"/>
                          <w:color w:val="A5A5A5" w:themeColor="accent3"/>
                        </w:rPr>
                        <w:t xml:space="preserve"> se incorporaban gradualmente a la sociedad mexicana, aunque siempre en el base.</w:t>
                      </w:r>
                    </w:p>
                    <w:p w14:paraId="04DF3D48" w14:textId="5C453BFA" w:rsidR="00E80433" w:rsidRPr="00E80433" w:rsidRDefault="00E80433" w:rsidP="00E80433">
                      <w:pPr>
                        <w:pStyle w:val="NormalWeb"/>
                        <w:numPr>
                          <w:ilvl w:val="0"/>
                          <w:numId w:val="15"/>
                        </w:numPr>
                        <w:rPr>
                          <w:rFonts w:asciiTheme="minorHAnsi" w:hAnsiTheme="minorHAnsi" w:cstheme="minorHAnsi"/>
                          <w:b/>
                          <w:bCs/>
                          <w:color w:val="A5A5A5" w:themeColor="accent3"/>
                        </w:rPr>
                      </w:pPr>
                      <w:r w:rsidRPr="00BE4ED6">
                        <w:rPr>
                          <w:rFonts w:asciiTheme="minorHAnsi" w:hAnsiTheme="minorHAnsi" w:cstheme="minorHAnsi"/>
                          <w:b/>
                          <w:bCs/>
                          <w:color w:val="000000" w:themeColor="text1"/>
                        </w:rPr>
                        <w:t>Importación de los esclavos</w:t>
                      </w:r>
                      <w:r w:rsidRPr="00E80433">
                        <w:rPr>
                          <w:rFonts w:asciiTheme="minorHAnsi" w:hAnsiTheme="minorHAnsi" w:cstheme="minorHAnsi"/>
                          <w:b/>
                          <w:bCs/>
                          <w:color w:val="A5A5A5" w:themeColor="accent3"/>
                        </w:rPr>
                        <w:t>.</w:t>
                      </w:r>
                    </w:p>
                    <w:p w14:paraId="033E9E2B" w14:textId="0A8A8D4D" w:rsidR="00E80433" w:rsidRDefault="00E80433" w:rsidP="00FB1600">
                      <w:pPr>
                        <w:pStyle w:val="NormalWeb"/>
                        <w:rPr>
                          <w:rFonts w:asciiTheme="minorHAnsi" w:hAnsiTheme="minorHAnsi" w:cstheme="minorHAnsi"/>
                          <w:color w:val="A5A5A5" w:themeColor="accent3"/>
                        </w:rPr>
                      </w:pPr>
                      <w:r>
                        <w:rPr>
                          <w:rFonts w:asciiTheme="minorHAnsi" w:hAnsiTheme="minorHAnsi" w:cstheme="minorHAnsi"/>
                          <w:color w:val="A5A5A5" w:themeColor="accent3"/>
                        </w:rPr>
                        <w:t>Las manos de obras en las minas eran indios y negros. Se habían introducido éstos en número considerable procedentes de las Antillas. Eran apreciados porque se afirmaba que “un negro hacía el trabajo de cuatro indios”. Pero más tarde por una rebelión de unos negros, hubo una matanza general de negros y muy pronto vino una cédula de la Corona de que ya no se tradujeran más negros a México</w:t>
                      </w:r>
                    </w:p>
                    <w:p w14:paraId="005B6CF0" w14:textId="77777777" w:rsidR="00E80433" w:rsidRPr="00233EC6" w:rsidRDefault="00E80433" w:rsidP="00FB1600">
                      <w:pPr>
                        <w:pStyle w:val="NormalWeb"/>
                        <w:rPr>
                          <w:rFonts w:asciiTheme="minorHAnsi" w:hAnsiTheme="minorHAnsi" w:cstheme="minorHAnsi"/>
                          <w:color w:val="A5A5A5" w:themeColor="accent3"/>
                        </w:rPr>
                      </w:pPr>
                    </w:p>
                    <w:p w14:paraId="737CF7D2" w14:textId="77777777" w:rsidR="0012167C" w:rsidRDefault="0012167C" w:rsidP="0012167C">
                      <w:pPr>
                        <w:jc w:val="center"/>
                      </w:pPr>
                    </w:p>
                  </w:txbxContent>
                </v:textbox>
              </v:rect>
            </w:pict>
          </mc:Fallback>
        </mc:AlternateContent>
      </w:r>
    </w:p>
    <w:p w14:paraId="7270DBC3" w14:textId="6EABC3C5" w:rsidR="0012167C" w:rsidRDefault="0012167C" w:rsidP="0012167C">
      <w:pPr>
        <w:pStyle w:val="Listaconvietas"/>
        <w:numPr>
          <w:ilvl w:val="0"/>
          <w:numId w:val="0"/>
        </w:numPr>
      </w:pPr>
    </w:p>
    <w:p w14:paraId="4E824730" w14:textId="76F1E88E" w:rsidR="0012167C" w:rsidRDefault="0012167C" w:rsidP="0012167C">
      <w:pPr>
        <w:pStyle w:val="Listaconvietas"/>
        <w:numPr>
          <w:ilvl w:val="0"/>
          <w:numId w:val="0"/>
        </w:numPr>
      </w:pPr>
    </w:p>
    <w:p w14:paraId="397393E9" w14:textId="21FE2318" w:rsidR="0012167C" w:rsidRDefault="0012167C" w:rsidP="0012167C">
      <w:pPr>
        <w:pStyle w:val="Listaconvietas"/>
        <w:numPr>
          <w:ilvl w:val="0"/>
          <w:numId w:val="0"/>
        </w:numPr>
      </w:pPr>
    </w:p>
    <w:p w14:paraId="2D951434" w14:textId="4B34E97B" w:rsidR="0012167C" w:rsidRDefault="0012167C" w:rsidP="0012167C">
      <w:pPr>
        <w:pStyle w:val="Listaconvietas"/>
        <w:numPr>
          <w:ilvl w:val="0"/>
          <w:numId w:val="0"/>
        </w:numPr>
      </w:pPr>
    </w:p>
    <w:p w14:paraId="47EDDE50" w14:textId="0B76799C" w:rsidR="0012167C" w:rsidRDefault="0012167C" w:rsidP="0012167C">
      <w:pPr>
        <w:pStyle w:val="Listaconvietas"/>
        <w:numPr>
          <w:ilvl w:val="0"/>
          <w:numId w:val="0"/>
        </w:numPr>
      </w:pPr>
    </w:p>
    <w:p w14:paraId="5B240147" w14:textId="0F51F60F" w:rsidR="0012167C" w:rsidRDefault="0012167C" w:rsidP="0012167C">
      <w:pPr>
        <w:pStyle w:val="Listaconvietas"/>
        <w:numPr>
          <w:ilvl w:val="0"/>
          <w:numId w:val="0"/>
        </w:numPr>
      </w:pPr>
    </w:p>
    <w:p w14:paraId="56595B30" w14:textId="3D0C340D" w:rsidR="0012167C" w:rsidRDefault="0012167C" w:rsidP="0012167C">
      <w:pPr>
        <w:pStyle w:val="Listaconvietas"/>
        <w:numPr>
          <w:ilvl w:val="0"/>
          <w:numId w:val="0"/>
        </w:numPr>
      </w:pPr>
    </w:p>
    <w:p w14:paraId="1835BAFB" w14:textId="6052E402" w:rsidR="0012167C" w:rsidRDefault="0012167C" w:rsidP="0012167C">
      <w:pPr>
        <w:pStyle w:val="Listaconvietas"/>
        <w:numPr>
          <w:ilvl w:val="0"/>
          <w:numId w:val="0"/>
        </w:numPr>
      </w:pPr>
    </w:p>
    <w:p w14:paraId="6701FCBD" w14:textId="5249BA99" w:rsidR="0012167C" w:rsidRDefault="0012167C" w:rsidP="0012167C">
      <w:pPr>
        <w:pStyle w:val="Listaconvietas"/>
        <w:numPr>
          <w:ilvl w:val="0"/>
          <w:numId w:val="0"/>
        </w:numPr>
      </w:pPr>
    </w:p>
    <w:p w14:paraId="7188548C" w14:textId="16207E51" w:rsidR="0012167C" w:rsidRDefault="0012167C" w:rsidP="0012167C">
      <w:pPr>
        <w:pStyle w:val="Listaconvietas"/>
        <w:numPr>
          <w:ilvl w:val="0"/>
          <w:numId w:val="0"/>
        </w:numPr>
      </w:pPr>
    </w:p>
    <w:p w14:paraId="779A9BD9" w14:textId="0159DD68" w:rsidR="0012167C" w:rsidRDefault="0012167C" w:rsidP="0012167C">
      <w:pPr>
        <w:pStyle w:val="Listaconvietas"/>
        <w:numPr>
          <w:ilvl w:val="0"/>
          <w:numId w:val="0"/>
        </w:numPr>
      </w:pPr>
    </w:p>
    <w:p w14:paraId="6F8F7EC6" w14:textId="6EFF6146" w:rsidR="0012167C" w:rsidRDefault="0012167C" w:rsidP="0012167C">
      <w:pPr>
        <w:pStyle w:val="Listaconvietas"/>
        <w:numPr>
          <w:ilvl w:val="0"/>
          <w:numId w:val="0"/>
        </w:numPr>
      </w:pPr>
    </w:p>
    <w:p w14:paraId="56439CA9" w14:textId="7ADDDE53" w:rsidR="0012167C" w:rsidRDefault="0012167C" w:rsidP="0012167C">
      <w:pPr>
        <w:pStyle w:val="Listaconvietas"/>
        <w:numPr>
          <w:ilvl w:val="0"/>
          <w:numId w:val="0"/>
        </w:numPr>
      </w:pPr>
    </w:p>
    <w:p w14:paraId="2CA71BAD" w14:textId="21DD89B3" w:rsidR="0012167C" w:rsidRDefault="0012167C" w:rsidP="0012167C">
      <w:pPr>
        <w:pStyle w:val="Listaconvietas"/>
        <w:numPr>
          <w:ilvl w:val="0"/>
          <w:numId w:val="0"/>
        </w:numPr>
      </w:pPr>
    </w:p>
    <w:p w14:paraId="4AF8674D" w14:textId="369FD58E" w:rsidR="0012167C" w:rsidRDefault="0012167C" w:rsidP="0012167C">
      <w:pPr>
        <w:pStyle w:val="Listaconvietas"/>
        <w:numPr>
          <w:ilvl w:val="0"/>
          <w:numId w:val="0"/>
        </w:numPr>
      </w:pPr>
    </w:p>
    <w:p w14:paraId="2CD08799" w14:textId="56EEB858" w:rsidR="0012167C" w:rsidRDefault="0012167C" w:rsidP="0012167C">
      <w:pPr>
        <w:pStyle w:val="Listaconvietas"/>
        <w:numPr>
          <w:ilvl w:val="0"/>
          <w:numId w:val="0"/>
        </w:numPr>
      </w:pPr>
    </w:p>
    <w:p w14:paraId="1F22F7EA" w14:textId="1B8D8DB9" w:rsidR="0012167C" w:rsidRDefault="0012167C" w:rsidP="0012167C">
      <w:pPr>
        <w:pStyle w:val="Listaconvietas"/>
        <w:numPr>
          <w:ilvl w:val="0"/>
          <w:numId w:val="0"/>
        </w:numPr>
      </w:pPr>
    </w:p>
    <w:p w14:paraId="2082B126" w14:textId="50D2C875" w:rsidR="0012167C" w:rsidRDefault="0012167C" w:rsidP="0012167C">
      <w:pPr>
        <w:pStyle w:val="Listaconvietas"/>
        <w:numPr>
          <w:ilvl w:val="0"/>
          <w:numId w:val="0"/>
        </w:numPr>
      </w:pPr>
    </w:p>
    <w:p w14:paraId="41611F8C" w14:textId="46041F0B" w:rsidR="0012167C" w:rsidRDefault="0012167C" w:rsidP="0012167C">
      <w:pPr>
        <w:pStyle w:val="Listaconvietas"/>
        <w:numPr>
          <w:ilvl w:val="0"/>
          <w:numId w:val="0"/>
        </w:numPr>
      </w:pPr>
    </w:p>
    <w:p w14:paraId="2727B307" w14:textId="390BD8B4" w:rsidR="0012167C" w:rsidRDefault="0012167C" w:rsidP="0012167C">
      <w:pPr>
        <w:pStyle w:val="Listaconvietas"/>
        <w:numPr>
          <w:ilvl w:val="0"/>
          <w:numId w:val="0"/>
        </w:numPr>
      </w:pPr>
    </w:p>
    <w:p w14:paraId="16853DF8" w14:textId="10A71F00" w:rsidR="0012167C" w:rsidRDefault="0012167C" w:rsidP="0012167C">
      <w:pPr>
        <w:pStyle w:val="Listaconvietas"/>
        <w:numPr>
          <w:ilvl w:val="0"/>
          <w:numId w:val="0"/>
        </w:numPr>
      </w:pPr>
    </w:p>
    <w:p w14:paraId="765CF68C" w14:textId="676B57DC" w:rsidR="0012167C" w:rsidRDefault="0012167C" w:rsidP="0012167C">
      <w:pPr>
        <w:pStyle w:val="Listaconvietas"/>
        <w:numPr>
          <w:ilvl w:val="0"/>
          <w:numId w:val="0"/>
        </w:numPr>
      </w:pPr>
    </w:p>
    <w:p w14:paraId="1C168EA2" w14:textId="286A8C0F" w:rsidR="0012167C" w:rsidRDefault="0012167C" w:rsidP="0012167C">
      <w:pPr>
        <w:pStyle w:val="Listaconvietas"/>
        <w:numPr>
          <w:ilvl w:val="0"/>
          <w:numId w:val="0"/>
        </w:numPr>
      </w:pPr>
    </w:p>
    <w:p w14:paraId="1A8BDF90" w14:textId="030C4F10" w:rsidR="0012167C" w:rsidRDefault="0012167C" w:rsidP="0012167C">
      <w:pPr>
        <w:pStyle w:val="Listaconvietas"/>
        <w:numPr>
          <w:ilvl w:val="0"/>
          <w:numId w:val="0"/>
        </w:numPr>
      </w:pPr>
    </w:p>
    <w:p w14:paraId="0A41D1B0" w14:textId="1A15FB40" w:rsidR="0012167C" w:rsidRDefault="0012167C" w:rsidP="0012167C">
      <w:pPr>
        <w:pStyle w:val="Listaconvietas"/>
        <w:numPr>
          <w:ilvl w:val="0"/>
          <w:numId w:val="0"/>
        </w:numPr>
      </w:pPr>
    </w:p>
    <w:p w14:paraId="58547418" w14:textId="3AF6B3F8" w:rsidR="0012167C" w:rsidRDefault="0012167C" w:rsidP="0012167C">
      <w:pPr>
        <w:pStyle w:val="Listaconvietas"/>
        <w:numPr>
          <w:ilvl w:val="0"/>
          <w:numId w:val="0"/>
        </w:numPr>
      </w:pPr>
    </w:p>
    <w:p w14:paraId="2562FAD3" w14:textId="2648BB74" w:rsidR="0012167C" w:rsidRDefault="0012167C" w:rsidP="0012167C">
      <w:pPr>
        <w:pStyle w:val="Listaconvietas"/>
        <w:numPr>
          <w:ilvl w:val="0"/>
          <w:numId w:val="0"/>
        </w:numPr>
      </w:pPr>
    </w:p>
    <w:p w14:paraId="05D8A70A" w14:textId="638CCEAC" w:rsidR="0012167C" w:rsidRDefault="0012167C" w:rsidP="0012167C">
      <w:pPr>
        <w:pStyle w:val="Listaconvietas"/>
        <w:numPr>
          <w:ilvl w:val="0"/>
          <w:numId w:val="0"/>
        </w:numPr>
      </w:pPr>
    </w:p>
    <w:p w14:paraId="2BE1847D" w14:textId="05A46763" w:rsidR="0012167C" w:rsidRDefault="0012167C" w:rsidP="0012167C">
      <w:pPr>
        <w:pStyle w:val="Listaconvietas"/>
        <w:numPr>
          <w:ilvl w:val="0"/>
          <w:numId w:val="0"/>
        </w:numPr>
      </w:pPr>
    </w:p>
    <w:p w14:paraId="0F1EE861" w14:textId="66E00A10" w:rsidR="0012167C" w:rsidRDefault="0012167C" w:rsidP="0012167C">
      <w:pPr>
        <w:pStyle w:val="Listaconvietas"/>
        <w:numPr>
          <w:ilvl w:val="0"/>
          <w:numId w:val="0"/>
        </w:numPr>
      </w:pPr>
    </w:p>
    <w:p w14:paraId="4AA04E33" w14:textId="7D499C41" w:rsidR="0012167C" w:rsidRDefault="0012167C" w:rsidP="0012167C">
      <w:pPr>
        <w:pStyle w:val="Listaconvietas"/>
        <w:numPr>
          <w:ilvl w:val="0"/>
          <w:numId w:val="0"/>
        </w:numPr>
      </w:pPr>
    </w:p>
    <w:p w14:paraId="206BE38C" w14:textId="3BEEE327" w:rsidR="0012167C" w:rsidRDefault="00A406A9" w:rsidP="0012167C">
      <w:pPr>
        <w:pStyle w:val="Listaconvietas"/>
        <w:numPr>
          <w:ilvl w:val="0"/>
          <w:numId w:val="0"/>
        </w:numPr>
      </w:pPr>
      <w:r>
        <w:rPr>
          <w:noProof/>
        </w:rPr>
        <mc:AlternateContent>
          <mc:Choice Requires="wps">
            <w:drawing>
              <wp:anchor distT="0" distB="0" distL="114300" distR="114300" simplePos="0" relativeHeight="251660288" behindDoc="0" locked="0" layoutInCell="1" allowOverlap="1" wp14:anchorId="6135C474" wp14:editId="7D1549CE">
                <wp:simplePos x="0" y="0"/>
                <wp:positionH relativeFrom="column">
                  <wp:posOffset>516890</wp:posOffset>
                </wp:positionH>
                <wp:positionV relativeFrom="paragraph">
                  <wp:posOffset>235585</wp:posOffset>
                </wp:positionV>
                <wp:extent cx="4761865" cy="6941820"/>
                <wp:effectExtent l="0" t="0" r="19685" b="11430"/>
                <wp:wrapNone/>
                <wp:docPr id="6" name="Rectángulo 6"/>
                <wp:cNvGraphicFramePr/>
                <a:graphic xmlns:a="http://schemas.openxmlformats.org/drawingml/2006/main">
                  <a:graphicData uri="http://schemas.microsoft.com/office/word/2010/wordprocessingShape">
                    <wps:wsp>
                      <wps:cNvSpPr/>
                      <wps:spPr>
                        <a:xfrm>
                          <a:off x="0" y="0"/>
                          <a:ext cx="4761865" cy="6941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AF4F1" w14:textId="3E8E88BC" w:rsidR="00FC6C10" w:rsidRDefault="00083F0A" w:rsidP="00FB1600">
                            <w:pPr>
                              <w:pStyle w:val="Ttulo1"/>
                            </w:pPr>
                            <w:r w:rsidRPr="00083F0A">
                              <w:t>Expansionismo territorial</w:t>
                            </w:r>
                          </w:p>
                          <w:p w14:paraId="65D0DC8C" w14:textId="5DFA804F" w:rsidR="00D0271F" w:rsidRDefault="00D0271F" w:rsidP="00FC6C10">
                            <w:pPr>
                              <w:rPr>
                                <w:b/>
                                <w:bCs/>
                                <w:color w:val="44546A" w:themeColor="text2"/>
                              </w:rPr>
                            </w:pPr>
                            <w:r>
                              <w:rPr>
                                <w:b/>
                                <w:bCs/>
                                <w:color w:val="44546A" w:themeColor="text2"/>
                              </w:rPr>
                              <w:t>¿Qué es el Expansionismo?</w:t>
                            </w:r>
                          </w:p>
                          <w:p w14:paraId="655C5E86" w14:textId="20920A34" w:rsidR="00D0271F" w:rsidRDefault="00D0271F" w:rsidP="00FC6C10">
                            <w:pPr>
                              <w:rPr>
                                <w:color w:val="44546A" w:themeColor="text2"/>
                              </w:rPr>
                            </w:pPr>
                            <w:r w:rsidRPr="00D0271F">
                              <w:rPr>
                                <w:color w:val="44546A" w:themeColor="text2"/>
                              </w:rPr>
                              <w:t>El expansionismo refiere a las aspiraciones de una nación de ampliar las fronteras de su territorio, adentrándose en las de otros países vecinos o no, imponiendo sobre el territorio conquistado sus modos, tradiciones y políticas. Puede darse, en el mundo contemporáneo, a través de medios militares o económicos.</w:t>
                            </w:r>
                          </w:p>
                          <w:p w14:paraId="4B114DD1" w14:textId="77777777" w:rsidR="00072185" w:rsidRPr="00072185" w:rsidRDefault="00072185" w:rsidP="00FC6C10">
                            <w:pPr>
                              <w:rPr>
                                <w:b/>
                                <w:bCs/>
                                <w:color w:val="44546A" w:themeColor="text2"/>
                              </w:rPr>
                            </w:pPr>
                            <w:r w:rsidRPr="00072185">
                              <w:rPr>
                                <w:b/>
                                <w:bCs/>
                                <w:color w:val="44546A" w:themeColor="text2"/>
                              </w:rPr>
                              <w:t>Origen del expansionismo</w:t>
                            </w:r>
                          </w:p>
                          <w:p w14:paraId="2D8D96A3" w14:textId="416C3C85" w:rsidR="00072185" w:rsidRDefault="00072185" w:rsidP="00FC6C10">
                            <w:pPr>
                              <w:rPr>
                                <w:color w:val="44546A" w:themeColor="text2"/>
                              </w:rPr>
                            </w:pPr>
                            <w:r>
                              <w:rPr>
                                <w:color w:val="44546A" w:themeColor="text2"/>
                              </w:rPr>
                              <w:t>A lo largo de la historia, las naciones poderosas han buscado siempre someter a sus vecinos más débiles, para incorporarlos a su sociedad forzosamente y aprovechar los recursos naturales, culturales o territoriales sobre los que éstos estén construidos</w:t>
                            </w:r>
                            <w:r w:rsidR="00A26DAB">
                              <w:rPr>
                                <w:color w:val="44546A" w:themeColor="text2"/>
                              </w:rPr>
                              <w:t xml:space="preserve">.  </w:t>
                            </w:r>
                            <w:r>
                              <w:rPr>
                                <w:color w:val="44546A" w:themeColor="text2"/>
                              </w:rPr>
                              <w:t>Esto se basa en la necesidad creciente de alimento, de recursos de consumo y eventualmente de tierras que una población creciente necesita.</w:t>
                            </w:r>
                          </w:p>
                          <w:p w14:paraId="64500E72" w14:textId="77777777" w:rsidR="009254CE" w:rsidRDefault="00B15C38" w:rsidP="00FC6C10">
                            <w:pPr>
                              <w:rPr>
                                <w:b/>
                                <w:bCs/>
                                <w:color w:val="44546A" w:themeColor="text2"/>
                              </w:rPr>
                            </w:pPr>
                            <w:r w:rsidRPr="00B15C38">
                              <w:rPr>
                                <w:b/>
                                <w:bCs/>
                                <w:color w:val="44546A" w:themeColor="text2"/>
                              </w:rPr>
                              <w:t>Métodos del expansionismo</w:t>
                            </w:r>
                          </w:p>
                          <w:p w14:paraId="7DEF3980" w14:textId="752AF761" w:rsidR="00B15C38" w:rsidRPr="00A37AAD" w:rsidRDefault="00B15C38" w:rsidP="00FC6C10">
                            <w:pPr>
                              <w:rPr>
                                <w:b/>
                                <w:bCs/>
                                <w:color w:val="44546A" w:themeColor="text2"/>
                              </w:rPr>
                            </w:pPr>
                            <w:r>
                              <w:rPr>
                                <w:color w:val="44546A" w:themeColor="text2"/>
                              </w:rPr>
                              <w:t>El expansionismo no siempre se da en los mismos términos, aunque siempre está marcado por una cierta coacción o violencia de parte del Estado que se expande. Esto puede consistir en ocupaciones militares, desplazamientos forzosos, imposiciones económicas, reclamos territoriales sucesivos o simples anexiones políticas.</w:t>
                            </w:r>
                            <w:r w:rsidR="00A37AAD">
                              <w:rPr>
                                <w:b/>
                                <w:bCs/>
                                <w:color w:val="44546A" w:themeColor="text2"/>
                              </w:rPr>
                              <w:t xml:space="preserve"> </w:t>
                            </w:r>
                            <w:r>
                              <w:rPr>
                                <w:color w:val="44546A" w:themeColor="text2"/>
                              </w:rPr>
                              <w:t>En el caso del mundo contemporáneo, muchas veces la expansión no se basa en la captura del territorio vecino, sino en su sometimiento económico para emplearlo como un mercado de consumo de los bienes propios, en lugar de los que dicho país produce. A esto se le llama expansionismo económico.</w:t>
                            </w:r>
                          </w:p>
                          <w:p w14:paraId="4579BACB" w14:textId="77777777" w:rsidR="00A37AAD" w:rsidRDefault="00A37AAD" w:rsidP="00FC6C10">
                            <w:pPr>
                              <w:rPr>
                                <w:b/>
                                <w:bCs/>
                                <w:color w:val="44546A" w:themeColor="text2"/>
                              </w:rPr>
                            </w:pPr>
                            <w:r w:rsidRPr="00A37AAD">
                              <w:rPr>
                                <w:b/>
                                <w:bCs/>
                                <w:color w:val="44546A" w:themeColor="text2"/>
                              </w:rPr>
                              <w:t>Causas del expansionismo</w:t>
                            </w:r>
                          </w:p>
                          <w:p w14:paraId="2FBB4155" w14:textId="6C34ED1F" w:rsidR="00A37AAD" w:rsidRPr="00950873" w:rsidRDefault="00A37AAD" w:rsidP="00FC6C10">
                            <w:pPr>
                              <w:rPr>
                                <w:b/>
                                <w:bCs/>
                                <w:color w:val="44546A" w:themeColor="text2"/>
                                <w:sz w:val="16"/>
                                <w:szCs w:val="16"/>
                              </w:rPr>
                            </w:pPr>
                            <w:r w:rsidRPr="00950873">
                              <w:rPr>
                                <w:color w:val="44546A" w:themeColor="text2"/>
                                <w:sz w:val="16"/>
                                <w:szCs w:val="16"/>
                              </w:rPr>
                              <w:t>Los motivos que impulsan el expansionismo apuntan a la creciente demanda de bienes de consumo o de capitales dentro del Estado que busca expandirse, y que considera viable la opción de arrebatárselo a sus países vecinos o colonizar algún otro territorio para obtenerlos.</w:t>
                            </w:r>
                          </w:p>
                          <w:p w14:paraId="3DC615BF" w14:textId="77777777" w:rsidR="00A37AAD" w:rsidRPr="00950873" w:rsidRDefault="00A37AAD" w:rsidP="00FC6C10">
                            <w:pPr>
                              <w:rPr>
                                <w:color w:val="44546A" w:themeColor="text2"/>
                                <w:sz w:val="16"/>
                                <w:szCs w:val="16"/>
                              </w:rPr>
                            </w:pPr>
                          </w:p>
                          <w:p w14:paraId="733D1F3E" w14:textId="77777777" w:rsidR="00A37AAD" w:rsidRDefault="00A37AAD" w:rsidP="00FC6C10">
                            <w:pPr>
                              <w:rPr>
                                <w:color w:val="44546A" w:themeColor="text2"/>
                              </w:rPr>
                            </w:pPr>
                          </w:p>
                          <w:p w14:paraId="0AE48C15" w14:textId="77777777" w:rsidR="00A37AAD" w:rsidRDefault="00A37AAD" w:rsidP="00FC6C10">
                            <w:pPr>
                              <w:rPr>
                                <w:color w:val="44546A" w:themeColor="text2"/>
                              </w:rPr>
                            </w:pPr>
                          </w:p>
                          <w:p w14:paraId="7CDEAD29" w14:textId="77777777" w:rsidR="00A37AAD" w:rsidRDefault="00A37AAD" w:rsidP="00FC6C10">
                            <w:pPr>
                              <w:rPr>
                                <w:color w:val="44546A" w:themeColor="text2"/>
                              </w:rPr>
                            </w:pPr>
                            <w:r>
                              <w:rPr>
                                <w:color w:val="44546A" w:themeColor="text2"/>
                              </w:rPr>
                              <w:t>Fuente: https://www.caracteristicas.co/expansionismo/#ixzz7DudTHKVm</w:t>
                            </w:r>
                          </w:p>
                          <w:p w14:paraId="5D7DD23E" w14:textId="77777777" w:rsidR="00B15C38" w:rsidRDefault="00B15C38" w:rsidP="00FC6C10">
                            <w:pPr>
                              <w:rPr>
                                <w:color w:val="44546A" w:themeColor="text2"/>
                              </w:rPr>
                            </w:pPr>
                          </w:p>
                          <w:p w14:paraId="3EF78058" w14:textId="77777777" w:rsidR="00B15C38" w:rsidRDefault="00B15C38" w:rsidP="00FC6C10">
                            <w:pPr>
                              <w:rPr>
                                <w:color w:val="44546A" w:themeColor="text2"/>
                              </w:rPr>
                            </w:pPr>
                          </w:p>
                          <w:p w14:paraId="3803986B" w14:textId="77777777" w:rsidR="00B15C38" w:rsidRDefault="00B15C38" w:rsidP="00FC6C10">
                            <w:pPr>
                              <w:rPr>
                                <w:color w:val="44546A" w:themeColor="text2"/>
                              </w:rPr>
                            </w:pPr>
                          </w:p>
                          <w:p w14:paraId="7CFB22A6" w14:textId="77777777" w:rsidR="00B15C38" w:rsidRPr="00D0271F" w:rsidRDefault="00B15C38" w:rsidP="00FC6C10">
                            <w:pPr>
                              <w:rPr>
                                <w:color w:val="44546A" w:themeColor="text2"/>
                              </w:rPr>
                            </w:pPr>
                            <w:r>
                              <w:rPr>
                                <w:color w:val="44546A" w:themeColor="text2"/>
                              </w:rPr>
                              <w:t>Fuente: https://www.caracteristicas.co/expansionismo/#ixzz7DucvAnJ9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C474" id="Rectángulo 6" o:spid="_x0000_s1027" style="position:absolute;margin-left:40.7pt;margin-top:18.55pt;width:374.95pt;height:54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" fillcolor="white [3212]" strokecolor="#1f3763 [1604]" strokeweight="1pt">
                <v:textbox>
                  <w:txbxContent>
                    <w:p w14:paraId="5ECAF4F1" w14:textId="3E8E88BC" w:rsidR="00FC6C10" w:rsidRDefault="00083F0A" w:rsidP="00FB1600">
                      <w:pPr>
                        <w:pStyle w:val="Ttulo1"/>
                      </w:pPr>
                      <w:r w:rsidRPr="00083F0A">
                        <w:t>Expansionismo territorial</w:t>
                      </w:r>
                    </w:p>
                    <w:p w14:paraId="65D0DC8C" w14:textId="5DFA804F" w:rsidR="00D0271F" w:rsidRDefault="00D0271F" w:rsidP="00FC6C10">
                      <w:pPr>
                        <w:rPr>
                          <w:b/>
                          <w:bCs/>
                          <w:color w:val="44546A" w:themeColor="text2"/>
                        </w:rPr>
                      </w:pPr>
                      <w:r>
                        <w:rPr>
                          <w:b/>
                          <w:bCs/>
                          <w:color w:val="44546A" w:themeColor="text2"/>
                        </w:rPr>
                        <w:t>¿Qué es el Expansionismo?</w:t>
                      </w:r>
                    </w:p>
                    <w:p w14:paraId="655C5E86" w14:textId="20920A34" w:rsidR="00D0271F" w:rsidRDefault="00D0271F" w:rsidP="00FC6C10">
                      <w:pPr>
                        <w:rPr>
                          <w:color w:val="44546A" w:themeColor="text2"/>
                        </w:rPr>
                      </w:pPr>
                      <w:r w:rsidRPr="00D0271F">
                        <w:rPr>
                          <w:color w:val="44546A" w:themeColor="text2"/>
                        </w:rPr>
                        <w:t>El expansionismo refiere a las aspiraciones de una nación de ampliar las fronteras de su territorio, adentrándose en las de otros países vecinos o no, imponiendo sobre el territorio conquistado sus modos, tradiciones y políticas. Puede darse, en el mundo contemporáneo, a través de medios militares o económicos.</w:t>
                      </w:r>
                    </w:p>
                    <w:p w14:paraId="4B114DD1" w14:textId="77777777" w:rsidR="00072185" w:rsidRPr="00072185" w:rsidRDefault="00072185" w:rsidP="00FC6C10">
                      <w:pPr>
                        <w:rPr>
                          <w:b/>
                          <w:bCs/>
                          <w:color w:val="44546A" w:themeColor="text2"/>
                        </w:rPr>
                      </w:pPr>
                      <w:r w:rsidRPr="00072185">
                        <w:rPr>
                          <w:b/>
                          <w:bCs/>
                          <w:color w:val="44546A" w:themeColor="text2"/>
                        </w:rPr>
                        <w:t>Origen del expansionismo</w:t>
                      </w:r>
                    </w:p>
                    <w:p w14:paraId="2D8D96A3" w14:textId="416C3C85" w:rsidR="00072185" w:rsidRDefault="00072185" w:rsidP="00FC6C10">
                      <w:pPr>
                        <w:rPr>
                          <w:color w:val="44546A" w:themeColor="text2"/>
                        </w:rPr>
                      </w:pPr>
                      <w:r>
                        <w:rPr>
                          <w:color w:val="44546A" w:themeColor="text2"/>
                        </w:rPr>
                        <w:t>A lo largo de la historia, las naciones poderosas han buscado siempre someter a sus vecinos más débiles, para incorporarlos a su sociedad forzosamente y aprovechar los recursos naturales, culturales o territoriales sobre los que éstos estén construidos</w:t>
                      </w:r>
                      <w:r w:rsidR="00A26DAB">
                        <w:rPr>
                          <w:color w:val="44546A" w:themeColor="text2"/>
                        </w:rPr>
                        <w:t xml:space="preserve">.  </w:t>
                      </w:r>
                      <w:r>
                        <w:rPr>
                          <w:color w:val="44546A" w:themeColor="text2"/>
                        </w:rPr>
                        <w:t>Esto se basa en la necesidad creciente de alimento, de recursos de consumo y eventualmente de tierras que una población creciente necesita.</w:t>
                      </w:r>
                    </w:p>
                    <w:p w14:paraId="64500E72" w14:textId="77777777" w:rsidR="009254CE" w:rsidRDefault="00B15C38" w:rsidP="00FC6C10">
                      <w:pPr>
                        <w:rPr>
                          <w:b/>
                          <w:bCs/>
                          <w:color w:val="44546A" w:themeColor="text2"/>
                        </w:rPr>
                      </w:pPr>
                      <w:r w:rsidRPr="00B15C38">
                        <w:rPr>
                          <w:b/>
                          <w:bCs/>
                          <w:color w:val="44546A" w:themeColor="text2"/>
                        </w:rPr>
                        <w:t>Métodos del expansionismo</w:t>
                      </w:r>
                    </w:p>
                    <w:p w14:paraId="7DEF3980" w14:textId="752AF761" w:rsidR="00B15C38" w:rsidRPr="00A37AAD" w:rsidRDefault="00B15C38" w:rsidP="00FC6C10">
                      <w:pPr>
                        <w:rPr>
                          <w:b/>
                          <w:bCs/>
                          <w:color w:val="44546A" w:themeColor="text2"/>
                        </w:rPr>
                      </w:pPr>
                      <w:r>
                        <w:rPr>
                          <w:color w:val="44546A" w:themeColor="text2"/>
                        </w:rPr>
                        <w:t>El expansionismo no siempre se da en los mismos términos, aunque siempre está marcado por una cierta coacción o violencia de parte del Estado que se expande. Esto puede consistir en ocupaciones militares, desplazamientos forzosos, imposiciones económicas, reclamos territoriales sucesivos o simples anexiones políticas.</w:t>
                      </w:r>
                      <w:r w:rsidR="00A37AAD">
                        <w:rPr>
                          <w:b/>
                          <w:bCs/>
                          <w:color w:val="44546A" w:themeColor="text2"/>
                        </w:rPr>
                        <w:t xml:space="preserve"> </w:t>
                      </w:r>
                      <w:r>
                        <w:rPr>
                          <w:color w:val="44546A" w:themeColor="text2"/>
                        </w:rPr>
                        <w:t>En el caso del mundo contemporáneo, muchas veces la expansión no se basa en la captura del territorio vecino, sino en su sometimiento económico para emplearlo como un mercado de consumo de los bienes propios, en lugar de los que dicho país produce. A esto se le llama expansionismo económico.</w:t>
                      </w:r>
                    </w:p>
                    <w:p w14:paraId="4579BACB" w14:textId="77777777" w:rsidR="00A37AAD" w:rsidRDefault="00A37AAD" w:rsidP="00FC6C10">
                      <w:pPr>
                        <w:rPr>
                          <w:b/>
                          <w:bCs/>
                          <w:color w:val="44546A" w:themeColor="text2"/>
                        </w:rPr>
                      </w:pPr>
                      <w:r w:rsidRPr="00A37AAD">
                        <w:rPr>
                          <w:b/>
                          <w:bCs/>
                          <w:color w:val="44546A" w:themeColor="text2"/>
                        </w:rPr>
                        <w:t>Causas del expansionismo</w:t>
                      </w:r>
                    </w:p>
                    <w:p w14:paraId="2FBB4155" w14:textId="6C34ED1F" w:rsidR="00A37AAD" w:rsidRPr="00950873" w:rsidRDefault="00A37AAD" w:rsidP="00FC6C10">
                      <w:pPr>
                        <w:rPr>
                          <w:b/>
                          <w:bCs/>
                          <w:color w:val="44546A" w:themeColor="text2"/>
                          <w:sz w:val="16"/>
                          <w:szCs w:val="16"/>
                        </w:rPr>
                      </w:pPr>
                      <w:r w:rsidRPr="00950873">
                        <w:rPr>
                          <w:color w:val="44546A" w:themeColor="text2"/>
                          <w:sz w:val="16"/>
                          <w:szCs w:val="16"/>
                        </w:rPr>
                        <w:t>Los motivos que impulsan el expansionismo apuntan a la creciente demanda de bienes de consumo o de capitales dentro del Estado que busca expandirse, y que considera viable la opción de arrebatárselo a sus países vecinos o colonizar algún otro territorio para obtenerlos.</w:t>
                      </w:r>
                    </w:p>
                    <w:p w14:paraId="3DC615BF" w14:textId="77777777" w:rsidR="00A37AAD" w:rsidRPr="00950873" w:rsidRDefault="00A37AAD" w:rsidP="00FC6C10">
                      <w:pPr>
                        <w:rPr>
                          <w:color w:val="44546A" w:themeColor="text2"/>
                          <w:sz w:val="16"/>
                          <w:szCs w:val="16"/>
                        </w:rPr>
                      </w:pPr>
                    </w:p>
                    <w:p w14:paraId="733D1F3E" w14:textId="77777777" w:rsidR="00A37AAD" w:rsidRDefault="00A37AAD" w:rsidP="00FC6C10">
                      <w:pPr>
                        <w:rPr>
                          <w:color w:val="44546A" w:themeColor="text2"/>
                        </w:rPr>
                      </w:pPr>
                    </w:p>
                    <w:p w14:paraId="0AE48C15" w14:textId="77777777" w:rsidR="00A37AAD" w:rsidRDefault="00A37AAD" w:rsidP="00FC6C10">
                      <w:pPr>
                        <w:rPr>
                          <w:color w:val="44546A" w:themeColor="text2"/>
                        </w:rPr>
                      </w:pPr>
                    </w:p>
                    <w:p w14:paraId="7CDEAD29" w14:textId="77777777" w:rsidR="00A37AAD" w:rsidRDefault="00A37AAD" w:rsidP="00FC6C10">
                      <w:pPr>
                        <w:rPr>
                          <w:color w:val="44546A" w:themeColor="text2"/>
                        </w:rPr>
                      </w:pPr>
                      <w:r>
                        <w:rPr>
                          <w:color w:val="44546A" w:themeColor="text2"/>
                        </w:rPr>
                        <w:t>Fuente: https://www.caracteristicas.co/expansionismo/#ixzz7DudTHKVm</w:t>
                      </w:r>
                    </w:p>
                    <w:p w14:paraId="5D7DD23E" w14:textId="77777777" w:rsidR="00B15C38" w:rsidRDefault="00B15C38" w:rsidP="00FC6C10">
                      <w:pPr>
                        <w:rPr>
                          <w:color w:val="44546A" w:themeColor="text2"/>
                        </w:rPr>
                      </w:pPr>
                    </w:p>
                    <w:p w14:paraId="3EF78058" w14:textId="77777777" w:rsidR="00B15C38" w:rsidRDefault="00B15C38" w:rsidP="00FC6C10">
                      <w:pPr>
                        <w:rPr>
                          <w:color w:val="44546A" w:themeColor="text2"/>
                        </w:rPr>
                      </w:pPr>
                    </w:p>
                    <w:p w14:paraId="3803986B" w14:textId="77777777" w:rsidR="00B15C38" w:rsidRDefault="00B15C38" w:rsidP="00FC6C10">
                      <w:pPr>
                        <w:rPr>
                          <w:color w:val="44546A" w:themeColor="text2"/>
                        </w:rPr>
                      </w:pPr>
                    </w:p>
                    <w:p w14:paraId="7CFB22A6" w14:textId="77777777" w:rsidR="00B15C38" w:rsidRPr="00D0271F" w:rsidRDefault="00B15C38" w:rsidP="00FC6C10">
                      <w:pPr>
                        <w:rPr>
                          <w:color w:val="44546A" w:themeColor="text2"/>
                        </w:rPr>
                      </w:pPr>
                      <w:r>
                        <w:rPr>
                          <w:color w:val="44546A" w:themeColor="text2"/>
                        </w:rPr>
                        <w:t>Fuente: https://www.caracteristicas.co/expansionismo/#ixzz7DucvAnJ9</w:t>
                      </w:r>
                    </w:p>
                  </w:txbxContent>
                </v:textbox>
              </v:rect>
            </w:pict>
          </mc:Fallback>
        </mc:AlternateContent>
      </w:r>
    </w:p>
    <w:p w14:paraId="6F1CF56A" w14:textId="44FFD15A" w:rsidR="0012167C" w:rsidRDefault="0012167C" w:rsidP="0012167C">
      <w:pPr>
        <w:pStyle w:val="Listaconvietas"/>
        <w:numPr>
          <w:ilvl w:val="0"/>
          <w:numId w:val="0"/>
        </w:numPr>
      </w:pPr>
    </w:p>
    <w:p w14:paraId="250F4EA0" w14:textId="283B4DC3" w:rsidR="0012167C" w:rsidRDefault="0012167C" w:rsidP="0012167C">
      <w:pPr>
        <w:pStyle w:val="Listaconvietas"/>
        <w:numPr>
          <w:ilvl w:val="0"/>
          <w:numId w:val="0"/>
        </w:numPr>
      </w:pPr>
    </w:p>
    <w:p w14:paraId="0498F043" w14:textId="7A45F348" w:rsidR="0012167C" w:rsidRDefault="0012167C" w:rsidP="0012167C">
      <w:pPr>
        <w:pStyle w:val="Listaconvietas"/>
        <w:numPr>
          <w:ilvl w:val="0"/>
          <w:numId w:val="0"/>
        </w:numPr>
      </w:pPr>
    </w:p>
    <w:p w14:paraId="68931328" w14:textId="6D52C510" w:rsidR="0012167C" w:rsidRDefault="0012167C" w:rsidP="0012167C">
      <w:pPr>
        <w:pStyle w:val="Listaconvietas"/>
        <w:numPr>
          <w:ilvl w:val="0"/>
          <w:numId w:val="0"/>
        </w:numPr>
      </w:pPr>
    </w:p>
    <w:p w14:paraId="1B5EE75B" w14:textId="22DE614E" w:rsidR="0012167C" w:rsidRDefault="0012167C" w:rsidP="0012167C">
      <w:pPr>
        <w:pStyle w:val="Listaconvietas"/>
        <w:numPr>
          <w:ilvl w:val="0"/>
          <w:numId w:val="0"/>
        </w:numPr>
      </w:pPr>
    </w:p>
    <w:p w14:paraId="4847BF9B" w14:textId="038E8816" w:rsidR="0012167C" w:rsidRDefault="0012167C" w:rsidP="0012167C">
      <w:pPr>
        <w:pStyle w:val="Listaconvietas"/>
        <w:numPr>
          <w:ilvl w:val="0"/>
          <w:numId w:val="0"/>
        </w:numPr>
      </w:pPr>
    </w:p>
    <w:p w14:paraId="0E076141" w14:textId="4C2AA300" w:rsidR="0012167C" w:rsidRDefault="0012167C" w:rsidP="0012167C">
      <w:pPr>
        <w:pStyle w:val="Listaconvietas"/>
        <w:numPr>
          <w:ilvl w:val="0"/>
          <w:numId w:val="0"/>
        </w:numPr>
      </w:pPr>
    </w:p>
    <w:p w14:paraId="1ABC0D2C" w14:textId="3B52001D" w:rsidR="0012167C" w:rsidRDefault="0012167C" w:rsidP="0012167C">
      <w:pPr>
        <w:pStyle w:val="Listaconvietas"/>
        <w:numPr>
          <w:ilvl w:val="0"/>
          <w:numId w:val="0"/>
        </w:numPr>
      </w:pPr>
    </w:p>
    <w:p w14:paraId="53DB3C0A" w14:textId="1C9B2DDE" w:rsidR="0012167C" w:rsidRDefault="0012167C" w:rsidP="0012167C">
      <w:pPr>
        <w:pStyle w:val="Listaconvietas"/>
        <w:numPr>
          <w:ilvl w:val="0"/>
          <w:numId w:val="0"/>
        </w:numPr>
      </w:pPr>
    </w:p>
    <w:p w14:paraId="083B5626" w14:textId="6764A1A1" w:rsidR="0012167C" w:rsidRDefault="0012167C" w:rsidP="0012167C">
      <w:pPr>
        <w:pStyle w:val="Listaconvietas"/>
        <w:numPr>
          <w:ilvl w:val="0"/>
          <w:numId w:val="0"/>
        </w:numPr>
      </w:pPr>
    </w:p>
    <w:p w14:paraId="1A9995AD" w14:textId="110FCED0" w:rsidR="0012167C" w:rsidRDefault="0012167C" w:rsidP="0012167C">
      <w:pPr>
        <w:pStyle w:val="Listaconvietas"/>
        <w:numPr>
          <w:ilvl w:val="0"/>
          <w:numId w:val="0"/>
        </w:numPr>
      </w:pPr>
    </w:p>
    <w:p w14:paraId="267DC78C" w14:textId="425D125D" w:rsidR="0012167C" w:rsidRDefault="0012167C" w:rsidP="0012167C">
      <w:pPr>
        <w:pStyle w:val="Listaconvietas"/>
        <w:numPr>
          <w:ilvl w:val="0"/>
          <w:numId w:val="0"/>
        </w:numPr>
      </w:pPr>
    </w:p>
    <w:p w14:paraId="07963EB9" w14:textId="29F0F6E1" w:rsidR="0012167C" w:rsidRDefault="0012167C" w:rsidP="0012167C">
      <w:pPr>
        <w:pStyle w:val="Listaconvietas"/>
        <w:numPr>
          <w:ilvl w:val="0"/>
          <w:numId w:val="0"/>
        </w:numPr>
      </w:pPr>
    </w:p>
    <w:p w14:paraId="1C3BEE02" w14:textId="42267527" w:rsidR="0012167C" w:rsidRDefault="0012167C" w:rsidP="0012167C">
      <w:pPr>
        <w:pStyle w:val="Listaconvietas"/>
        <w:numPr>
          <w:ilvl w:val="0"/>
          <w:numId w:val="0"/>
        </w:numPr>
      </w:pPr>
    </w:p>
    <w:p w14:paraId="58693C5F" w14:textId="583DF53B" w:rsidR="0012167C" w:rsidRDefault="0012167C" w:rsidP="0012167C">
      <w:pPr>
        <w:pStyle w:val="Listaconvietas"/>
        <w:numPr>
          <w:ilvl w:val="0"/>
          <w:numId w:val="0"/>
        </w:numPr>
      </w:pPr>
    </w:p>
    <w:p w14:paraId="5BF5C7C7" w14:textId="7EFDF3FB" w:rsidR="0012167C" w:rsidRDefault="0012167C" w:rsidP="0012167C">
      <w:pPr>
        <w:pStyle w:val="Listaconvietas"/>
        <w:numPr>
          <w:ilvl w:val="0"/>
          <w:numId w:val="0"/>
        </w:numPr>
      </w:pPr>
    </w:p>
    <w:p w14:paraId="6F85EA74" w14:textId="7F805128" w:rsidR="0012167C" w:rsidRDefault="0012167C" w:rsidP="0012167C">
      <w:pPr>
        <w:pStyle w:val="Listaconvietas"/>
        <w:numPr>
          <w:ilvl w:val="0"/>
          <w:numId w:val="0"/>
        </w:numPr>
      </w:pPr>
    </w:p>
    <w:p w14:paraId="78B676D2" w14:textId="0AF949E8" w:rsidR="0012167C" w:rsidRDefault="0012167C" w:rsidP="0012167C">
      <w:pPr>
        <w:pStyle w:val="Listaconvietas"/>
        <w:numPr>
          <w:ilvl w:val="0"/>
          <w:numId w:val="0"/>
        </w:numPr>
      </w:pPr>
    </w:p>
    <w:p w14:paraId="18950740" w14:textId="2843DE0B" w:rsidR="0012167C" w:rsidRDefault="0012167C" w:rsidP="0012167C">
      <w:pPr>
        <w:pStyle w:val="Listaconvietas"/>
        <w:numPr>
          <w:ilvl w:val="0"/>
          <w:numId w:val="0"/>
        </w:numPr>
      </w:pPr>
    </w:p>
    <w:p w14:paraId="4EAA23E3" w14:textId="702F97C6" w:rsidR="0012167C" w:rsidRDefault="0012167C" w:rsidP="0012167C">
      <w:pPr>
        <w:pStyle w:val="Listaconvietas"/>
        <w:numPr>
          <w:ilvl w:val="0"/>
          <w:numId w:val="0"/>
        </w:numPr>
      </w:pPr>
    </w:p>
    <w:p w14:paraId="6CDE7EBD" w14:textId="2EB10396" w:rsidR="0012167C" w:rsidRDefault="0012167C" w:rsidP="0012167C">
      <w:pPr>
        <w:pStyle w:val="Listaconvietas"/>
        <w:numPr>
          <w:ilvl w:val="0"/>
          <w:numId w:val="0"/>
        </w:numPr>
      </w:pPr>
    </w:p>
    <w:p w14:paraId="57E34CC2" w14:textId="4604A251" w:rsidR="0012167C" w:rsidRDefault="0012167C" w:rsidP="0012167C">
      <w:pPr>
        <w:pStyle w:val="Listaconvietas"/>
        <w:numPr>
          <w:ilvl w:val="0"/>
          <w:numId w:val="0"/>
        </w:numPr>
      </w:pPr>
    </w:p>
    <w:p w14:paraId="3AD3D039" w14:textId="6AE7E988" w:rsidR="0012167C" w:rsidRDefault="0012167C" w:rsidP="0012167C">
      <w:pPr>
        <w:pStyle w:val="Listaconvietas"/>
        <w:numPr>
          <w:ilvl w:val="0"/>
          <w:numId w:val="0"/>
        </w:numPr>
      </w:pPr>
    </w:p>
    <w:p w14:paraId="5DF6E38A" w14:textId="63841CF1" w:rsidR="0012167C" w:rsidRDefault="0012167C" w:rsidP="0012167C">
      <w:pPr>
        <w:pStyle w:val="Listaconvietas"/>
        <w:numPr>
          <w:ilvl w:val="0"/>
          <w:numId w:val="0"/>
        </w:numPr>
      </w:pPr>
    </w:p>
    <w:p w14:paraId="5E573466" w14:textId="528207A4" w:rsidR="0012167C" w:rsidRDefault="0012167C" w:rsidP="0012167C">
      <w:pPr>
        <w:pStyle w:val="Listaconvietas"/>
        <w:numPr>
          <w:ilvl w:val="0"/>
          <w:numId w:val="0"/>
        </w:numPr>
      </w:pPr>
    </w:p>
    <w:p w14:paraId="616C0F91" w14:textId="099E2A96" w:rsidR="0012167C" w:rsidRDefault="0012167C" w:rsidP="0012167C">
      <w:pPr>
        <w:pStyle w:val="Listaconvietas"/>
        <w:numPr>
          <w:ilvl w:val="0"/>
          <w:numId w:val="0"/>
        </w:numPr>
      </w:pPr>
    </w:p>
    <w:p w14:paraId="13D4681A" w14:textId="56AA7C58" w:rsidR="0012167C" w:rsidRDefault="0012167C" w:rsidP="0012167C">
      <w:pPr>
        <w:pStyle w:val="Listaconvietas"/>
        <w:numPr>
          <w:ilvl w:val="0"/>
          <w:numId w:val="0"/>
        </w:numPr>
      </w:pPr>
    </w:p>
    <w:p w14:paraId="65712012" w14:textId="3FE84627" w:rsidR="0012167C" w:rsidRDefault="0012167C" w:rsidP="0012167C">
      <w:pPr>
        <w:pStyle w:val="Listaconvietas"/>
        <w:numPr>
          <w:ilvl w:val="0"/>
          <w:numId w:val="0"/>
        </w:numPr>
      </w:pPr>
    </w:p>
    <w:p w14:paraId="4CD82A6C" w14:textId="39A60AA5" w:rsidR="0012167C" w:rsidRDefault="0012167C" w:rsidP="0012167C">
      <w:pPr>
        <w:pStyle w:val="Listaconvietas"/>
        <w:numPr>
          <w:ilvl w:val="0"/>
          <w:numId w:val="0"/>
        </w:numPr>
      </w:pPr>
    </w:p>
    <w:p w14:paraId="31F32393" w14:textId="27509DFD" w:rsidR="00BE4ED6" w:rsidRDefault="00BE4ED6" w:rsidP="0012167C">
      <w:pPr>
        <w:pStyle w:val="Listaconvietas"/>
        <w:numPr>
          <w:ilvl w:val="0"/>
          <w:numId w:val="0"/>
        </w:numPr>
      </w:pPr>
    </w:p>
    <w:p w14:paraId="12C1CD23" w14:textId="2FE77AB4" w:rsidR="00BE4ED6" w:rsidRDefault="00BE4ED6" w:rsidP="0012167C">
      <w:pPr>
        <w:pStyle w:val="Listaconvietas"/>
        <w:numPr>
          <w:ilvl w:val="0"/>
          <w:numId w:val="0"/>
        </w:numPr>
      </w:pPr>
    </w:p>
    <w:p w14:paraId="5E5B0DB3" w14:textId="3E7F2E9D" w:rsidR="00BE4ED6" w:rsidRDefault="00AA7D75" w:rsidP="0012167C">
      <w:pPr>
        <w:pStyle w:val="Listaconvietas"/>
        <w:numPr>
          <w:ilvl w:val="0"/>
          <w:numId w:val="0"/>
        </w:numPr>
      </w:pPr>
      <w:r>
        <w:rPr>
          <w:noProof/>
        </w:rPr>
        <mc:AlternateContent>
          <mc:Choice Requires="wps">
            <w:drawing>
              <wp:anchor distT="0" distB="0" distL="114300" distR="114300" simplePos="0" relativeHeight="251661312" behindDoc="0" locked="0" layoutInCell="1" allowOverlap="1" wp14:anchorId="3984478E" wp14:editId="4F8DE348">
                <wp:simplePos x="0" y="0"/>
                <wp:positionH relativeFrom="column">
                  <wp:posOffset>488315</wp:posOffset>
                </wp:positionH>
                <wp:positionV relativeFrom="paragraph">
                  <wp:posOffset>231775</wp:posOffset>
                </wp:positionV>
                <wp:extent cx="4761865" cy="6963410"/>
                <wp:effectExtent l="0" t="0" r="19685" b="27940"/>
                <wp:wrapNone/>
                <wp:docPr id="7" name="Rectángulo 7"/>
                <wp:cNvGraphicFramePr/>
                <a:graphic xmlns:a="http://schemas.openxmlformats.org/drawingml/2006/main">
                  <a:graphicData uri="http://schemas.microsoft.com/office/word/2010/wordprocessingShape">
                    <wps:wsp>
                      <wps:cNvSpPr/>
                      <wps:spPr>
                        <a:xfrm>
                          <a:off x="0" y="0"/>
                          <a:ext cx="4761865" cy="6963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78AB6F" w14:textId="65A77120" w:rsidR="00E26730" w:rsidRDefault="00A87518" w:rsidP="00FB1600">
                            <w:pPr>
                              <w:pStyle w:val="Ttulo1"/>
                            </w:pPr>
                            <w:r>
                              <w:t xml:space="preserve">Expansión Territorial </w:t>
                            </w:r>
                          </w:p>
                          <w:p w14:paraId="7B20A080" w14:textId="755800A6" w:rsidR="00E26730" w:rsidRDefault="002B7593" w:rsidP="00924655">
                            <w:pPr>
                              <w:jc w:val="center"/>
                            </w:pPr>
                            <w:r>
                              <w:t>Durante el Siglo XVI, nuevos territorios se van anexando a la geografía de colonización del naciente Virreinato de la Nueva España. Estos terrenos son producto de expediciones realizadas por exploradores que incursionan en áreas al margen de la frontera, hasta el momento colonizadas.</w:t>
                            </w:r>
                          </w:p>
                          <w:p w14:paraId="01C3BA1C" w14:textId="77777777" w:rsidR="002D73B7" w:rsidRDefault="002D73B7" w:rsidP="002D73B7">
                            <w:pPr>
                              <w:jc w:val="center"/>
                            </w:pPr>
                            <w:r>
                              <w:t xml:space="preserve">No se habla de territorios de conquista sino de poblamiento y subordinación. Es un medio de pacificación. Las Capitulaciones son convenios celebrados con el Rey y un capitán militar, que conceden ciertos privilegios o mercedes reales por el servicio de someter un espacio más al servicio de la Corona española. </w:t>
                            </w:r>
                          </w:p>
                          <w:p w14:paraId="1411FAA7" w14:textId="63EFCE21" w:rsidR="002D73B7" w:rsidRPr="002B7593" w:rsidRDefault="002D73B7" w:rsidP="002D73B7">
                            <w:pPr>
                              <w:jc w:val="center"/>
                            </w:pPr>
                            <w:r>
                              <w:t>Estos contratos estaban geográficamente bien delimitados para evitar que existiera por parte del jefe de esas expediciones, incursiones a terrenos fuera del compromiso inicial. Los asientos que definen las Capitulaciones son la primera forma de organización del territorio como unidad administrativa. Ante evidentes controversias, las Audiencias mediaban para su resolutiva o bien se dejaba al Consejo de las Indias.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4478E" id="Rectángulo 7" o:spid="_x0000_s1028" style="position:absolute;margin-left:38.45pt;margin-top:18.25pt;width:374.95pt;height:54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" fillcolor="white [3212]" strokecolor="#1f3763 [1604]" strokeweight="1pt">
                <v:textbox>
                  <w:txbxContent>
                    <w:p w14:paraId="3078AB6F" w14:textId="65A77120" w:rsidR="00E26730" w:rsidRDefault="00A87518" w:rsidP="00FB1600">
                      <w:pPr>
                        <w:pStyle w:val="Ttulo1"/>
                      </w:pPr>
                      <w:r>
                        <w:t xml:space="preserve">Expansión Territorial </w:t>
                      </w:r>
                    </w:p>
                    <w:p w14:paraId="7B20A080" w14:textId="755800A6" w:rsidR="00E26730" w:rsidRDefault="002B7593" w:rsidP="00924655">
                      <w:pPr>
                        <w:jc w:val="center"/>
                      </w:pPr>
                      <w:r>
                        <w:t>Durante el Siglo XVI, nuevos territorios se van anexando a la geografía de colonización del naciente Virreinato de la Nueva España. Estos terrenos son producto de expediciones realizadas por exploradores que incursionan en áreas al margen de la frontera, hasta el momento colonizadas.</w:t>
                      </w:r>
                    </w:p>
                    <w:p w14:paraId="01C3BA1C" w14:textId="77777777" w:rsidR="002D73B7" w:rsidRDefault="002D73B7" w:rsidP="002D73B7">
                      <w:pPr>
                        <w:jc w:val="center"/>
                      </w:pPr>
                      <w:r>
                        <w:t xml:space="preserve">No se habla de territorios de conquista sino de poblamiento y subordinación. Es un medio de pacificación. Las Capitulaciones son convenios celebrados con el Rey y un capitán militar, que conceden ciertos privilegios o mercedes reales por el servicio de someter un espacio más al servicio de la Corona española. </w:t>
                      </w:r>
                    </w:p>
                    <w:p w14:paraId="1411FAA7" w14:textId="63EFCE21" w:rsidR="002D73B7" w:rsidRPr="002B7593" w:rsidRDefault="002D73B7" w:rsidP="002D73B7">
                      <w:pPr>
                        <w:jc w:val="center"/>
                      </w:pPr>
                      <w:r>
                        <w:t>Estos contratos estaban geográficamente bien delimitados para evitar que existiera por parte del jefe de esas expediciones, incursiones a terrenos fuera del compromiso inicial. Los asientos que definen las Capitulaciones son la primera forma de organización del territorio como unidad administrativa. Ante evidentes controversias, las Audiencias mediaban para su resolutiva o bien se dejaba al Consejo de las Indias.</w:t>
                      </w:r>
                    </w:p>
                  </w:txbxContent>
                </v:textbox>
              </v:rect>
            </w:pict>
          </mc:Fallback>
        </mc:AlternateContent>
      </w:r>
    </w:p>
    <w:p w14:paraId="61887587" w14:textId="4C93004C" w:rsidR="00BE4ED6" w:rsidRDefault="00BE4ED6" w:rsidP="0012167C">
      <w:pPr>
        <w:pStyle w:val="Listaconvietas"/>
        <w:numPr>
          <w:ilvl w:val="0"/>
          <w:numId w:val="0"/>
        </w:numPr>
      </w:pPr>
    </w:p>
    <w:p w14:paraId="00504701" w14:textId="22C0B001" w:rsidR="00BE4ED6" w:rsidRDefault="00BE4ED6" w:rsidP="0012167C">
      <w:pPr>
        <w:pStyle w:val="Listaconvietas"/>
        <w:numPr>
          <w:ilvl w:val="0"/>
          <w:numId w:val="0"/>
        </w:numPr>
      </w:pPr>
    </w:p>
    <w:p w14:paraId="552CEA82" w14:textId="372D64C7" w:rsidR="00BE4ED6" w:rsidRDefault="00BE4ED6" w:rsidP="0012167C">
      <w:pPr>
        <w:pStyle w:val="Listaconvietas"/>
        <w:numPr>
          <w:ilvl w:val="0"/>
          <w:numId w:val="0"/>
        </w:numPr>
      </w:pPr>
    </w:p>
    <w:p w14:paraId="6380012E" w14:textId="40BA2837" w:rsidR="00BE4ED6" w:rsidRDefault="00BE4ED6" w:rsidP="0012167C">
      <w:pPr>
        <w:pStyle w:val="Listaconvietas"/>
        <w:numPr>
          <w:ilvl w:val="0"/>
          <w:numId w:val="0"/>
        </w:numPr>
      </w:pPr>
    </w:p>
    <w:p w14:paraId="40A58C0A" w14:textId="29FA2F1B" w:rsidR="00BE4ED6" w:rsidRDefault="00BE4ED6" w:rsidP="0012167C">
      <w:pPr>
        <w:pStyle w:val="Listaconvietas"/>
        <w:numPr>
          <w:ilvl w:val="0"/>
          <w:numId w:val="0"/>
        </w:numPr>
      </w:pPr>
    </w:p>
    <w:p w14:paraId="7DEDDF9E" w14:textId="21D2F026" w:rsidR="00BE4ED6" w:rsidRDefault="00BE4ED6" w:rsidP="0012167C">
      <w:pPr>
        <w:pStyle w:val="Listaconvietas"/>
        <w:numPr>
          <w:ilvl w:val="0"/>
          <w:numId w:val="0"/>
        </w:numPr>
      </w:pPr>
    </w:p>
    <w:p w14:paraId="483B2DBA" w14:textId="2156231F" w:rsidR="00BE4ED6" w:rsidRDefault="00BE4ED6" w:rsidP="0012167C">
      <w:pPr>
        <w:pStyle w:val="Listaconvietas"/>
        <w:numPr>
          <w:ilvl w:val="0"/>
          <w:numId w:val="0"/>
        </w:numPr>
      </w:pPr>
    </w:p>
    <w:p w14:paraId="008E1AFB" w14:textId="66ADC3EE" w:rsidR="00BE4ED6" w:rsidRDefault="00BE4ED6" w:rsidP="0012167C">
      <w:pPr>
        <w:pStyle w:val="Listaconvietas"/>
        <w:numPr>
          <w:ilvl w:val="0"/>
          <w:numId w:val="0"/>
        </w:numPr>
      </w:pPr>
    </w:p>
    <w:p w14:paraId="33427CDF" w14:textId="18BD3C2C" w:rsidR="00BE4ED6" w:rsidRDefault="00BE4ED6" w:rsidP="0012167C">
      <w:pPr>
        <w:pStyle w:val="Listaconvietas"/>
        <w:numPr>
          <w:ilvl w:val="0"/>
          <w:numId w:val="0"/>
        </w:numPr>
      </w:pPr>
    </w:p>
    <w:p w14:paraId="2EBA3090" w14:textId="37E5D037" w:rsidR="00BE4ED6" w:rsidRDefault="00BE4ED6" w:rsidP="0012167C">
      <w:pPr>
        <w:pStyle w:val="Listaconvietas"/>
        <w:numPr>
          <w:ilvl w:val="0"/>
          <w:numId w:val="0"/>
        </w:numPr>
      </w:pPr>
    </w:p>
    <w:p w14:paraId="0671A7E6" w14:textId="5142D4D5" w:rsidR="00BE4ED6" w:rsidRDefault="00BE4ED6" w:rsidP="0012167C">
      <w:pPr>
        <w:pStyle w:val="Listaconvietas"/>
        <w:numPr>
          <w:ilvl w:val="0"/>
          <w:numId w:val="0"/>
        </w:numPr>
      </w:pPr>
    </w:p>
    <w:p w14:paraId="0BEBC4A7" w14:textId="6EE3E2E7" w:rsidR="00BE4ED6" w:rsidRDefault="00BE4ED6" w:rsidP="0012167C">
      <w:pPr>
        <w:pStyle w:val="Listaconvietas"/>
        <w:numPr>
          <w:ilvl w:val="0"/>
          <w:numId w:val="0"/>
        </w:numPr>
      </w:pPr>
    </w:p>
    <w:p w14:paraId="3784A683" w14:textId="76F4CD52" w:rsidR="00BE4ED6" w:rsidRDefault="00BE4ED6" w:rsidP="0012167C">
      <w:pPr>
        <w:pStyle w:val="Listaconvietas"/>
        <w:numPr>
          <w:ilvl w:val="0"/>
          <w:numId w:val="0"/>
        </w:numPr>
      </w:pPr>
    </w:p>
    <w:p w14:paraId="2875CBE9" w14:textId="4A1C6CB4" w:rsidR="00BE4ED6" w:rsidRDefault="00BE4ED6" w:rsidP="0012167C">
      <w:pPr>
        <w:pStyle w:val="Listaconvietas"/>
        <w:numPr>
          <w:ilvl w:val="0"/>
          <w:numId w:val="0"/>
        </w:numPr>
      </w:pPr>
    </w:p>
    <w:p w14:paraId="3F832509" w14:textId="25309679" w:rsidR="00BE4ED6" w:rsidRDefault="00BE4ED6" w:rsidP="0012167C">
      <w:pPr>
        <w:pStyle w:val="Listaconvietas"/>
        <w:numPr>
          <w:ilvl w:val="0"/>
          <w:numId w:val="0"/>
        </w:numPr>
      </w:pPr>
    </w:p>
    <w:p w14:paraId="54096F61" w14:textId="0902CAC3" w:rsidR="00BE4ED6" w:rsidRDefault="00BE4ED6" w:rsidP="0012167C">
      <w:pPr>
        <w:pStyle w:val="Listaconvietas"/>
        <w:numPr>
          <w:ilvl w:val="0"/>
          <w:numId w:val="0"/>
        </w:numPr>
      </w:pPr>
    </w:p>
    <w:p w14:paraId="4B294B3E" w14:textId="0A387067" w:rsidR="00BE4ED6" w:rsidRDefault="00BE4ED6" w:rsidP="0012167C">
      <w:pPr>
        <w:pStyle w:val="Listaconvietas"/>
        <w:numPr>
          <w:ilvl w:val="0"/>
          <w:numId w:val="0"/>
        </w:numPr>
      </w:pPr>
    </w:p>
    <w:p w14:paraId="323CE1F5" w14:textId="64B532DE" w:rsidR="00BE4ED6" w:rsidRDefault="00BE4ED6" w:rsidP="0012167C">
      <w:pPr>
        <w:pStyle w:val="Listaconvietas"/>
        <w:numPr>
          <w:ilvl w:val="0"/>
          <w:numId w:val="0"/>
        </w:numPr>
      </w:pPr>
    </w:p>
    <w:p w14:paraId="166D57B3" w14:textId="7BCA3AD3" w:rsidR="00BE4ED6" w:rsidRDefault="00BE4ED6" w:rsidP="0012167C">
      <w:pPr>
        <w:pStyle w:val="Listaconvietas"/>
        <w:numPr>
          <w:ilvl w:val="0"/>
          <w:numId w:val="0"/>
        </w:numPr>
      </w:pPr>
    </w:p>
    <w:p w14:paraId="183FB7D3" w14:textId="5F7BE734" w:rsidR="00BE4ED6" w:rsidRDefault="00BE4ED6" w:rsidP="0012167C">
      <w:pPr>
        <w:pStyle w:val="Listaconvietas"/>
        <w:numPr>
          <w:ilvl w:val="0"/>
          <w:numId w:val="0"/>
        </w:numPr>
      </w:pPr>
    </w:p>
    <w:p w14:paraId="2F618FA8" w14:textId="4CD0EABC" w:rsidR="00BE4ED6" w:rsidRDefault="00BE4ED6" w:rsidP="0012167C">
      <w:pPr>
        <w:pStyle w:val="Listaconvietas"/>
        <w:numPr>
          <w:ilvl w:val="0"/>
          <w:numId w:val="0"/>
        </w:numPr>
      </w:pPr>
    </w:p>
    <w:p w14:paraId="05CA0BD0" w14:textId="3333D20D" w:rsidR="00BE4ED6" w:rsidRDefault="00BE4ED6" w:rsidP="0012167C">
      <w:pPr>
        <w:pStyle w:val="Listaconvietas"/>
        <w:numPr>
          <w:ilvl w:val="0"/>
          <w:numId w:val="0"/>
        </w:numPr>
      </w:pPr>
    </w:p>
    <w:p w14:paraId="660E0BFF" w14:textId="43EF1638" w:rsidR="00BE4ED6" w:rsidRDefault="00BE4ED6" w:rsidP="0012167C">
      <w:pPr>
        <w:pStyle w:val="Listaconvietas"/>
        <w:numPr>
          <w:ilvl w:val="0"/>
          <w:numId w:val="0"/>
        </w:numPr>
      </w:pPr>
    </w:p>
    <w:p w14:paraId="4634415A" w14:textId="5DBBFFD2" w:rsidR="00BE4ED6" w:rsidRDefault="00BE4ED6" w:rsidP="0012167C">
      <w:pPr>
        <w:pStyle w:val="Listaconvietas"/>
        <w:numPr>
          <w:ilvl w:val="0"/>
          <w:numId w:val="0"/>
        </w:numPr>
      </w:pPr>
    </w:p>
    <w:p w14:paraId="10520B3C" w14:textId="3685BE83" w:rsidR="00BE4ED6" w:rsidRDefault="00BE4ED6" w:rsidP="0012167C">
      <w:pPr>
        <w:pStyle w:val="Listaconvietas"/>
        <w:numPr>
          <w:ilvl w:val="0"/>
          <w:numId w:val="0"/>
        </w:numPr>
      </w:pPr>
    </w:p>
    <w:p w14:paraId="43EA6688" w14:textId="126C3910" w:rsidR="00BE4ED6" w:rsidRDefault="00BE4ED6" w:rsidP="0012167C">
      <w:pPr>
        <w:pStyle w:val="Listaconvietas"/>
        <w:numPr>
          <w:ilvl w:val="0"/>
          <w:numId w:val="0"/>
        </w:numPr>
      </w:pPr>
    </w:p>
    <w:p w14:paraId="5CD5E37E" w14:textId="148539F5" w:rsidR="00BE4ED6" w:rsidRDefault="00BE4ED6" w:rsidP="0012167C">
      <w:pPr>
        <w:pStyle w:val="Listaconvietas"/>
        <w:numPr>
          <w:ilvl w:val="0"/>
          <w:numId w:val="0"/>
        </w:numPr>
      </w:pPr>
    </w:p>
    <w:p w14:paraId="560D3608" w14:textId="53DEBC6D" w:rsidR="00BE4ED6" w:rsidRDefault="00BE4ED6" w:rsidP="0012167C">
      <w:pPr>
        <w:pStyle w:val="Listaconvietas"/>
        <w:numPr>
          <w:ilvl w:val="0"/>
          <w:numId w:val="0"/>
        </w:numPr>
      </w:pPr>
    </w:p>
    <w:p w14:paraId="22EF948A" w14:textId="5C223E09" w:rsidR="00BE4ED6" w:rsidRDefault="00BE4ED6" w:rsidP="0012167C">
      <w:pPr>
        <w:pStyle w:val="Listaconvietas"/>
        <w:numPr>
          <w:ilvl w:val="0"/>
          <w:numId w:val="0"/>
        </w:numPr>
      </w:pPr>
    </w:p>
    <w:p w14:paraId="28B2B92F" w14:textId="1FBACFE8" w:rsidR="00BE4ED6" w:rsidRDefault="00BE4ED6" w:rsidP="0012167C">
      <w:pPr>
        <w:pStyle w:val="Listaconvietas"/>
        <w:numPr>
          <w:ilvl w:val="0"/>
          <w:numId w:val="0"/>
        </w:numPr>
      </w:pPr>
    </w:p>
    <w:p w14:paraId="52FBF9C0" w14:textId="27A90980" w:rsidR="00BE4ED6" w:rsidRDefault="00BE4ED6" w:rsidP="0012167C">
      <w:pPr>
        <w:pStyle w:val="Listaconvietas"/>
        <w:numPr>
          <w:ilvl w:val="0"/>
          <w:numId w:val="0"/>
        </w:numPr>
      </w:pPr>
    </w:p>
    <w:p w14:paraId="1ADE49AC" w14:textId="5CC6B013" w:rsidR="00BE4ED6" w:rsidRDefault="000A3FB0" w:rsidP="0012167C">
      <w:pPr>
        <w:pStyle w:val="Listaconvietas"/>
        <w:numPr>
          <w:ilvl w:val="0"/>
          <w:numId w:val="0"/>
        </w:numPr>
      </w:pPr>
      <w:r>
        <w:rPr>
          <w:noProof/>
        </w:rPr>
        <mc:AlternateContent>
          <mc:Choice Requires="wps">
            <w:drawing>
              <wp:anchor distT="0" distB="0" distL="114300" distR="114300" simplePos="0" relativeHeight="251662336" behindDoc="0" locked="0" layoutInCell="1" allowOverlap="1" wp14:anchorId="51227C09" wp14:editId="675E8908">
                <wp:simplePos x="0" y="0"/>
                <wp:positionH relativeFrom="column">
                  <wp:posOffset>520065</wp:posOffset>
                </wp:positionH>
                <wp:positionV relativeFrom="paragraph">
                  <wp:posOffset>219075</wp:posOffset>
                </wp:positionV>
                <wp:extent cx="4752975" cy="6961505"/>
                <wp:effectExtent l="0" t="0" r="28575" b="10795"/>
                <wp:wrapNone/>
                <wp:docPr id="8" name="Rectángulo 8"/>
                <wp:cNvGraphicFramePr/>
                <a:graphic xmlns:a="http://schemas.openxmlformats.org/drawingml/2006/main">
                  <a:graphicData uri="http://schemas.microsoft.com/office/word/2010/wordprocessingShape">
                    <wps:wsp>
                      <wps:cNvSpPr/>
                      <wps:spPr>
                        <a:xfrm>
                          <a:off x="0" y="0"/>
                          <a:ext cx="4752975" cy="69615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1D26A" w14:textId="375E9EDA" w:rsidR="00945C77" w:rsidRDefault="00F15637" w:rsidP="002958D0">
                            <w:pPr>
                              <w:pStyle w:val="Ttulo1"/>
                            </w:pPr>
                            <w:r w:rsidRPr="00F15637">
                              <w:t>Evangelización.</w:t>
                            </w:r>
                          </w:p>
                          <w:p w14:paraId="114E23F3" w14:textId="77777777" w:rsidR="00105012" w:rsidRPr="00A406A9" w:rsidRDefault="00105012">
                            <w:pPr>
                              <w:pStyle w:val="Ttulo2"/>
                              <w:shd w:val="clear" w:color="auto" w:fill="F8F8F8"/>
                              <w:spacing w:before="0"/>
                              <w:divId w:val="586309527"/>
                              <w:rPr>
                                <w:rFonts w:asciiTheme="minorHAnsi" w:eastAsia="Times New Roman" w:hAnsiTheme="minorHAnsi" w:cs="Tahoma"/>
                                <w:color w:val="295C15"/>
                                <w:sz w:val="20"/>
                                <w:szCs w:val="20"/>
                              </w:rPr>
                            </w:pPr>
                            <w:r w:rsidRPr="00A406A9">
                              <w:rPr>
                                <w:rFonts w:asciiTheme="minorHAnsi" w:eastAsia="Times New Roman" w:hAnsiTheme="minorHAnsi" w:cs="Tahoma"/>
                                <w:color w:val="295C15"/>
                                <w:sz w:val="20"/>
                                <w:szCs w:val="20"/>
                              </w:rPr>
                              <w:t>Conquista Espiritual de México</w:t>
                            </w:r>
                          </w:p>
                          <w:p w14:paraId="7DC5CB29" w14:textId="48F84F7A" w:rsidR="00105012" w:rsidRDefault="00105012">
                            <w:pPr>
                              <w:pStyle w:val="Ttulo"/>
                              <w:shd w:val="clear" w:color="auto" w:fill="F8F8F8"/>
                              <w:spacing w:before="0" w:after="0"/>
                              <w:divId w:val="586309527"/>
                              <w:rPr>
                                <w:rFonts w:asciiTheme="minorHAnsi" w:hAnsiTheme="minorHAnsi" w:cs="Tahoma"/>
                                <w:color w:val="222222"/>
                                <w:sz w:val="20"/>
                                <w:szCs w:val="20"/>
                              </w:rPr>
                            </w:pPr>
                          </w:p>
                          <w:p w14:paraId="790DDD8C" w14:textId="77777777" w:rsidR="00BF560D" w:rsidRPr="00BF560D" w:rsidRDefault="00BF560D" w:rsidP="00BF560D">
                            <w:pPr>
                              <w:divId w:val="586309527"/>
                            </w:pPr>
                          </w:p>
                          <w:p w14:paraId="341933A4" w14:textId="556FEB6F" w:rsidR="007F1965" w:rsidRDefault="006A66A9" w:rsidP="006A66A9">
                            <w:pPr>
                              <w:pStyle w:val="Ttulo"/>
                              <w:shd w:val="clear" w:color="auto" w:fill="F8F8F8"/>
                              <w:spacing w:before="0" w:after="0"/>
                              <w:rPr>
                                <w:rFonts w:asciiTheme="minorHAnsi" w:hAnsiTheme="minorHAnsi" w:cs="Tahoma"/>
                                <w:b w:val="0"/>
                                <w:bCs/>
                                <w:color w:val="222222"/>
                                <w:sz w:val="20"/>
                                <w:szCs w:val="20"/>
                              </w:rPr>
                            </w:pPr>
                            <w:r w:rsidRPr="00A406A9">
                              <w:rPr>
                                <w:rFonts w:asciiTheme="minorHAnsi" w:hAnsiTheme="minorHAnsi" w:cs="Tahoma"/>
                                <w:color w:val="222222"/>
                                <w:sz w:val="20"/>
                                <w:szCs w:val="20"/>
                              </w:rPr>
                              <w:t>Inicios</w:t>
                            </w:r>
                            <w:r w:rsidRPr="00A406A9">
                              <w:rPr>
                                <w:rFonts w:asciiTheme="minorHAnsi" w:hAnsiTheme="minorHAnsi" w:cs="Tahoma"/>
                                <w:b w:val="0"/>
                                <w:bCs/>
                                <w:color w:val="222222"/>
                                <w:sz w:val="20"/>
                                <w:szCs w:val="20"/>
                              </w:rPr>
                              <w:t>: En sus principios, la evangelización en la Nueva España fue emprendida por el mismo Cortés y sus capitanes, en conjunto con los capellanes castrenses que lo acompañaban y que iban al servicio pastoral de los soldados. Cortés justifico sus acciones bélicas contra los aztecas en la obligación de todo cristiano de difundir el evangelio y combatir el paganismo.</w:t>
                            </w:r>
                          </w:p>
                          <w:p w14:paraId="41A7D64B" w14:textId="77777777" w:rsidR="006A66A9" w:rsidRPr="006A66A9" w:rsidRDefault="006A66A9" w:rsidP="006A66A9"/>
                          <w:p w14:paraId="056582A1" w14:textId="06C4F3B1" w:rsidR="00EC6BA4" w:rsidRDefault="00EC6BA4" w:rsidP="00EC6BA4">
                            <w:pPr>
                              <w:divId w:val="586309527"/>
                              <w:rPr>
                                <w:rFonts w:cs="Tahoma"/>
                                <w:color w:val="000000" w:themeColor="text1"/>
                              </w:rPr>
                            </w:pPr>
                            <w:r w:rsidRPr="00A406A9">
                              <w:rPr>
                                <w:rFonts w:cs="Tahoma"/>
                                <w:b/>
                                <w:bCs/>
                                <w:color w:val="000000" w:themeColor="text1"/>
                              </w:rPr>
                              <w:t xml:space="preserve">Alianza Corona – Iglesia: </w:t>
                            </w:r>
                            <w:r w:rsidRPr="00A406A9">
                              <w:rPr>
                                <w:rFonts w:cs="Tahoma"/>
                                <w:color w:val="000000" w:themeColor="text1"/>
                              </w:rPr>
                              <w:t>Para la corona española la misión evangelizadora fue la estrategia inexpugnable para asegurar su hegemonía de dominio sobre las tierras descubiertas y justificar el proceso de conquista y colonización. La característica principal de esta evangelización fue la alianza estratégica entre la iglesia católica y la corona española: la Iglesia se sirvió de la Corona para sus intereses religiosos y la Corona se valió de la Iglesia para sus fines políticos.</w:t>
                            </w:r>
                          </w:p>
                          <w:p w14:paraId="4CC57D1B" w14:textId="4F5D4A4D" w:rsidR="00BF560D" w:rsidRPr="00A406A9" w:rsidRDefault="00BF560D" w:rsidP="00EC6BA4">
                            <w:pPr>
                              <w:divId w:val="586309527"/>
                              <w:rPr>
                                <w:rFonts w:cs="Tahoma"/>
                                <w:color w:val="000000" w:themeColor="text1"/>
                              </w:rPr>
                            </w:pPr>
                            <w:r w:rsidRPr="00BF560D">
                              <w:rPr>
                                <w:rFonts w:cs="Tahoma"/>
                                <w:b/>
                                <w:bCs/>
                                <w:color w:val="000000" w:themeColor="text1"/>
                              </w:rPr>
                              <w:t xml:space="preserve">Difusión: </w:t>
                            </w:r>
                            <w:r>
                              <w:rPr>
                                <w:rFonts w:cs="Tahoma"/>
                                <w:color w:val="000000" w:themeColor="text1"/>
                              </w:rPr>
                              <w:t>Otra característica propia del proceso evangelizador en la Nueva España y en general en toda América fue la inmensa extensión de terreno que se cubrió en tan corto tiempo y con tan reducido número de misioneros. Se trata de un proceso único en la acción misional de la Iglesia, por su amplitud y rapidez, superando incluso al de la cristianización del imperio romano.</w:t>
                            </w:r>
                          </w:p>
                          <w:p w14:paraId="0CE710F8" w14:textId="77777777" w:rsidR="000A3FB0" w:rsidRPr="00161F53" w:rsidRDefault="000A3FB0" w:rsidP="000A3FB0">
                            <w:pPr>
                              <w:divId w:val="586309527"/>
                              <w:rPr>
                                <w:color w:val="000000" w:themeColor="text1"/>
                              </w:rPr>
                            </w:pPr>
                          </w:p>
                          <w:p w14:paraId="6BABC836" w14:textId="77777777" w:rsidR="00945C77" w:rsidRPr="00AA7D75" w:rsidRDefault="00945C77" w:rsidP="00945C77">
                            <w:pPr>
                              <w:jc w:val="center"/>
                              <w:rPr>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7C09" id="Rectángulo 8" o:spid="_x0000_s1029" style="position:absolute;margin-left:40.95pt;margin-top:17.25pt;width:374.25pt;height:5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" fillcolor="white [3212]" strokecolor="#1f3763 [1604]" strokeweight="1pt">
                <v:textbox>
                  <w:txbxContent>
                    <w:p w14:paraId="2751D26A" w14:textId="375E9EDA" w:rsidR="00945C77" w:rsidRDefault="00F15637" w:rsidP="002958D0">
                      <w:pPr>
                        <w:pStyle w:val="Ttulo1"/>
                      </w:pPr>
                      <w:r w:rsidRPr="00F15637">
                        <w:t>Evangelización.</w:t>
                      </w:r>
                    </w:p>
                    <w:p w14:paraId="114E23F3" w14:textId="77777777" w:rsidR="00105012" w:rsidRPr="00A406A9" w:rsidRDefault="00105012">
                      <w:pPr>
                        <w:pStyle w:val="Ttulo2"/>
                        <w:shd w:val="clear" w:color="auto" w:fill="F8F8F8"/>
                        <w:spacing w:before="0"/>
                        <w:divId w:val="586309527"/>
                        <w:rPr>
                          <w:rFonts w:asciiTheme="minorHAnsi" w:eastAsia="Times New Roman" w:hAnsiTheme="minorHAnsi" w:cs="Tahoma"/>
                          <w:color w:val="295C15"/>
                          <w:sz w:val="20"/>
                          <w:szCs w:val="20"/>
                        </w:rPr>
                      </w:pPr>
                      <w:r w:rsidRPr="00A406A9">
                        <w:rPr>
                          <w:rFonts w:asciiTheme="minorHAnsi" w:eastAsia="Times New Roman" w:hAnsiTheme="minorHAnsi" w:cs="Tahoma"/>
                          <w:color w:val="295C15"/>
                          <w:sz w:val="20"/>
                          <w:szCs w:val="20"/>
                        </w:rPr>
                        <w:t>Conquista Espiritual de México</w:t>
                      </w:r>
                    </w:p>
                    <w:p w14:paraId="7DC5CB29" w14:textId="48F84F7A" w:rsidR="00105012" w:rsidRDefault="00105012">
                      <w:pPr>
                        <w:pStyle w:val="Ttulo"/>
                        <w:shd w:val="clear" w:color="auto" w:fill="F8F8F8"/>
                        <w:spacing w:before="0" w:after="0"/>
                        <w:divId w:val="586309527"/>
                        <w:rPr>
                          <w:rFonts w:asciiTheme="minorHAnsi" w:hAnsiTheme="minorHAnsi" w:cs="Tahoma"/>
                          <w:color w:val="222222"/>
                          <w:sz w:val="20"/>
                          <w:szCs w:val="20"/>
                        </w:rPr>
                      </w:pPr>
                    </w:p>
                    <w:p w14:paraId="790DDD8C" w14:textId="77777777" w:rsidR="00BF560D" w:rsidRPr="00BF560D" w:rsidRDefault="00BF560D" w:rsidP="00BF560D">
                      <w:pPr>
                        <w:divId w:val="586309527"/>
                      </w:pPr>
                    </w:p>
                    <w:p w14:paraId="341933A4" w14:textId="556FEB6F" w:rsidR="007F1965" w:rsidRDefault="006A66A9" w:rsidP="006A66A9">
                      <w:pPr>
                        <w:pStyle w:val="Ttulo"/>
                        <w:shd w:val="clear" w:color="auto" w:fill="F8F8F8"/>
                        <w:spacing w:before="0" w:after="0"/>
                        <w:rPr>
                          <w:rFonts w:asciiTheme="minorHAnsi" w:hAnsiTheme="minorHAnsi" w:cs="Tahoma"/>
                          <w:b w:val="0"/>
                          <w:bCs/>
                          <w:color w:val="222222"/>
                          <w:sz w:val="20"/>
                          <w:szCs w:val="20"/>
                        </w:rPr>
                      </w:pPr>
                      <w:r w:rsidRPr="00A406A9">
                        <w:rPr>
                          <w:rFonts w:asciiTheme="minorHAnsi" w:hAnsiTheme="minorHAnsi" w:cs="Tahoma"/>
                          <w:color w:val="222222"/>
                          <w:sz w:val="20"/>
                          <w:szCs w:val="20"/>
                        </w:rPr>
                        <w:t>Inicios</w:t>
                      </w:r>
                      <w:r w:rsidRPr="00A406A9">
                        <w:rPr>
                          <w:rFonts w:asciiTheme="minorHAnsi" w:hAnsiTheme="minorHAnsi" w:cs="Tahoma"/>
                          <w:b w:val="0"/>
                          <w:bCs/>
                          <w:color w:val="222222"/>
                          <w:sz w:val="20"/>
                          <w:szCs w:val="20"/>
                        </w:rPr>
                        <w:t>: En sus principios, la evangelización en la Nueva España fue emprendida por el mismo Cortés y sus capitanes, en conjunto con los capellanes castrenses que lo acompañaban y que iban al servicio pastoral de los soldados. Cortés justifico sus acciones bélicas contra los aztecas en la obligación de todo cristiano de difundir el evangelio y combatir el paganismo.</w:t>
                      </w:r>
                    </w:p>
                    <w:p w14:paraId="41A7D64B" w14:textId="77777777" w:rsidR="006A66A9" w:rsidRPr="006A66A9" w:rsidRDefault="006A66A9" w:rsidP="006A66A9"/>
                    <w:p w14:paraId="056582A1" w14:textId="06C4F3B1" w:rsidR="00EC6BA4" w:rsidRDefault="00EC6BA4" w:rsidP="00EC6BA4">
                      <w:pPr>
                        <w:divId w:val="586309527"/>
                        <w:rPr>
                          <w:rFonts w:cs="Tahoma"/>
                          <w:color w:val="000000" w:themeColor="text1"/>
                        </w:rPr>
                      </w:pPr>
                      <w:r w:rsidRPr="00A406A9">
                        <w:rPr>
                          <w:rFonts w:cs="Tahoma"/>
                          <w:b/>
                          <w:bCs/>
                          <w:color w:val="000000" w:themeColor="text1"/>
                        </w:rPr>
                        <w:t xml:space="preserve">Alianza Corona – Iglesia: </w:t>
                      </w:r>
                      <w:r w:rsidRPr="00A406A9">
                        <w:rPr>
                          <w:rFonts w:cs="Tahoma"/>
                          <w:color w:val="000000" w:themeColor="text1"/>
                        </w:rPr>
                        <w:t>Para la corona española la misión evangelizadora fue la estrategia inexpugnable para asegurar su hegemonía de dominio sobre las tierras descubiertas y justificar el proceso de conquista y colonización. La característica principal de esta evangelización fue la alianza estratégica entre la iglesia católica y la corona española: la Iglesia se sirvió de la Corona para sus intereses religiosos y la Corona se valió de la Iglesia para sus fines políticos.</w:t>
                      </w:r>
                    </w:p>
                    <w:p w14:paraId="4CC57D1B" w14:textId="4F5D4A4D" w:rsidR="00BF560D" w:rsidRPr="00A406A9" w:rsidRDefault="00BF560D" w:rsidP="00EC6BA4">
                      <w:pPr>
                        <w:divId w:val="586309527"/>
                        <w:rPr>
                          <w:rFonts w:cs="Tahoma"/>
                          <w:color w:val="000000" w:themeColor="text1"/>
                        </w:rPr>
                      </w:pPr>
                      <w:r w:rsidRPr="00BF560D">
                        <w:rPr>
                          <w:rFonts w:cs="Tahoma"/>
                          <w:b/>
                          <w:bCs/>
                          <w:color w:val="000000" w:themeColor="text1"/>
                        </w:rPr>
                        <w:t xml:space="preserve">Difusión: </w:t>
                      </w:r>
                      <w:r>
                        <w:rPr>
                          <w:rFonts w:cs="Tahoma"/>
                          <w:color w:val="000000" w:themeColor="text1"/>
                        </w:rPr>
                        <w:t>Otra característica propia del proceso evangelizador en la Nueva España y en general en toda América fue la inmensa extensión de terreno que se cubrió en tan corto tiempo y con tan reducido número de misioneros. Se trata de un proceso único en la acción misional de la Iglesia, por su amplitud y rapidez, superando incluso al de la cristianización del imperio romano.</w:t>
                      </w:r>
                    </w:p>
                    <w:p w14:paraId="0CE710F8" w14:textId="77777777" w:rsidR="000A3FB0" w:rsidRPr="00161F53" w:rsidRDefault="000A3FB0" w:rsidP="000A3FB0">
                      <w:pPr>
                        <w:divId w:val="586309527"/>
                        <w:rPr>
                          <w:color w:val="000000" w:themeColor="text1"/>
                        </w:rPr>
                      </w:pPr>
                    </w:p>
                    <w:p w14:paraId="6BABC836" w14:textId="77777777" w:rsidR="00945C77" w:rsidRPr="00AA7D75" w:rsidRDefault="00945C77" w:rsidP="00945C77">
                      <w:pPr>
                        <w:jc w:val="center"/>
                        <w:rPr>
                          <w:bCs/>
                          <w:sz w:val="28"/>
                          <w:szCs w:val="28"/>
                        </w:rPr>
                      </w:pPr>
                    </w:p>
                  </w:txbxContent>
                </v:textbox>
              </v:rect>
            </w:pict>
          </mc:Fallback>
        </mc:AlternateContent>
      </w:r>
    </w:p>
    <w:p w14:paraId="58E73C8A" w14:textId="3A0A5C5D" w:rsidR="00BE4ED6" w:rsidRDefault="00BE4ED6" w:rsidP="0012167C">
      <w:pPr>
        <w:pStyle w:val="Listaconvietas"/>
        <w:numPr>
          <w:ilvl w:val="0"/>
          <w:numId w:val="0"/>
        </w:numPr>
      </w:pPr>
    </w:p>
    <w:p w14:paraId="3A863AA5" w14:textId="4A84A422" w:rsidR="00BE4ED6" w:rsidRDefault="00BE4ED6" w:rsidP="0012167C">
      <w:pPr>
        <w:pStyle w:val="Listaconvietas"/>
        <w:numPr>
          <w:ilvl w:val="0"/>
          <w:numId w:val="0"/>
        </w:numPr>
      </w:pPr>
    </w:p>
    <w:p w14:paraId="5D997E2C" w14:textId="648A454F" w:rsidR="00BE4ED6" w:rsidRDefault="00BE4ED6" w:rsidP="0012167C">
      <w:pPr>
        <w:pStyle w:val="Listaconvietas"/>
        <w:numPr>
          <w:ilvl w:val="0"/>
          <w:numId w:val="0"/>
        </w:numPr>
      </w:pPr>
    </w:p>
    <w:p w14:paraId="2791D40C" w14:textId="20809CDD" w:rsidR="00BE4ED6" w:rsidRDefault="00BE4ED6" w:rsidP="0012167C">
      <w:pPr>
        <w:pStyle w:val="Listaconvietas"/>
        <w:numPr>
          <w:ilvl w:val="0"/>
          <w:numId w:val="0"/>
        </w:numPr>
      </w:pPr>
    </w:p>
    <w:p w14:paraId="010E8F39" w14:textId="26993561" w:rsidR="00BE4ED6" w:rsidRDefault="00BE4ED6" w:rsidP="0012167C">
      <w:pPr>
        <w:pStyle w:val="Listaconvietas"/>
        <w:numPr>
          <w:ilvl w:val="0"/>
          <w:numId w:val="0"/>
        </w:numPr>
      </w:pPr>
    </w:p>
    <w:p w14:paraId="5EA1A281" w14:textId="79E41327" w:rsidR="00BE4ED6" w:rsidRDefault="00BE4ED6" w:rsidP="0012167C">
      <w:pPr>
        <w:pStyle w:val="Listaconvietas"/>
        <w:numPr>
          <w:ilvl w:val="0"/>
          <w:numId w:val="0"/>
        </w:numPr>
      </w:pPr>
    </w:p>
    <w:p w14:paraId="3DBFB10F" w14:textId="7DF869E2" w:rsidR="00BE4ED6" w:rsidRDefault="00BE4ED6" w:rsidP="0012167C">
      <w:pPr>
        <w:pStyle w:val="Listaconvietas"/>
        <w:numPr>
          <w:ilvl w:val="0"/>
          <w:numId w:val="0"/>
        </w:numPr>
      </w:pPr>
    </w:p>
    <w:p w14:paraId="3E02F059" w14:textId="11CB59E1" w:rsidR="00BE4ED6" w:rsidRDefault="00BE4ED6" w:rsidP="0012167C">
      <w:pPr>
        <w:pStyle w:val="Listaconvietas"/>
        <w:numPr>
          <w:ilvl w:val="0"/>
          <w:numId w:val="0"/>
        </w:numPr>
      </w:pPr>
    </w:p>
    <w:p w14:paraId="4143D485" w14:textId="623CCC9A" w:rsidR="00BE4ED6" w:rsidRDefault="00BE4ED6" w:rsidP="0012167C">
      <w:pPr>
        <w:pStyle w:val="Listaconvietas"/>
        <w:numPr>
          <w:ilvl w:val="0"/>
          <w:numId w:val="0"/>
        </w:numPr>
      </w:pPr>
    </w:p>
    <w:p w14:paraId="51822B6D" w14:textId="09C8DBA1" w:rsidR="00BE4ED6" w:rsidRDefault="00BE4ED6" w:rsidP="0012167C">
      <w:pPr>
        <w:pStyle w:val="Listaconvietas"/>
        <w:numPr>
          <w:ilvl w:val="0"/>
          <w:numId w:val="0"/>
        </w:numPr>
      </w:pPr>
    </w:p>
    <w:p w14:paraId="799E5998" w14:textId="4AE01F91" w:rsidR="00BE4ED6" w:rsidRDefault="00BE4ED6" w:rsidP="0012167C">
      <w:pPr>
        <w:pStyle w:val="Listaconvietas"/>
        <w:numPr>
          <w:ilvl w:val="0"/>
          <w:numId w:val="0"/>
        </w:numPr>
      </w:pPr>
    </w:p>
    <w:p w14:paraId="1327E78D" w14:textId="7CEAD8F2" w:rsidR="00BE4ED6" w:rsidRDefault="00BE4ED6" w:rsidP="0012167C">
      <w:pPr>
        <w:pStyle w:val="Listaconvietas"/>
        <w:numPr>
          <w:ilvl w:val="0"/>
          <w:numId w:val="0"/>
        </w:numPr>
      </w:pPr>
    </w:p>
    <w:p w14:paraId="5891BC1D" w14:textId="69EA9CA5" w:rsidR="00BE4ED6" w:rsidRDefault="00BE4ED6" w:rsidP="0012167C">
      <w:pPr>
        <w:pStyle w:val="Listaconvietas"/>
        <w:numPr>
          <w:ilvl w:val="0"/>
          <w:numId w:val="0"/>
        </w:numPr>
      </w:pPr>
    </w:p>
    <w:p w14:paraId="6888464C" w14:textId="4EFDC213" w:rsidR="00BE4ED6" w:rsidRDefault="00BE4ED6" w:rsidP="0012167C">
      <w:pPr>
        <w:pStyle w:val="Listaconvietas"/>
        <w:numPr>
          <w:ilvl w:val="0"/>
          <w:numId w:val="0"/>
        </w:numPr>
      </w:pPr>
    </w:p>
    <w:p w14:paraId="780B4564" w14:textId="6371FC25" w:rsidR="00BE4ED6" w:rsidRDefault="00BE4ED6" w:rsidP="0012167C">
      <w:pPr>
        <w:pStyle w:val="Listaconvietas"/>
        <w:numPr>
          <w:ilvl w:val="0"/>
          <w:numId w:val="0"/>
        </w:numPr>
      </w:pPr>
    </w:p>
    <w:p w14:paraId="26E30A29" w14:textId="6F097DE4" w:rsidR="00BE4ED6" w:rsidRDefault="00BE4ED6" w:rsidP="0012167C">
      <w:pPr>
        <w:pStyle w:val="Listaconvietas"/>
        <w:numPr>
          <w:ilvl w:val="0"/>
          <w:numId w:val="0"/>
        </w:numPr>
      </w:pPr>
    </w:p>
    <w:p w14:paraId="5A2F7A1B" w14:textId="6A6C3566" w:rsidR="00BE4ED6" w:rsidRDefault="00BE4ED6" w:rsidP="0012167C">
      <w:pPr>
        <w:pStyle w:val="Listaconvietas"/>
        <w:numPr>
          <w:ilvl w:val="0"/>
          <w:numId w:val="0"/>
        </w:numPr>
      </w:pPr>
    </w:p>
    <w:p w14:paraId="544970DB" w14:textId="207B637E" w:rsidR="00BE4ED6" w:rsidRDefault="00BE4ED6" w:rsidP="0012167C">
      <w:pPr>
        <w:pStyle w:val="Listaconvietas"/>
        <w:numPr>
          <w:ilvl w:val="0"/>
          <w:numId w:val="0"/>
        </w:numPr>
      </w:pPr>
    </w:p>
    <w:p w14:paraId="38A49BC3" w14:textId="1DF84A27" w:rsidR="00BE4ED6" w:rsidRDefault="00BE4ED6" w:rsidP="0012167C">
      <w:pPr>
        <w:pStyle w:val="Listaconvietas"/>
        <w:numPr>
          <w:ilvl w:val="0"/>
          <w:numId w:val="0"/>
        </w:numPr>
      </w:pPr>
    </w:p>
    <w:p w14:paraId="59418A7D" w14:textId="426AD2D3" w:rsidR="00BE4ED6" w:rsidRDefault="00BE4ED6" w:rsidP="0012167C">
      <w:pPr>
        <w:pStyle w:val="Listaconvietas"/>
        <w:numPr>
          <w:ilvl w:val="0"/>
          <w:numId w:val="0"/>
        </w:numPr>
      </w:pPr>
    </w:p>
    <w:p w14:paraId="1726B455" w14:textId="42E0E5E3" w:rsidR="00BE4ED6" w:rsidRDefault="00BE4ED6" w:rsidP="0012167C">
      <w:pPr>
        <w:pStyle w:val="Listaconvietas"/>
        <w:numPr>
          <w:ilvl w:val="0"/>
          <w:numId w:val="0"/>
        </w:numPr>
      </w:pPr>
    </w:p>
    <w:p w14:paraId="48E01A78" w14:textId="586441BD" w:rsidR="00BE4ED6" w:rsidRDefault="00BE4ED6" w:rsidP="0012167C">
      <w:pPr>
        <w:pStyle w:val="Listaconvietas"/>
        <w:numPr>
          <w:ilvl w:val="0"/>
          <w:numId w:val="0"/>
        </w:numPr>
      </w:pPr>
    </w:p>
    <w:p w14:paraId="193AC8D4" w14:textId="7F372655" w:rsidR="00BE4ED6" w:rsidRDefault="00BE4ED6" w:rsidP="0012167C">
      <w:pPr>
        <w:pStyle w:val="Listaconvietas"/>
        <w:numPr>
          <w:ilvl w:val="0"/>
          <w:numId w:val="0"/>
        </w:numPr>
      </w:pPr>
    </w:p>
    <w:p w14:paraId="01C6895D" w14:textId="38905947" w:rsidR="00BE4ED6" w:rsidRDefault="00BE4ED6" w:rsidP="0012167C">
      <w:pPr>
        <w:pStyle w:val="Listaconvietas"/>
        <w:numPr>
          <w:ilvl w:val="0"/>
          <w:numId w:val="0"/>
        </w:numPr>
      </w:pPr>
    </w:p>
    <w:p w14:paraId="14BDBDE2" w14:textId="4E2A3D59" w:rsidR="00BE4ED6" w:rsidRDefault="00BE4ED6" w:rsidP="0012167C">
      <w:pPr>
        <w:pStyle w:val="Listaconvietas"/>
        <w:numPr>
          <w:ilvl w:val="0"/>
          <w:numId w:val="0"/>
        </w:numPr>
      </w:pPr>
    </w:p>
    <w:p w14:paraId="45806CA7" w14:textId="6AD51D07" w:rsidR="00BE4ED6" w:rsidRDefault="00BE4ED6" w:rsidP="0012167C">
      <w:pPr>
        <w:pStyle w:val="Listaconvietas"/>
        <w:numPr>
          <w:ilvl w:val="0"/>
          <w:numId w:val="0"/>
        </w:numPr>
      </w:pPr>
    </w:p>
    <w:p w14:paraId="0CC797FF" w14:textId="601ECE41" w:rsidR="00BE4ED6" w:rsidRDefault="00BE4ED6" w:rsidP="0012167C">
      <w:pPr>
        <w:pStyle w:val="Listaconvietas"/>
        <w:numPr>
          <w:ilvl w:val="0"/>
          <w:numId w:val="0"/>
        </w:numPr>
      </w:pPr>
    </w:p>
    <w:p w14:paraId="18DB6B6F" w14:textId="34B5304E" w:rsidR="00BE4ED6" w:rsidRDefault="00BE4ED6" w:rsidP="0012167C">
      <w:pPr>
        <w:pStyle w:val="Listaconvietas"/>
        <w:numPr>
          <w:ilvl w:val="0"/>
          <w:numId w:val="0"/>
        </w:numPr>
      </w:pPr>
    </w:p>
    <w:p w14:paraId="260AF5E8" w14:textId="0D888965" w:rsidR="00BE4ED6" w:rsidRDefault="00BE4ED6" w:rsidP="0012167C">
      <w:pPr>
        <w:pStyle w:val="Listaconvietas"/>
        <w:numPr>
          <w:ilvl w:val="0"/>
          <w:numId w:val="0"/>
        </w:numPr>
      </w:pPr>
    </w:p>
    <w:p w14:paraId="75815A3D" w14:textId="77777777" w:rsidR="003C081D" w:rsidRDefault="003C081D" w:rsidP="0012167C">
      <w:pPr>
        <w:pStyle w:val="Listaconvietas"/>
        <w:numPr>
          <w:ilvl w:val="0"/>
          <w:numId w:val="0"/>
        </w:numPr>
      </w:pPr>
    </w:p>
    <w:p w14:paraId="2296AA16" w14:textId="77777777" w:rsidR="003C081D" w:rsidRDefault="003C081D" w:rsidP="0012167C">
      <w:pPr>
        <w:pStyle w:val="Listaconvietas"/>
        <w:numPr>
          <w:ilvl w:val="0"/>
          <w:numId w:val="0"/>
        </w:numPr>
      </w:pPr>
    </w:p>
    <w:p w14:paraId="09E666A6" w14:textId="6BD0A786" w:rsidR="003C081D" w:rsidRDefault="003C081D" w:rsidP="0012167C">
      <w:pPr>
        <w:pStyle w:val="Listaconvietas"/>
        <w:numPr>
          <w:ilvl w:val="0"/>
          <w:numId w:val="0"/>
        </w:numPr>
      </w:pPr>
      <w:r>
        <w:rPr>
          <w:noProof/>
        </w:rPr>
        <mc:AlternateContent>
          <mc:Choice Requires="wps">
            <w:drawing>
              <wp:anchor distT="0" distB="0" distL="114300" distR="114300" simplePos="0" relativeHeight="251663360" behindDoc="0" locked="0" layoutInCell="1" allowOverlap="1" wp14:anchorId="38F3F92B" wp14:editId="270D3819">
                <wp:simplePos x="0" y="0"/>
                <wp:positionH relativeFrom="column">
                  <wp:posOffset>537210</wp:posOffset>
                </wp:positionH>
                <wp:positionV relativeFrom="paragraph">
                  <wp:posOffset>207010</wp:posOffset>
                </wp:positionV>
                <wp:extent cx="4754880" cy="6956425"/>
                <wp:effectExtent l="0" t="0" r="26670" b="15875"/>
                <wp:wrapNone/>
                <wp:docPr id="9" name="Rectángulo 9"/>
                <wp:cNvGraphicFramePr/>
                <a:graphic xmlns:a="http://schemas.openxmlformats.org/drawingml/2006/main">
                  <a:graphicData uri="http://schemas.microsoft.com/office/word/2010/wordprocessingShape">
                    <wps:wsp>
                      <wps:cNvSpPr/>
                      <wps:spPr>
                        <a:xfrm>
                          <a:off x="0" y="0"/>
                          <a:ext cx="4754880" cy="6956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E4EA48" w14:textId="1465161A" w:rsidR="00921749" w:rsidRDefault="009C34B1" w:rsidP="002958D0">
                            <w:pPr>
                              <w:pStyle w:val="Ttulo1"/>
                            </w:pPr>
                            <w:r w:rsidRPr="009C34B1">
                              <w:rPr>
                                <w:color w:val="000000" w:themeColor="text1"/>
                              </w:rPr>
                              <w:t>Evangelización</w:t>
                            </w:r>
                            <w:r>
                              <w:t xml:space="preserve"> </w:t>
                            </w:r>
                          </w:p>
                          <w:p w14:paraId="754D4D5D" w14:textId="57C1A509" w:rsidR="00503E43" w:rsidRPr="00503E43" w:rsidRDefault="00503E43" w:rsidP="00503E43">
                            <w:pPr>
                              <w:pStyle w:val="Informacindecontacto"/>
                              <w:shd w:val="clear" w:color="auto" w:fill="F8F8F8"/>
                              <w:spacing w:after="0"/>
                              <w:ind w:left="1"/>
                              <w:divId w:val="1730106919"/>
                              <w:rPr>
                                <w:rFonts w:ascii="Verdana" w:hAnsi="Verdana"/>
                                <w:color w:val="222222"/>
                                <w:sz w:val="20"/>
                              </w:rPr>
                            </w:pPr>
                          </w:p>
                          <w:p w14:paraId="38462B82" w14:textId="29322F9F" w:rsidR="00924A9B" w:rsidRDefault="00634576" w:rsidP="00634576">
                            <w:pPr>
                              <w:ind w:left="1"/>
                              <w:jc w:val="center"/>
                            </w:pPr>
                            <w:r>
                              <w:t xml:space="preserve">Los </w:t>
                            </w:r>
                            <w:r w:rsidRPr="003C081D">
                              <w:rPr>
                                <w:b/>
                                <w:bCs/>
                              </w:rPr>
                              <w:t xml:space="preserve">Factores determinantes </w:t>
                            </w:r>
                            <w:r>
                              <w:t>para el vertiginoso éxito pastoral en el nuevo mundo fueron: la auténtica visión apostólica de los misioneros escogidos, el previo sometimiento político de los territorios, la escasa oposición por parte de los nativos a la nueva religión, la concentración demográfica de la población indígena y el acierto en los métodos implementados para atraer a los indígenas al cristianismo. Entre los que se destacan la adaptación a su idiosincrasia, impartir la educación cristiana desde la infancia y la táctica de comenzar por una conversión selectiva de los caciques y luego una conversión masiva de los del común.</w:t>
                            </w:r>
                          </w:p>
                          <w:p w14:paraId="0559B118" w14:textId="2846EF32" w:rsidR="00634576" w:rsidRDefault="00634576" w:rsidP="00634576">
                            <w:pPr>
                              <w:ind w:left="1"/>
                              <w:jc w:val="center"/>
                            </w:pPr>
                          </w:p>
                          <w:p w14:paraId="4453070A" w14:textId="38998224" w:rsidR="00177A0D" w:rsidRDefault="00177A0D" w:rsidP="00634576">
                            <w:pPr>
                              <w:ind w:left="1"/>
                              <w:jc w:val="center"/>
                            </w:pPr>
                            <w:r>
                              <w:t>En esta sección encontrará los principales temas relacionados con el proceso de Evangelización de la Nueva España: Las concesiones papales a los reyes católicos para legitimar la ocupación española, los primeros misioneros en México, el papel de la inquisición, las apariciones de la Virgen de Guadalupe y su papel evangelizador, la cronología de los eventos y las biografías de los personajes protagonistas. Dale clic en el tema de tu interés para acceder a los resúmenes.</w:t>
                            </w:r>
                          </w:p>
                          <w:p w14:paraId="6DE00DE9" w14:textId="7A1DD909" w:rsidR="00177A0D" w:rsidRDefault="00177A0D" w:rsidP="00634576">
                            <w:pPr>
                              <w:ind w:left="1"/>
                              <w:jc w:val="center"/>
                            </w:pPr>
                          </w:p>
                          <w:p w14:paraId="661C3344" w14:textId="62E7A16D" w:rsidR="00177A0D" w:rsidRDefault="00177A0D" w:rsidP="00634576">
                            <w:pPr>
                              <w:ind w:left="1"/>
                              <w:jc w:val="center"/>
                            </w:pPr>
                          </w:p>
                          <w:p w14:paraId="6B28B7C0" w14:textId="141E22D6" w:rsidR="00177A0D" w:rsidRDefault="00177A0D" w:rsidP="00634576">
                            <w:pPr>
                              <w:ind w:left="1"/>
                              <w:jc w:val="center"/>
                            </w:pPr>
                          </w:p>
                          <w:p w14:paraId="632B1660" w14:textId="77777777" w:rsidR="00177A0D" w:rsidRPr="00503E43" w:rsidRDefault="00177A0D" w:rsidP="00634576">
                            <w:pPr>
                              <w:ind w:left="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3F92B" id="Rectángulo 9" o:spid="_x0000_s1030" style="position:absolute;margin-left:42.3pt;margin-top:16.3pt;width:374.4pt;height:5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" fillcolor="white [3212]" strokecolor="#1f3763 [1604]" strokeweight="1pt">
                <v:textbox>
                  <w:txbxContent>
                    <w:p w14:paraId="73E4EA48" w14:textId="1465161A" w:rsidR="00921749" w:rsidRDefault="009C34B1" w:rsidP="002958D0">
                      <w:pPr>
                        <w:pStyle w:val="Ttulo1"/>
                      </w:pPr>
                      <w:r w:rsidRPr="009C34B1">
                        <w:rPr>
                          <w:color w:val="000000" w:themeColor="text1"/>
                        </w:rPr>
                        <w:t>Evangelización</w:t>
                      </w:r>
                      <w:r>
                        <w:t xml:space="preserve"> </w:t>
                      </w:r>
                    </w:p>
                    <w:p w14:paraId="754D4D5D" w14:textId="57C1A509" w:rsidR="00503E43" w:rsidRPr="00503E43" w:rsidRDefault="00503E43" w:rsidP="00503E43">
                      <w:pPr>
                        <w:pStyle w:val="Informacindecontacto"/>
                        <w:shd w:val="clear" w:color="auto" w:fill="F8F8F8"/>
                        <w:spacing w:after="0"/>
                        <w:ind w:left="1"/>
                        <w:divId w:val="1730106919"/>
                        <w:rPr>
                          <w:rFonts w:ascii="Verdana" w:hAnsi="Verdana"/>
                          <w:color w:val="222222"/>
                          <w:sz w:val="20"/>
                        </w:rPr>
                      </w:pPr>
                    </w:p>
                    <w:p w14:paraId="38462B82" w14:textId="29322F9F" w:rsidR="00924A9B" w:rsidRDefault="00634576" w:rsidP="00634576">
                      <w:pPr>
                        <w:ind w:left="1"/>
                        <w:jc w:val="center"/>
                      </w:pPr>
                      <w:r>
                        <w:t xml:space="preserve">Los </w:t>
                      </w:r>
                      <w:r w:rsidRPr="003C081D">
                        <w:rPr>
                          <w:b/>
                          <w:bCs/>
                        </w:rPr>
                        <w:t xml:space="preserve">Factores determinantes </w:t>
                      </w:r>
                      <w:r>
                        <w:t>para el vertiginoso éxito pastoral en el nuevo mundo fueron: la auténtica visión apostólica de los misioneros escogidos, el previo sometimiento político de los territorios, la escasa oposición por parte de los nativos a la nueva religión, la concentración demográfica de la población indígena y el acierto en los métodos implementados para atraer a los indígenas al cristianismo. Entre los que se destacan la adaptación a su idiosincrasia, impartir la educación cristiana desde la infancia y la táctica de comenzar por una conversión selectiva de los caciques y luego una conversión masiva de los del común.</w:t>
                      </w:r>
                    </w:p>
                    <w:p w14:paraId="0559B118" w14:textId="2846EF32" w:rsidR="00634576" w:rsidRDefault="00634576" w:rsidP="00634576">
                      <w:pPr>
                        <w:ind w:left="1"/>
                        <w:jc w:val="center"/>
                      </w:pPr>
                    </w:p>
                    <w:p w14:paraId="4453070A" w14:textId="38998224" w:rsidR="00177A0D" w:rsidRDefault="00177A0D" w:rsidP="00634576">
                      <w:pPr>
                        <w:ind w:left="1"/>
                        <w:jc w:val="center"/>
                      </w:pPr>
                      <w:r>
                        <w:t>En esta sección encontrará los principales temas relacionados con el proceso de Evangelización de la Nueva España: Las concesiones papales a los reyes católicos para legitimar la ocupación española, los primeros misioneros en México, el papel de la inquisición, las apariciones de la Virgen de Guadalupe y su papel evangelizador, la cronología de los eventos y las biografías de los personajes protagonistas. Dale clic en el tema de tu interés para acceder a los resúmenes.</w:t>
                      </w:r>
                    </w:p>
                    <w:p w14:paraId="6DE00DE9" w14:textId="7A1DD909" w:rsidR="00177A0D" w:rsidRDefault="00177A0D" w:rsidP="00634576">
                      <w:pPr>
                        <w:ind w:left="1"/>
                        <w:jc w:val="center"/>
                      </w:pPr>
                    </w:p>
                    <w:p w14:paraId="661C3344" w14:textId="62E7A16D" w:rsidR="00177A0D" w:rsidRDefault="00177A0D" w:rsidP="00634576">
                      <w:pPr>
                        <w:ind w:left="1"/>
                        <w:jc w:val="center"/>
                      </w:pPr>
                    </w:p>
                    <w:p w14:paraId="6B28B7C0" w14:textId="141E22D6" w:rsidR="00177A0D" w:rsidRDefault="00177A0D" w:rsidP="00634576">
                      <w:pPr>
                        <w:ind w:left="1"/>
                        <w:jc w:val="center"/>
                      </w:pPr>
                    </w:p>
                    <w:p w14:paraId="632B1660" w14:textId="77777777" w:rsidR="00177A0D" w:rsidRPr="00503E43" w:rsidRDefault="00177A0D" w:rsidP="00634576">
                      <w:pPr>
                        <w:ind w:left="1"/>
                        <w:jc w:val="center"/>
                      </w:pPr>
                    </w:p>
                  </w:txbxContent>
                </v:textbox>
              </v:rect>
            </w:pict>
          </mc:Fallback>
        </mc:AlternateContent>
      </w:r>
    </w:p>
    <w:p w14:paraId="04BA88A0" w14:textId="77777777" w:rsidR="003C081D" w:rsidRDefault="003C081D" w:rsidP="0012167C">
      <w:pPr>
        <w:pStyle w:val="Listaconvietas"/>
        <w:numPr>
          <w:ilvl w:val="0"/>
          <w:numId w:val="0"/>
        </w:numPr>
      </w:pPr>
    </w:p>
    <w:p w14:paraId="4E5D827A" w14:textId="77777777" w:rsidR="003C081D" w:rsidRDefault="003C081D" w:rsidP="0012167C">
      <w:pPr>
        <w:pStyle w:val="Listaconvietas"/>
        <w:numPr>
          <w:ilvl w:val="0"/>
          <w:numId w:val="0"/>
        </w:numPr>
      </w:pPr>
    </w:p>
    <w:p w14:paraId="25FE151A" w14:textId="77777777" w:rsidR="003C081D" w:rsidRDefault="003C081D" w:rsidP="0012167C">
      <w:pPr>
        <w:pStyle w:val="Listaconvietas"/>
        <w:numPr>
          <w:ilvl w:val="0"/>
          <w:numId w:val="0"/>
        </w:numPr>
      </w:pPr>
    </w:p>
    <w:p w14:paraId="7E6D45E2" w14:textId="77777777" w:rsidR="003C081D" w:rsidRDefault="003C081D" w:rsidP="0012167C">
      <w:pPr>
        <w:pStyle w:val="Listaconvietas"/>
        <w:numPr>
          <w:ilvl w:val="0"/>
          <w:numId w:val="0"/>
        </w:numPr>
      </w:pPr>
    </w:p>
    <w:p w14:paraId="58B8AD23" w14:textId="77777777" w:rsidR="003C081D" w:rsidRDefault="003C081D" w:rsidP="0012167C">
      <w:pPr>
        <w:pStyle w:val="Listaconvietas"/>
        <w:numPr>
          <w:ilvl w:val="0"/>
          <w:numId w:val="0"/>
        </w:numPr>
      </w:pPr>
    </w:p>
    <w:p w14:paraId="34DAFC4D" w14:textId="77777777" w:rsidR="003C081D" w:rsidRDefault="003C081D" w:rsidP="0012167C">
      <w:pPr>
        <w:pStyle w:val="Listaconvietas"/>
        <w:numPr>
          <w:ilvl w:val="0"/>
          <w:numId w:val="0"/>
        </w:numPr>
      </w:pPr>
    </w:p>
    <w:p w14:paraId="401502FD" w14:textId="77777777" w:rsidR="003C081D" w:rsidRDefault="003C081D" w:rsidP="0012167C">
      <w:pPr>
        <w:pStyle w:val="Listaconvietas"/>
        <w:numPr>
          <w:ilvl w:val="0"/>
          <w:numId w:val="0"/>
        </w:numPr>
      </w:pPr>
    </w:p>
    <w:p w14:paraId="5403FD43" w14:textId="77777777" w:rsidR="003C081D" w:rsidRDefault="003C081D" w:rsidP="0012167C">
      <w:pPr>
        <w:pStyle w:val="Listaconvietas"/>
        <w:numPr>
          <w:ilvl w:val="0"/>
          <w:numId w:val="0"/>
        </w:numPr>
      </w:pPr>
    </w:p>
    <w:p w14:paraId="03D3DE9A" w14:textId="72276167" w:rsidR="003C081D" w:rsidRDefault="003C081D" w:rsidP="0012167C">
      <w:pPr>
        <w:pStyle w:val="Listaconvietas"/>
        <w:numPr>
          <w:ilvl w:val="0"/>
          <w:numId w:val="0"/>
        </w:numPr>
      </w:pPr>
    </w:p>
    <w:p w14:paraId="544A60E4" w14:textId="77777777" w:rsidR="003C081D" w:rsidRDefault="003C081D" w:rsidP="0012167C">
      <w:pPr>
        <w:pStyle w:val="Listaconvietas"/>
        <w:numPr>
          <w:ilvl w:val="0"/>
          <w:numId w:val="0"/>
        </w:numPr>
      </w:pPr>
    </w:p>
    <w:p w14:paraId="2BE1D3C3" w14:textId="77777777" w:rsidR="003C081D" w:rsidRDefault="003C081D" w:rsidP="0012167C">
      <w:pPr>
        <w:pStyle w:val="Listaconvietas"/>
        <w:numPr>
          <w:ilvl w:val="0"/>
          <w:numId w:val="0"/>
        </w:numPr>
      </w:pPr>
    </w:p>
    <w:p w14:paraId="4FD5750A" w14:textId="77777777" w:rsidR="003C081D" w:rsidRDefault="003C081D" w:rsidP="0012167C">
      <w:pPr>
        <w:pStyle w:val="Listaconvietas"/>
        <w:numPr>
          <w:ilvl w:val="0"/>
          <w:numId w:val="0"/>
        </w:numPr>
      </w:pPr>
    </w:p>
    <w:p w14:paraId="24AA016B" w14:textId="77777777" w:rsidR="003C081D" w:rsidRDefault="003C081D" w:rsidP="0012167C">
      <w:pPr>
        <w:pStyle w:val="Listaconvietas"/>
        <w:numPr>
          <w:ilvl w:val="0"/>
          <w:numId w:val="0"/>
        </w:numPr>
      </w:pPr>
    </w:p>
    <w:p w14:paraId="48E5C0BD" w14:textId="77777777" w:rsidR="003C081D" w:rsidRDefault="003C081D" w:rsidP="0012167C">
      <w:pPr>
        <w:pStyle w:val="Listaconvietas"/>
        <w:numPr>
          <w:ilvl w:val="0"/>
          <w:numId w:val="0"/>
        </w:numPr>
      </w:pPr>
    </w:p>
    <w:p w14:paraId="305940D4" w14:textId="77777777" w:rsidR="003C081D" w:rsidRDefault="003C081D" w:rsidP="0012167C">
      <w:pPr>
        <w:pStyle w:val="Listaconvietas"/>
        <w:numPr>
          <w:ilvl w:val="0"/>
          <w:numId w:val="0"/>
        </w:numPr>
      </w:pPr>
    </w:p>
    <w:p w14:paraId="335592CD" w14:textId="77777777" w:rsidR="003C081D" w:rsidRDefault="003C081D" w:rsidP="0012167C">
      <w:pPr>
        <w:pStyle w:val="Listaconvietas"/>
        <w:numPr>
          <w:ilvl w:val="0"/>
          <w:numId w:val="0"/>
        </w:numPr>
      </w:pPr>
    </w:p>
    <w:p w14:paraId="5A367EDF" w14:textId="77777777" w:rsidR="003C081D" w:rsidRDefault="003C081D" w:rsidP="0012167C">
      <w:pPr>
        <w:pStyle w:val="Listaconvietas"/>
        <w:numPr>
          <w:ilvl w:val="0"/>
          <w:numId w:val="0"/>
        </w:numPr>
      </w:pPr>
    </w:p>
    <w:p w14:paraId="6D5B826A" w14:textId="77777777" w:rsidR="003C081D" w:rsidRDefault="003C081D" w:rsidP="0012167C">
      <w:pPr>
        <w:pStyle w:val="Listaconvietas"/>
        <w:numPr>
          <w:ilvl w:val="0"/>
          <w:numId w:val="0"/>
        </w:numPr>
      </w:pPr>
    </w:p>
    <w:p w14:paraId="24566E49" w14:textId="77777777" w:rsidR="003C081D" w:rsidRDefault="003C081D" w:rsidP="0012167C">
      <w:pPr>
        <w:pStyle w:val="Listaconvietas"/>
        <w:numPr>
          <w:ilvl w:val="0"/>
          <w:numId w:val="0"/>
        </w:numPr>
      </w:pPr>
    </w:p>
    <w:p w14:paraId="6060A289" w14:textId="77777777" w:rsidR="003C081D" w:rsidRDefault="003C081D" w:rsidP="0012167C">
      <w:pPr>
        <w:pStyle w:val="Listaconvietas"/>
        <w:numPr>
          <w:ilvl w:val="0"/>
          <w:numId w:val="0"/>
        </w:numPr>
      </w:pPr>
    </w:p>
    <w:p w14:paraId="50764F8D" w14:textId="77777777" w:rsidR="003C081D" w:rsidRDefault="003C081D" w:rsidP="0012167C">
      <w:pPr>
        <w:pStyle w:val="Listaconvietas"/>
        <w:numPr>
          <w:ilvl w:val="0"/>
          <w:numId w:val="0"/>
        </w:numPr>
      </w:pPr>
    </w:p>
    <w:p w14:paraId="7B83C394" w14:textId="77777777" w:rsidR="003C081D" w:rsidRDefault="003C081D" w:rsidP="0012167C">
      <w:pPr>
        <w:pStyle w:val="Listaconvietas"/>
        <w:numPr>
          <w:ilvl w:val="0"/>
          <w:numId w:val="0"/>
        </w:numPr>
      </w:pPr>
    </w:p>
    <w:p w14:paraId="6F20A3AE" w14:textId="77777777" w:rsidR="003C081D" w:rsidRDefault="003C081D" w:rsidP="0012167C">
      <w:pPr>
        <w:pStyle w:val="Listaconvietas"/>
        <w:numPr>
          <w:ilvl w:val="0"/>
          <w:numId w:val="0"/>
        </w:numPr>
      </w:pPr>
    </w:p>
    <w:p w14:paraId="3B81F165" w14:textId="77777777" w:rsidR="003C081D" w:rsidRDefault="003C081D" w:rsidP="0012167C">
      <w:pPr>
        <w:pStyle w:val="Listaconvietas"/>
        <w:numPr>
          <w:ilvl w:val="0"/>
          <w:numId w:val="0"/>
        </w:numPr>
      </w:pPr>
    </w:p>
    <w:p w14:paraId="12BB172D" w14:textId="77777777" w:rsidR="003C081D" w:rsidRDefault="003C081D" w:rsidP="0012167C">
      <w:pPr>
        <w:pStyle w:val="Listaconvietas"/>
        <w:numPr>
          <w:ilvl w:val="0"/>
          <w:numId w:val="0"/>
        </w:numPr>
      </w:pPr>
    </w:p>
    <w:p w14:paraId="533E73AE" w14:textId="77777777" w:rsidR="003C081D" w:rsidRDefault="003C081D" w:rsidP="0012167C">
      <w:pPr>
        <w:pStyle w:val="Listaconvietas"/>
        <w:numPr>
          <w:ilvl w:val="0"/>
          <w:numId w:val="0"/>
        </w:numPr>
      </w:pPr>
    </w:p>
    <w:p w14:paraId="01E5F8B2" w14:textId="77777777" w:rsidR="003C081D" w:rsidRDefault="003C081D" w:rsidP="0012167C">
      <w:pPr>
        <w:pStyle w:val="Listaconvietas"/>
        <w:numPr>
          <w:ilvl w:val="0"/>
          <w:numId w:val="0"/>
        </w:numPr>
      </w:pPr>
    </w:p>
    <w:p w14:paraId="1B8A6E4F" w14:textId="77777777" w:rsidR="003C081D" w:rsidRDefault="003C081D" w:rsidP="0012167C">
      <w:pPr>
        <w:pStyle w:val="Listaconvietas"/>
        <w:numPr>
          <w:ilvl w:val="0"/>
          <w:numId w:val="0"/>
        </w:numPr>
      </w:pPr>
    </w:p>
    <w:p w14:paraId="00FA9B00" w14:textId="2C429291" w:rsidR="003C081D" w:rsidRDefault="003C081D" w:rsidP="0012167C">
      <w:pPr>
        <w:pStyle w:val="Listaconvietas"/>
        <w:numPr>
          <w:ilvl w:val="0"/>
          <w:numId w:val="0"/>
        </w:numPr>
      </w:pPr>
    </w:p>
    <w:p w14:paraId="3F30579D" w14:textId="77777777" w:rsidR="003C081D" w:rsidRDefault="003C081D" w:rsidP="0012167C">
      <w:pPr>
        <w:pStyle w:val="Listaconvietas"/>
        <w:numPr>
          <w:ilvl w:val="0"/>
          <w:numId w:val="0"/>
        </w:numPr>
      </w:pPr>
    </w:p>
    <w:p w14:paraId="3442B468" w14:textId="6A3378B9" w:rsidR="00BE4ED6" w:rsidRDefault="00BE4ED6" w:rsidP="0012167C">
      <w:pPr>
        <w:pStyle w:val="Listaconvietas"/>
        <w:numPr>
          <w:ilvl w:val="0"/>
          <w:numId w:val="0"/>
        </w:numPr>
      </w:pPr>
    </w:p>
    <w:p w14:paraId="53AB401A" w14:textId="10FD947A" w:rsidR="00DF13A6" w:rsidRDefault="00780862" w:rsidP="0012167C">
      <w:pPr>
        <w:pStyle w:val="Listaconvietas"/>
        <w:numPr>
          <w:ilvl w:val="0"/>
          <w:numId w:val="0"/>
        </w:numPr>
      </w:pPr>
      <w:r>
        <w:rPr>
          <w:noProof/>
        </w:rPr>
        <mc:AlternateContent>
          <mc:Choice Requires="wps">
            <w:drawing>
              <wp:anchor distT="0" distB="0" distL="114300" distR="114300" simplePos="0" relativeHeight="251664384" behindDoc="0" locked="0" layoutInCell="1" allowOverlap="1" wp14:anchorId="3FD3E4FE" wp14:editId="5CA912AF">
                <wp:simplePos x="0" y="0"/>
                <wp:positionH relativeFrom="column">
                  <wp:posOffset>522605</wp:posOffset>
                </wp:positionH>
                <wp:positionV relativeFrom="paragraph">
                  <wp:posOffset>205105</wp:posOffset>
                </wp:positionV>
                <wp:extent cx="4761865" cy="6949440"/>
                <wp:effectExtent l="0" t="0" r="19685" b="22860"/>
                <wp:wrapNone/>
                <wp:docPr id="10" name="Rectángulo 10"/>
                <wp:cNvGraphicFramePr/>
                <a:graphic xmlns:a="http://schemas.openxmlformats.org/drawingml/2006/main">
                  <a:graphicData uri="http://schemas.microsoft.com/office/word/2010/wordprocessingShape">
                    <wps:wsp>
                      <wps:cNvSpPr/>
                      <wps:spPr>
                        <a:xfrm>
                          <a:off x="0" y="0"/>
                          <a:ext cx="4761865" cy="6949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666EE0" w14:textId="71C1B5BE" w:rsidR="00D52FA5" w:rsidRDefault="00D52FA5" w:rsidP="00780862">
                            <w:pPr>
                              <w:jc w:val="center"/>
                              <w:rPr>
                                <w:b/>
                                <w:bCs/>
                                <w:color w:val="000000" w:themeColor="text1"/>
                              </w:rPr>
                            </w:pPr>
                          </w:p>
                          <w:p w14:paraId="420BDE6D" w14:textId="7A63FE1E" w:rsidR="00FD1562" w:rsidRDefault="004030E5" w:rsidP="00A959E9">
                            <w:pPr>
                              <w:pStyle w:val="Ttulo1"/>
                            </w:pPr>
                            <w:r>
                              <w:t>Caracterización del Virreinato (siglo XVIII)</w:t>
                            </w:r>
                          </w:p>
                          <w:p w14:paraId="2613CFA8" w14:textId="1A2C2A8D" w:rsidR="00CE7357" w:rsidRPr="00744D41" w:rsidRDefault="00CE7357" w:rsidP="00A959E9">
                            <w:pPr>
                              <w:rPr>
                                <w:b/>
                                <w:bCs/>
                              </w:rPr>
                            </w:pPr>
                            <w:r w:rsidRPr="00744D41">
                              <w:rPr>
                                <w:b/>
                                <w:bCs/>
                              </w:rPr>
                              <w:t>¿Qué fue el Virreinato de la Nueva España?</w:t>
                            </w:r>
                          </w:p>
                          <w:p w14:paraId="3DA1159E" w14:textId="77777777" w:rsidR="00BB1979" w:rsidRDefault="00C360B2" w:rsidP="00A959E9">
                            <w:r>
                              <w:t xml:space="preserve">El Virreinato de la Nueva España fue una de las cuatro divisiones virreinales en que estaba organizada la colonia americana del Imperio Católico Español, junto con el Virreinato de la Nueva Granada, el Virreinato del Perú y el posterior Virreinato del Río de la Plata. </w:t>
                            </w:r>
                          </w:p>
                          <w:p w14:paraId="5FA6E67B" w14:textId="78966B58" w:rsidR="00C360B2" w:rsidRDefault="00C360B2" w:rsidP="00A959E9">
                            <w:r>
                              <w:t xml:space="preserve">Fue la primera entidad territorial fundada por la corona española en América, una vez derrotado el Imperio Azteca. Su capital fue la antigua ciudad de México-Tenochtitlán, actual Ciudad de México, y era regida por la figura de un Virrey, el primero de los cuales fue Antonio de Mendoza y Pacheco. Su extensión territorial enorme, abarcaba los territorios españoles en Norteamérica, Centroamérica, Asia y Oceanía. </w:t>
                            </w:r>
                          </w:p>
                          <w:p w14:paraId="1B14DE77" w14:textId="2F9C75EA" w:rsidR="00C360B2" w:rsidRDefault="00C360B2" w:rsidP="00A959E9">
                            <w:r>
                              <w:t>El Virreinato duró hasta el siglo XIX, cuando se produjeron los primeros y definitivos movimientos sociales que condujeron a la Guerra de Independencia que culminó en 1821. Entonces se erigió en su lugar el Primer Imperio Mexicano.</w:t>
                            </w:r>
                          </w:p>
                          <w:p w14:paraId="193560B8" w14:textId="005EA7C2" w:rsidR="00E33F0A" w:rsidRPr="00611B9B" w:rsidRDefault="00E33F0A" w:rsidP="00A959E9">
                            <w:pPr>
                              <w:rPr>
                                <w:b/>
                                <w:bCs/>
                              </w:rPr>
                            </w:pPr>
                            <w:r w:rsidRPr="00432264">
                              <w:rPr>
                                <w:b/>
                                <w:bCs/>
                              </w:rPr>
                              <w:t>Antecedentes del Virreinato de la Nueva España</w:t>
                            </w:r>
                          </w:p>
                          <w:p w14:paraId="4A4AD6E5" w14:textId="71C24621" w:rsidR="00E33F0A" w:rsidRDefault="00E33F0A" w:rsidP="00A959E9">
                            <w:r>
                              <w:t>La guerra de conquista finalizó en el siglo XVI y el territorio del caído Imperio Azteca fue gobernado inicialmente por el conquistador Hernán Cortés. Fue él quien propuso al emperador Carlos V el nombre de “la Nueva España del mar Océano”, ya que la fertilidad y clima de aquellas nuevas tierras le recordaban a la península.</w:t>
                            </w:r>
                          </w:p>
                          <w:p w14:paraId="3422E882" w14:textId="77777777" w:rsidR="00E33F0A" w:rsidRDefault="00E33F0A" w:rsidP="00A959E9">
                            <w:r>
                              <w:t>Bajo el mando de Cortés se organizó a la población indígena sometida para iniciar la explotación agrícola, minera y costera de las tierras americanas, a la par que iniciaban las campañas de evangelización de parte de los franciscanos, dominicos y agustinos. La guerra contra las tribus resistentes restantes duró hasta principios del siglo XVII, cuando fueron casi exterminadas.</w:t>
                            </w:r>
                          </w:p>
                          <w:p w14:paraId="3A3E8A7C" w14:textId="77777777" w:rsidR="00E33F0A" w:rsidRDefault="00E33F0A" w:rsidP="00A959E9"/>
                          <w:p w14:paraId="0C5386ED" w14:textId="77777777" w:rsidR="00E33F0A" w:rsidRDefault="00E33F0A" w:rsidP="00A959E9"/>
                          <w:p w14:paraId="7B6BD755" w14:textId="77777777" w:rsidR="00E33F0A" w:rsidRDefault="00E33F0A" w:rsidP="00A959E9"/>
                          <w:p w14:paraId="7330E2A5" w14:textId="77777777" w:rsidR="00E33F0A" w:rsidRDefault="00E33F0A" w:rsidP="00A959E9">
                            <w:r>
                              <w:t>Fuente: https://www.caracteristicas.co/virreinato-de-la-nueva-espana/#ixzz7DuscSiYe</w:t>
                            </w:r>
                          </w:p>
                          <w:p w14:paraId="0AA72C63" w14:textId="77777777" w:rsidR="00C360B2" w:rsidRDefault="00C360B2" w:rsidP="00A959E9"/>
                          <w:p w14:paraId="4A5E8B6F" w14:textId="77777777" w:rsidR="00C360B2" w:rsidRDefault="00C360B2" w:rsidP="00A959E9"/>
                          <w:p w14:paraId="28180761" w14:textId="77777777" w:rsidR="00C360B2" w:rsidRDefault="00C360B2" w:rsidP="00A959E9"/>
                          <w:p w14:paraId="3CDFD6DA" w14:textId="594F9236" w:rsidR="00C360B2" w:rsidRDefault="00C360B2" w:rsidP="00A959E9"/>
                          <w:p w14:paraId="2763EE66" w14:textId="77777777" w:rsidR="008150B6" w:rsidRDefault="008150B6" w:rsidP="00A959E9"/>
                          <w:p w14:paraId="3FBD8497" w14:textId="7BC5FE77" w:rsidR="008150B6" w:rsidRDefault="008150B6" w:rsidP="00A959E9"/>
                          <w:p w14:paraId="2D668698" w14:textId="77777777" w:rsidR="00CE7357" w:rsidRDefault="00CE7357" w:rsidP="00A959E9"/>
                          <w:p w14:paraId="6112154E" w14:textId="77777777" w:rsidR="00CE7357" w:rsidRDefault="00CE7357" w:rsidP="00A959E9"/>
                          <w:p w14:paraId="0DC830CC" w14:textId="503506E7" w:rsidR="00CE7357" w:rsidRPr="00A959E9" w:rsidRDefault="00CE7357" w:rsidP="00A959E9"/>
                          <w:p w14:paraId="5C60E5EB" w14:textId="77777777" w:rsidR="00FD1562" w:rsidRDefault="00FD1562" w:rsidP="00FD1562">
                            <w:pPr>
                              <w:divId w:val="1433547490"/>
                            </w:pPr>
                          </w:p>
                          <w:p w14:paraId="0C615EE9" w14:textId="77777777" w:rsidR="00FD1562" w:rsidRDefault="00FD1562" w:rsidP="00FD1562">
                            <w:pPr>
                              <w:divId w:val="1433547490"/>
                            </w:pPr>
                          </w:p>
                          <w:p w14:paraId="0E82D1C3" w14:textId="77777777" w:rsidR="00FD1562" w:rsidRDefault="00FD1562" w:rsidP="00FD1562">
                            <w:pPr>
                              <w:divId w:val="1433547490"/>
                            </w:pPr>
                          </w:p>
                          <w:p w14:paraId="70AF4CBA" w14:textId="27E7737F" w:rsidR="006A4DA0" w:rsidRPr="00166808" w:rsidRDefault="006A4DA0" w:rsidP="00780862">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3E4FE" id="Rectángulo 10" o:spid="_x0000_s1031" style="position:absolute;margin-left:41.15pt;margin-top:16.15pt;width:374.95pt;height:54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" fillcolor="white [3212]" strokecolor="#1f3763 [1604]" strokeweight="1pt">
                <v:textbox>
                  <w:txbxContent>
                    <w:p w14:paraId="68666EE0" w14:textId="71C1B5BE" w:rsidR="00D52FA5" w:rsidRDefault="00D52FA5" w:rsidP="00780862">
                      <w:pPr>
                        <w:jc w:val="center"/>
                        <w:rPr>
                          <w:b/>
                          <w:bCs/>
                          <w:color w:val="000000" w:themeColor="text1"/>
                        </w:rPr>
                      </w:pPr>
                    </w:p>
                    <w:p w14:paraId="420BDE6D" w14:textId="7A63FE1E" w:rsidR="00FD1562" w:rsidRDefault="004030E5" w:rsidP="00A959E9">
                      <w:pPr>
                        <w:pStyle w:val="Ttulo1"/>
                      </w:pPr>
                      <w:r>
                        <w:t>Caracterización del Virreinato (siglo XVIII)</w:t>
                      </w:r>
                    </w:p>
                    <w:p w14:paraId="2613CFA8" w14:textId="1A2C2A8D" w:rsidR="00CE7357" w:rsidRPr="00744D41" w:rsidRDefault="00CE7357" w:rsidP="00A959E9">
                      <w:pPr>
                        <w:rPr>
                          <w:b/>
                          <w:bCs/>
                        </w:rPr>
                      </w:pPr>
                      <w:r w:rsidRPr="00744D41">
                        <w:rPr>
                          <w:b/>
                          <w:bCs/>
                        </w:rPr>
                        <w:t>¿Qué fue el Virreinato de la Nueva España?</w:t>
                      </w:r>
                    </w:p>
                    <w:p w14:paraId="3DA1159E" w14:textId="77777777" w:rsidR="00BB1979" w:rsidRDefault="00C360B2" w:rsidP="00A959E9">
                      <w:r>
                        <w:t xml:space="preserve">El Virreinato de la Nueva España fue una de las cuatro divisiones virreinales en que estaba organizada la colonia americana del Imperio Católico Español, junto con el Virreinato de la Nueva Granada, el Virreinato del Perú y el posterior Virreinato del Río de la Plata. </w:t>
                      </w:r>
                    </w:p>
                    <w:p w14:paraId="5FA6E67B" w14:textId="78966B58" w:rsidR="00C360B2" w:rsidRDefault="00C360B2" w:rsidP="00A959E9">
                      <w:r>
                        <w:t xml:space="preserve">Fue la primera entidad territorial fundada por la corona española en América, una vez derrotado el Imperio Azteca. Su capital fue la antigua ciudad de México-Tenochtitlán, actual Ciudad de México, y era regida por la figura de un Virrey, el primero de los cuales fue Antonio de Mendoza y Pacheco. Su extensión territorial enorme, abarcaba los territorios españoles en Norteamérica, Centroamérica, Asia y Oceanía. </w:t>
                      </w:r>
                    </w:p>
                    <w:p w14:paraId="1B14DE77" w14:textId="2F9C75EA" w:rsidR="00C360B2" w:rsidRDefault="00C360B2" w:rsidP="00A959E9">
                      <w:r>
                        <w:t>El Virreinato duró hasta el siglo XIX, cuando se produjeron los primeros y definitivos movimientos sociales que condujeron a la Guerra de Independencia que culminó en 1821. Entonces se erigió en su lugar el Primer Imperio Mexicano.</w:t>
                      </w:r>
                    </w:p>
                    <w:p w14:paraId="193560B8" w14:textId="005EA7C2" w:rsidR="00E33F0A" w:rsidRPr="00611B9B" w:rsidRDefault="00E33F0A" w:rsidP="00A959E9">
                      <w:pPr>
                        <w:rPr>
                          <w:b/>
                          <w:bCs/>
                        </w:rPr>
                      </w:pPr>
                      <w:r w:rsidRPr="00432264">
                        <w:rPr>
                          <w:b/>
                          <w:bCs/>
                        </w:rPr>
                        <w:t>Antecedentes del Virreinato de la Nueva España</w:t>
                      </w:r>
                    </w:p>
                    <w:p w14:paraId="4A4AD6E5" w14:textId="71C24621" w:rsidR="00E33F0A" w:rsidRDefault="00E33F0A" w:rsidP="00A959E9">
                      <w:r>
                        <w:t>La guerra de conquista finalizó en el siglo XVI y el territorio del caído Imperio Azteca fue gobernado inicialmente por el conquistador Hernán Cortés. Fue él quien propuso al emperador Carlos V el nombre de “la Nueva España del mar Océano”, ya que la fertilidad y clima de aquellas nuevas tierras le recordaban a la península.</w:t>
                      </w:r>
                    </w:p>
                    <w:p w14:paraId="3422E882" w14:textId="77777777" w:rsidR="00E33F0A" w:rsidRDefault="00E33F0A" w:rsidP="00A959E9">
                      <w:r>
                        <w:t>Bajo el mando de Cortés se organizó a la población indígena sometida para iniciar la explotación agrícola, minera y costera de las tierras americanas, a la par que iniciaban las campañas de evangelización de parte de los franciscanos, dominicos y agustinos. La guerra contra las tribus resistentes restantes duró hasta principios del siglo XVII, cuando fueron casi exterminadas.</w:t>
                      </w:r>
                    </w:p>
                    <w:p w14:paraId="3A3E8A7C" w14:textId="77777777" w:rsidR="00E33F0A" w:rsidRDefault="00E33F0A" w:rsidP="00A959E9"/>
                    <w:p w14:paraId="0C5386ED" w14:textId="77777777" w:rsidR="00E33F0A" w:rsidRDefault="00E33F0A" w:rsidP="00A959E9"/>
                    <w:p w14:paraId="7B6BD755" w14:textId="77777777" w:rsidR="00E33F0A" w:rsidRDefault="00E33F0A" w:rsidP="00A959E9"/>
                    <w:p w14:paraId="7330E2A5" w14:textId="77777777" w:rsidR="00E33F0A" w:rsidRDefault="00E33F0A" w:rsidP="00A959E9">
                      <w:r>
                        <w:t>Fuente: https://www.caracteristicas.co/virreinato-de-la-nueva-espana/#ixzz7DuscSiYe</w:t>
                      </w:r>
                    </w:p>
                    <w:p w14:paraId="0AA72C63" w14:textId="77777777" w:rsidR="00C360B2" w:rsidRDefault="00C360B2" w:rsidP="00A959E9"/>
                    <w:p w14:paraId="4A5E8B6F" w14:textId="77777777" w:rsidR="00C360B2" w:rsidRDefault="00C360B2" w:rsidP="00A959E9"/>
                    <w:p w14:paraId="28180761" w14:textId="77777777" w:rsidR="00C360B2" w:rsidRDefault="00C360B2" w:rsidP="00A959E9"/>
                    <w:p w14:paraId="3CDFD6DA" w14:textId="594F9236" w:rsidR="00C360B2" w:rsidRDefault="00C360B2" w:rsidP="00A959E9"/>
                    <w:p w14:paraId="2763EE66" w14:textId="77777777" w:rsidR="008150B6" w:rsidRDefault="008150B6" w:rsidP="00A959E9"/>
                    <w:p w14:paraId="3FBD8497" w14:textId="7BC5FE77" w:rsidR="008150B6" w:rsidRDefault="008150B6" w:rsidP="00A959E9"/>
                    <w:p w14:paraId="2D668698" w14:textId="77777777" w:rsidR="00CE7357" w:rsidRDefault="00CE7357" w:rsidP="00A959E9"/>
                    <w:p w14:paraId="6112154E" w14:textId="77777777" w:rsidR="00CE7357" w:rsidRDefault="00CE7357" w:rsidP="00A959E9"/>
                    <w:p w14:paraId="0DC830CC" w14:textId="503506E7" w:rsidR="00CE7357" w:rsidRPr="00A959E9" w:rsidRDefault="00CE7357" w:rsidP="00A959E9"/>
                    <w:p w14:paraId="5C60E5EB" w14:textId="77777777" w:rsidR="00FD1562" w:rsidRDefault="00FD1562" w:rsidP="00FD1562">
                      <w:pPr>
                        <w:divId w:val="1433547490"/>
                      </w:pPr>
                    </w:p>
                    <w:p w14:paraId="0C615EE9" w14:textId="77777777" w:rsidR="00FD1562" w:rsidRDefault="00FD1562" w:rsidP="00FD1562">
                      <w:pPr>
                        <w:divId w:val="1433547490"/>
                      </w:pPr>
                    </w:p>
                    <w:p w14:paraId="0E82D1C3" w14:textId="77777777" w:rsidR="00FD1562" w:rsidRDefault="00FD1562" w:rsidP="00FD1562">
                      <w:pPr>
                        <w:divId w:val="1433547490"/>
                      </w:pPr>
                    </w:p>
                    <w:p w14:paraId="70AF4CBA" w14:textId="27E7737F" w:rsidR="006A4DA0" w:rsidRPr="00166808" w:rsidRDefault="006A4DA0" w:rsidP="00780862">
                      <w:pPr>
                        <w:jc w:val="center"/>
                        <w:rPr>
                          <w:b/>
                          <w:bCs/>
                          <w:color w:val="000000" w:themeColor="text1"/>
                        </w:rPr>
                      </w:pPr>
                    </w:p>
                  </w:txbxContent>
                </v:textbox>
              </v:rect>
            </w:pict>
          </mc:Fallback>
        </mc:AlternateContent>
      </w:r>
    </w:p>
    <w:p w14:paraId="1B766DED" w14:textId="2963E39B" w:rsidR="00DF13A6" w:rsidRDefault="00DF13A6" w:rsidP="0012167C">
      <w:pPr>
        <w:pStyle w:val="Listaconvietas"/>
        <w:numPr>
          <w:ilvl w:val="0"/>
          <w:numId w:val="0"/>
        </w:numPr>
      </w:pPr>
    </w:p>
    <w:p w14:paraId="781F8839" w14:textId="6CB9E785" w:rsidR="00DF13A6" w:rsidRDefault="00DF13A6" w:rsidP="0012167C">
      <w:pPr>
        <w:pStyle w:val="Listaconvietas"/>
        <w:numPr>
          <w:ilvl w:val="0"/>
          <w:numId w:val="0"/>
        </w:numPr>
      </w:pPr>
    </w:p>
    <w:p w14:paraId="32F3BA0D" w14:textId="4B354B61" w:rsidR="00DF13A6" w:rsidRDefault="00DF13A6" w:rsidP="0012167C">
      <w:pPr>
        <w:pStyle w:val="Listaconvietas"/>
        <w:numPr>
          <w:ilvl w:val="0"/>
          <w:numId w:val="0"/>
        </w:numPr>
      </w:pPr>
    </w:p>
    <w:p w14:paraId="5699AD17" w14:textId="609237ED" w:rsidR="00DF13A6" w:rsidRDefault="00DF13A6" w:rsidP="0012167C">
      <w:pPr>
        <w:pStyle w:val="Listaconvietas"/>
        <w:numPr>
          <w:ilvl w:val="0"/>
          <w:numId w:val="0"/>
        </w:numPr>
      </w:pPr>
    </w:p>
    <w:p w14:paraId="64786081" w14:textId="7B950A6C" w:rsidR="00DF13A6" w:rsidRDefault="00DF13A6" w:rsidP="0012167C">
      <w:pPr>
        <w:pStyle w:val="Listaconvietas"/>
        <w:numPr>
          <w:ilvl w:val="0"/>
          <w:numId w:val="0"/>
        </w:numPr>
      </w:pPr>
    </w:p>
    <w:p w14:paraId="1ED35845" w14:textId="2CEE1CEB" w:rsidR="00DF13A6" w:rsidRDefault="00DF13A6" w:rsidP="0012167C">
      <w:pPr>
        <w:pStyle w:val="Listaconvietas"/>
        <w:numPr>
          <w:ilvl w:val="0"/>
          <w:numId w:val="0"/>
        </w:numPr>
      </w:pPr>
    </w:p>
    <w:p w14:paraId="45D832A5" w14:textId="121BC487" w:rsidR="00DF13A6" w:rsidRDefault="00DF13A6" w:rsidP="0012167C">
      <w:pPr>
        <w:pStyle w:val="Listaconvietas"/>
        <w:numPr>
          <w:ilvl w:val="0"/>
          <w:numId w:val="0"/>
        </w:numPr>
      </w:pPr>
    </w:p>
    <w:p w14:paraId="4E4F27B0" w14:textId="4DB27110" w:rsidR="00DF13A6" w:rsidRDefault="00DF13A6" w:rsidP="0012167C">
      <w:pPr>
        <w:pStyle w:val="Listaconvietas"/>
        <w:numPr>
          <w:ilvl w:val="0"/>
          <w:numId w:val="0"/>
        </w:numPr>
      </w:pPr>
    </w:p>
    <w:p w14:paraId="51A862C1" w14:textId="43E16E30" w:rsidR="00DF13A6" w:rsidRDefault="00DF13A6" w:rsidP="0012167C">
      <w:pPr>
        <w:pStyle w:val="Listaconvietas"/>
        <w:numPr>
          <w:ilvl w:val="0"/>
          <w:numId w:val="0"/>
        </w:numPr>
      </w:pPr>
    </w:p>
    <w:p w14:paraId="3A4D0CBE" w14:textId="38EE9EAE" w:rsidR="00DF13A6" w:rsidRDefault="00DF13A6" w:rsidP="0012167C">
      <w:pPr>
        <w:pStyle w:val="Listaconvietas"/>
        <w:numPr>
          <w:ilvl w:val="0"/>
          <w:numId w:val="0"/>
        </w:numPr>
      </w:pPr>
    </w:p>
    <w:p w14:paraId="354A41E4" w14:textId="7CCEA902" w:rsidR="00DF13A6" w:rsidRDefault="00DF13A6" w:rsidP="0012167C">
      <w:pPr>
        <w:pStyle w:val="Listaconvietas"/>
        <w:numPr>
          <w:ilvl w:val="0"/>
          <w:numId w:val="0"/>
        </w:numPr>
      </w:pPr>
    </w:p>
    <w:p w14:paraId="1F36A21F" w14:textId="0DF6446D" w:rsidR="00DF13A6" w:rsidRDefault="00DF13A6" w:rsidP="0012167C">
      <w:pPr>
        <w:pStyle w:val="Listaconvietas"/>
        <w:numPr>
          <w:ilvl w:val="0"/>
          <w:numId w:val="0"/>
        </w:numPr>
      </w:pPr>
    </w:p>
    <w:p w14:paraId="3BABAFD0" w14:textId="44848A77" w:rsidR="00DF13A6" w:rsidRDefault="00DF13A6" w:rsidP="0012167C">
      <w:pPr>
        <w:pStyle w:val="Listaconvietas"/>
        <w:numPr>
          <w:ilvl w:val="0"/>
          <w:numId w:val="0"/>
        </w:numPr>
      </w:pPr>
    </w:p>
    <w:p w14:paraId="2BC0D125" w14:textId="1F245115" w:rsidR="00DF13A6" w:rsidRDefault="00DF13A6" w:rsidP="0012167C">
      <w:pPr>
        <w:pStyle w:val="Listaconvietas"/>
        <w:numPr>
          <w:ilvl w:val="0"/>
          <w:numId w:val="0"/>
        </w:numPr>
      </w:pPr>
    </w:p>
    <w:p w14:paraId="4F4767E6" w14:textId="0169B129" w:rsidR="00DF13A6" w:rsidRDefault="00DF13A6" w:rsidP="0012167C">
      <w:pPr>
        <w:pStyle w:val="Listaconvietas"/>
        <w:numPr>
          <w:ilvl w:val="0"/>
          <w:numId w:val="0"/>
        </w:numPr>
      </w:pPr>
    </w:p>
    <w:p w14:paraId="4EBE13C3" w14:textId="6D08FD93" w:rsidR="00DF13A6" w:rsidRDefault="00DF13A6" w:rsidP="0012167C">
      <w:pPr>
        <w:pStyle w:val="Listaconvietas"/>
        <w:numPr>
          <w:ilvl w:val="0"/>
          <w:numId w:val="0"/>
        </w:numPr>
      </w:pPr>
    </w:p>
    <w:p w14:paraId="0CF4DEA0" w14:textId="290D5B18" w:rsidR="00DF13A6" w:rsidRDefault="00DF13A6" w:rsidP="0012167C">
      <w:pPr>
        <w:pStyle w:val="Listaconvietas"/>
        <w:numPr>
          <w:ilvl w:val="0"/>
          <w:numId w:val="0"/>
        </w:numPr>
      </w:pPr>
    </w:p>
    <w:p w14:paraId="006C7FB0" w14:textId="5D6B3FDA" w:rsidR="00DF13A6" w:rsidRDefault="00DF13A6" w:rsidP="0012167C">
      <w:pPr>
        <w:pStyle w:val="Listaconvietas"/>
        <w:numPr>
          <w:ilvl w:val="0"/>
          <w:numId w:val="0"/>
        </w:numPr>
      </w:pPr>
    </w:p>
    <w:p w14:paraId="767D81E2" w14:textId="47ECB1CA" w:rsidR="00DF13A6" w:rsidRDefault="00DF13A6" w:rsidP="0012167C">
      <w:pPr>
        <w:pStyle w:val="Listaconvietas"/>
        <w:numPr>
          <w:ilvl w:val="0"/>
          <w:numId w:val="0"/>
        </w:numPr>
      </w:pPr>
    </w:p>
    <w:p w14:paraId="5E6D616E" w14:textId="253FAB01" w:rsidR="00DF13A6" w:rsidRDefault="00DF13A6" w:rsidP="0012167C">
      <w:pPr>
        <w:pStyle w:val="Listaconvietas"/>
        <w:numPr>
          <w:ilvl w:val="0"/>
          <w:numId w:val="0"/>
        </w:numPr>
      </w:pPr>
    </w:p>
    <w:p w14:paraId="16900A60" w14:textId="2EEAC384" w:rsidR="00DF13A6" w:rsidRDefault="00DF13A6" w:rsidP="0012167C">
      <w:pPr>
        <w:pStyle w:val="Listaconvietas"/>
        <w:numPr>
          <w:ilvl w:val="0"/>
          <w:numId w:val="0"/>
        </w:numPr>
      </w:pPr>
    </w:p>
    <w:p w14:paraId="7F5B7318" w14:textId="725B5F3E" w:rsidR="00DF13A6" w:rsidRDefault="00DF13A6" w:rsidP="0012167C">
      <w:pPr>
        <w:pStyle w:val="Listaconvietas"/>
        <w:numPr>
          <w:ilvl w:val="0"/>
          <w:numId w:val="0"/>
        </w:numPr>
      </w:pPr>
    </w:p>
    <w:p w14:paraId="3661D3B9" w14:textId="62041FF8" w:rsidR="00DF13A6" w:rsidRDefault="00DF13A6" w:rsidP="0012167C">
      <w:pPr>
        <w:pStyle w:val="Listaconvietas"/>
        <w:numPr>
          <w:ilvl w:val="0"/>
          <w:numId w:val="0"/>
        </w:numPr>
      </w:pPr>
    </w:p>
    <w:p w14:paraId="534B5D09" w14:textId="0D3D0A59" w:rsidR="00DF13A6" w:rsidRDefault="00DF13A6" w:rsidP="0012167C">
      <w:pPr>
        <w:pStyle w:val="Listaconvietas"/>
        <w:numPr>
          <w:ilvl w:val="0"/>
          <w:numId w:val="0"/>
        </w:numPr>
      </w:pPr>
    </w:p>
    <w:p w14:paraId="79C2B745" w14:textId="3DFDC216" w:rsidR="00DF13A6" w:rsidRDefault="00DF13A6" w:rsidP="0012167C">
      <w:pPr>
        <w:pStyle w:val="Listaconvietas"/>
        <w:numPr>
          <w:ilvl w:val="0"/>
          <w:numId w:val="0"/>
        </w:numPr>
      </w:pPr>
    </w:p>
    <w:p w14:paraId="4B0B8EBF" w14:textId="15701D8A" w:rsidR="00DF13A6" w:rsidRDefault="00DF13A6" w:rsidP="0012167C">
      <w:pPr>
        <w:pStyle w:val="Listaconvietas"/>
        <w:numPr>
          <w:ilvl w:val="0"/>
          <w:numId w:val="0"/>
        </w:numPr>
      </w:pPr>
    </w:p>
    <w:p w14:paraId="0929FD0B" w14:textId="2ADD5488" w:rsidR="00DF13A6" w:rsidRDefault="00DF13A6" w:rsidP="0012167C">
      <w:pPr>
        <w:pStyle w:val="Listaconvietas"/>
        <w:numPr>
          <w:ilvl w:val="0"/>
          <w:numId w:val="0"/>
        </w:numPr>
      </w:pPr>
    </w:p>
    <w:p w14:paraId="0800AE77" w14:textId="1D31C288" w:rsidR="00DF13A6" w:rsidRDefault="00DF13A6" w:rsidP="0012167C">
      <w:pPr>
        <w:pStyle w:val="Listaconvietas"/>
        <w:numPr>
          <w:ilvl w:val="0"/>
          <w:numId w:val="0"/>
        </w:numPr>
      </w:pPr>
    </w:p>
    <w:p w14:paraId="190090D5" w14:textId="45C10269" w:rsidR="00DF13A6" w:rsidRDefault="00DF13A6" w:rsidP="0012167C">
      <w:pPr>
        <w:pStyle w:val="Listaconvietas"/>
        <w:numPr>
          <w:ilvl w:val="0"/>
          <w:numId w:val="0"/>
        </w:numPr>
      </w:pPr>
    </w:p>
    <w:p w14:paraId="1886577B" w14:textId="74D6BB49" w:rsidR="00DF13A6" w:rsidRDefault="00DF13A6" w:rsidP="0012167C">
      <w:pPr>
        <w:pStyle w:val="Listaconvietas"/>
        <w:numPr>
          <w:ilvl w:val="0"/>
          <w:numId w:val="0"/>
        </w:numPr>
      </w:pPr>
    </w:p>
    <w:p w14:paraId="6CDBC2CC" w14:textId="45CCFFE0" w:rsidR="00DF13A6" w:rsidRDefault="00DF13A6" w:rsidP="0012167C">
      <w:pPr>
        <w:pStyle w:val="Listaconvietas"/>
        <w:numPr>
          <w:ilvl w:val="0"/>
          <w:numId w:val="0"/>
        </w:numPr>
      </w:pPr>
    </w:p>
    <w:p w14:paraId="64810047" w14:textId="5B3F5FBD" w:rsidR="00DF13A6" w:rsidRDefault="00116FE1" w:rsidP="0012167C">
      <w:pPr>
        <w:pStyle w:val="Listaconvietas"/>
        <w:numPr>
          <w:ilvl w:val="0"/>
          <w:numId w:val="0"/>
        </w:numPr>
      </w:pPr>
      <w:r>
        <w:rPr>
          <w:noProof/>
        </w:rPr>
        <mc:AlternateContent>
          <mc:Choice Requires="wps">
            <w:drawing>
              <wp:anchor distT="0" distB="0" distL="114300" distR="114300" simplePos="0" relativeHeight="251665408" behindDoc="0" locked="0" layoutInCell="1" allowOverlap="1" wp14:anchorId="30997EAF" wp14:editId="665A68C1">
                <wp:simplePos x="0" y="0"/>
                <wp:positionH relativeFrom="column">
                  <wp:posOffset>523875</wp:posOffset>
                </wp:positionH>
                <wp:positionV relativeFrom="paragraph">
                  <wp:posOffset>193675</wp:posOffset>
                </wp:positionV>
                <wp:extent cx="4761865" cy="6941820"/>
                <wp:effectExtent l="0" t="0" r="19685" b="11430"/>
                <wp:wrapNone/>
                <wp:docPr id="11" name="Rectángulo 11"/>
                <wp:cNvGraphicFramePr/>
                <a:graphic xmlns:a="http://schemas.openxmlformats.org/drawingml/2006/main">
                  <a:graphicData uri="http://schemas.microsoft.com/office/word/2010/wordprocessingShape">
                    <wps:wsp>
                      <wps:cNvSpPr/>
                      <wps:spPr>
                        <a:xfrm>
                          <a:off x="0" y="0"/>
                          <a:ext cx="4761865" cy="6941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59B21" w14:textId="77777777" w:rsidR="005D495C" w:rsidRPr="005D495C" w:rsidRDefault="005D495C" w:rsidP="005D495C">
                            <w:pPr>
                              <w:jc w:val="center"/>
                              <w:rPr>
                                <w:b/>
                                <w:bCs/>
                              </w:rPr>
                            </w:pPr>
                            <w:r w:rsidRPr="005D495C">
                              <w:rPr>
                                <w:b/>
                                <w:bCs/>
                              </w:rPr>
                              <w:t>Extensión territorial</w:t>
                            </w:r>
                          </w:p>
                          <w:p w14:paraId="346242BC" w14:textId="0B89BA25" w:rsidR="007450C1" w:rsidRDefault="007450C1" w:rsidP="007450C1">
                            <w:pPr>
                              <w:jc w:val="center"/>
                            </w:pPr>
                            <w:r>
                              <w:t>El territorio del Virreinato era gigantesco. Abarcaba la totalidad del territorio actual de México y los actuales territorios estadounidenses de California, Nevada, Colorado, Utah, Nuevo México, Arizona, Texas, Oregón, Washington, Florida, partes de Idaho, Montana, Wyoming, Kansas, Oklahoma y Luisiana; además de la región suroeste de la Columbia Británica, actual Canadá.</w:t>
                            </w:r>
                          </w:p>
                          <w:p w14:paraId="38A6F0B4" w14:textId="77777777" w:rsidR="007450C1" w:rsidRDefault="007450C1" w:rsidP="005D495C">
                            <w:pPr>
                              <w:jc w:val="center"/>
                            </w:pPr>
                            <w:r>
                              <w:t>A eso se suman los territorios de los actuales países de Guatemala, Belice, Costa Rica, El Salvador, Honduras y Nicaragua, que formaban la Capitanía General de Guatemala.</w:t>
                            </w:r>
                          </w:p>
                          <w:p w14:paraId="288149E1" w14:textId="073864C2" w:rsidR="007450C1" w:rsidRDefault="007450C1" w:rsidP="007450C1">
                            <w:r>
                              <w:t xml:space="preserve">    Además, los de Cuba, República Dominicana, Puerto Rico, Trinidad y Tobago, y Guadalupe, que formaban la Capitanía General de Cuba. Y finalmente, los territorios de Filipinas, Carolinas y Marianas en Asia y Oceanía, que conformaban la Capitanía General de Filipinas.</w:t>
                            </w:r>
                          </w:p>
                          <w:p w14:paraId="6903936F" w14:textId="77777777" w:rsidR="00225B63" w:rsidRPr="00225B63" w:rsidRDefault="00225B63" w:rsidP="00225B63">
                            <w:pPr>
                              <w:jc w:val="center"/>
                              <w:rPr>
                                <w:b/>
                                <w:bCs/>
                              </w:rPr>
                            </w:pPr>
                            <w:r w:rsidRPr="00225B63">
                              <w:rPr>
                                <w:b/>
                                <w:bCs/>
                              </w:rPr>
                              <w:t>Virreyes</w:t>
                            </w:r>
                          </w:p>
                          <w:p w14:paraId="1E495D19" w14:textId="2DF6E3C2" w:rsidR="00225B63" w:rsidRDefault="00225B63" w:rsidP="007450C1">
                            <w:r>
                              <w:t>La Nueva España tuvo más de 62 virreyes, de los cuales destacan los siguientes:</w:t>
                            </w:r>
                          </w:p>
                          <w:p w14:paraId="7F854C7D" w14:textId="77777777" w:rsidR="00225B63" w:rsidRDefault="00225B63" w:rsidP="00CF493B">
                            <w:pPr>
                              <w:pStyle w:val="Prrafodelista"/>
                              <w:numPr>
                                <w:ilvl w:val="0"/>
                                <w:numId w:val="16"/>
                              </w:numPr>
                            </w:pPr>
                            <w:r>
                              <w:t>Antonio de Mendoza y Pacheco, primer virrey, entre 1535 y 1550.</w:t>
                            </w:r>
                          </w:p>
                          <w:p w14:paraId="37D45165" w14:textId="77777777" w:rsidR="00225B63" w:rsidRDefault="00225B63" w:rsidP="00CF493B">
                            <w:pPr>
                              <w:pStyle w:val="Prrafodelista"/>
                              <w:numPr>
                                <w:ilvl w:val="0"/>
                                <w:numId w:val="16"/>
                              </w:numPr>
                            </w:pPr>
                            <w:r>
                              <w:t>Luis de Velasco, sucesor de Mendoza y Pacheco, gobernó entre 1550 y 1568.</w:t>
                            </w:r>
                          </w:p>
                          <w:p w14:paraId="67435E70" w14:textId="77777777" w:rsidR="00225B63" w:rsidRDefault="00225B63" w:rsidP="00CF493B">
                            <w:pPr>
                              <w:pStyle w:val="Prrafodelista"/>
                              <w:numPr>
                                <w:ilvl w:val="0"/>
                                <w:numId w:val="16"/>
                              </w:numPr>
                            </w:pPr>
                            <w:r>
                              <w:t>Martín Enríquez de Almansa, sucesor de Velasco, gobernó entre 1568 y 1580.</w:t>
                            </w:r>
                          </w:p>
                          <w:p w14:paraId="1E8AEB38" w14:textId="1D03F30C" w:rsidR="00225B63" w:rsidRDefault="00225B63" w:rsidP="00BE2661">
                            <w:pPr>
                              <w:pStyle w:val="Prrafodelista"/>
                              <w:numPr>
                                <w:ilvl w:val="0"/>
                                <w:numId w:val="16"/>
                              </w:numPr>
                            </w:pPr>
                            <w:r>
                              <w:t xml:space="preserve">Antonio María de Bucarelli y </w:t>
                            </w:r>
                            <w:proofErr w:type="spellStart"/>
                            <w:r w:rsidR="00E03797">
                              <w:t>Ursúla</w:t>
                            </w:r>
                            <w:proofErr w:type="spellEnd"/>
                            <w:r>
                              <w:t>, virrey entre 1771 y 1779.</w:t>
                            </w:r>
                          </w:p>
                          <w:p w14:paraId="526E98D6" w14:textId="77777777" w:rsidR="00225B63" w:rsidRDefault="00225B63" w:rsidP="00BE2661">
                            <w:pPr>
                              <w:pStyle w:val="Prrafodelista"/>
                              <w:numPr>
                                <w:ilvl w:val="0"/>
                                <w:numId w:val="16"/>
                              </w:numPr>
                            </w:pPr>
                            <w:r>
                              <w:t>Vicente Güemes Pacheco, único virrey nacido en América, gobernó entre 1789 y 1794.</w:t>
                            </w:r>
                          </w:p>
                          <w:p w14:paraId="77EA2D3E" w14:textId="77777777" w:rsidR="00225B63" w:rsidRDefault="00225B63" w:rsidP="00BE2661">
                            <w:pPr>
                              <w:pStyle w:val="Prrafodelista"/>
                              <w:numPr>
                                <w:ilvl w:val="0"/>
                                <w:numId w:val="16"/>
                              </w:numPr>
                            </w:pPr>
                            <w:r>
                              <w:t xml:space="preserve">Juan </w:t>
                            </w:r>
                            <w:proofErr w:type="spellStart"/>
                            <w:r>
                              <w:t>O’Donojú</w:t>
                            </w:r>
                            <w:proofErr w:type="spellEnd"/>
                            <w:r>
                              <w:t>, último virrey de la Nueva España, realmente no ejerció el cargo, nombrado y depuesto en 1821.</w:t>
                            </w:r>
                          </w:p>
                          <w:p w14:paraId="12D29F9E" w14:textId="054E3A50" w:rsidR="00225B63" w:rsidRDefault="00225B63" w:rsidP="007450C1"/>
                          <w:p w14:paraId="3C0CBC9A" w14:textId="77777777" w:rsidR="0068002A" w:rsidRDefault="0068002A" w:rsidP="007450C1"/>
                          <w:p w14:paraId="02FC0A98" w14:textId="77777777" w:rsidR="007450C1" w:rsidRDefault="007450C1" w:rsidP="005D495C">
                            <w:pPr>
                              <w:jc w:val="center"/>
                            </w:pPr>
                          </w:p>
                          <w:p w14:paraId="1A2F1222" w14:textId="77777777" w:rsidR="007450C1" w:rsidRDefault="007450C1" w:rsidP="005D495C">
                            <w:pPr>
                              <w:jc w:val="center"/>
                            </w:pPr>
                          </w:p>
                          <w:p w14:paraId="1AD75C93" w14:textId="77777777" w:rsidR="007450C1" w:rsidRDefault="007450C1" w:rsidP="005D495C">
                            <w:pPr>
                              <w:jc w:val="center"/>
                            </w:pPr>
                          </w:p>
                          <w:p w14:paraId="5307430D" w14:textId="7CE2CD56" w:rsidR="007450C1" w:rsidRDefault="007450C1" w:rsidP="007450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97EAF" id="Rectángulo 11" o:spid="_x0000_s1032" style="position:absolute;margin-left:41.25pt;margin-top:15.25pt;width:374.95pt;height:54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" fillcolor="white [3212]" strokecolor="#1f3763 [1604]" strokeweight="1pt">
                <v:textbox>
                  <w:txbxContent>
                    <w:p w14:paraId="45E59B21" w14:textId="77777777" w:rsidR="005D495C" w:rsidRPr="005D495C" w:rsidRDefault="005D495C" w:rsidP="005D495C">
                      <w:pPr>
                        <w:jc w:val="center"/>
                        <w:rPr>
                          <w:b/>
                          <w:bCs/>
                        </w:rPr>
                      </w:pPr>
                      <w:r w:rsidRPr="005D495C">
                        <w:rPr>
                          <w:b/>
                          <w:bCs/>
                        </w:rPr>
                        <w:t>Extensión territorial</w:t>
                      </w:r>
                    </w:p>
                    <w:p w14:paraId="346242BC" w14:textId="0B89BA25" w:rsidR="007450C1" w:rsidRDefault="007450C1" w:rsidP="007450C1">
                      <w:pPr>
                        <w:jc w:val="center"/>
                      </w:pPr>
                      <w:r>
                        <w:t>El territorio del Virreinato era gigantesco. Abarcaba la totalidad del territorio actual de México y los actuales territorios estadounidenses de California, Nevada, Colorado, Utah, Nuevo México, Arizona, Texas, Oregón, Washington, Florida, partes de Idaho, Montana, Wyoming, Kansas, Oklahoma y Luisiana; además de la región suroeste de la Columbia Británica, actual Canadá.</w:t>
                      </w:r>
                    </w:p>
                    <w:p w14:paraId="38A6F0B4" w14:textId="77777777" w:rsidR="007450C1" w:rsidRDefault="007450C1" w:rsidP="005D495C">
                      <w:pPr>
                        <w:jc w:val="center"/>
                      </w:pPr>
                      <w:r>
                        <w:t>A eso se suman los territorios de los actuales países de Guatemala, Belice, Costa Rica, El Salvador, Honduras y Nicaragua, que formaban la Capitanía General de Guatemala.</w:t>
                      </w:r>
                    </w:p>
                    <w:p w14:paraId="288149E1" w14:textId="073864C2" w:rsidR="007450C1" w:rsidRDefault="007450C1" w:rsidP="007450C1">
                      <w:r>
                        <w:t xml:space="preserve">    Además, los de Cuba, República Dominicana, Puerto Rico, Trinidad y Tobago, y Guadalupe, que formaban la Capitanía General de Cuba. Y finalmente, los territorios de Filipinas, Carolinas y Marianas en Asia y Oceanía, que conformaban la Capitanía General de Filipinas.</w:t>
                      </w:r>
                    </w:p>
                    <w:p w14:paraId="6903936F" w14:textId="77777777" w:rsidR="00225B63" w:rsidRPr="00225B63" w:rsidRDefault="00225B63" w:rsidP="00225B63">
                      <w:pPr>
                        <w:jc w:val="center"/>
                        <w:rPr>
                          <w:b/>
                          <w:bCs/>
                        </w:rPr>
                      </w:pPr>
                      <w:r w:rsidRPr="00225B63">
                        <w:rPr>
                          <w:b/>
                          <w:bCs/>
                        </w:rPr>
                        <w:t>Virreyes</w:t>
                      </w:r>
                    </w:p>
                    <w:p w14:paraId="1E495D19" w14:textId="2DF6E3C2" w:rsidR="00225B63" w:rsidRDefault="00225B63" w:rsidP="007450C1">
                      <w:r>
                        <w:t>La Nueva España tuvo más de 62 virreyes, de los cuales destacan los siguientes:</w:t>
                      </w:r>
                    </w:p>
                    <w:p w14:paraId="7F854C7D" w14:textId="77777777" w:rsidR="00225B63" w:rsidRDefault="00225B63" w:rsidP="00CF493B">
                      <w:pPr>
                        <w:pStyle w:val="Prrafodelista"/>
                        <w:numPr>
                          <w:ilvl w:val="0"/>
                          <w:numId w:val="16"/>
                        </w:numPr>
                      </w:pPr>
                      <w:r>
                        <w:t>Antonio de Mendoza y Pacheco, primer virrey, entre 1535 y 1550.</w:t>
                      </w:r>
                    </w:p>
                    <w:p w14:paraId="37D45165" w14:textId="77777777" w:rsidR="00225B63" w:rsidRDefault="00225B63" w:rsidP="00CF493B">
                      <w:pPr>
                        <w:pStyle w:val="Prrafodelista"/>
                        <w:numPr>
                          <w:ilvl w:val="0"/>
                          <w:numId w:val="16"/>
                        </w:numPr>
                      </w:pPr>
                      <w:r>
                        <w:t>Luis de Velasco, sucesor de Mendoza y Pacheco, gobernó entre 1550 y 1568.</w:t>
                      </w:r>
                    </w:p>
                    <w:p w14:paraId="67435E70" w14:textId="77777777" w:rsidR="00225B63" w:rsidRDefault="00225B63" w:rsidP="00CF493B">
                      <w:pPr>
                        <w:pStyle w:val="Prrafodelista"/>
                        <w:numPr>
                          <w:ilvl w:val="0"/>
                          <w:numId w:val="16"/>
                        </w:numPr>
                      </w:pPr>
                      <w:r>
                        <w:t>Martín Enríquez de Almansa, sucesor de Velasco, gobernó entre 1568 y 1580.</w:t>
                      </w:r>
                    </w:p>
                    <w:p w14:paraId="1E8AEB38" w14:textId="1D03F30C" w:rsidR="00225B63" w:rsidRDefault="00225B63" w:rsidP="00BE2661">
                      <w:pPr>
                        <w:pStyle w:val="Prrafodelista"/>
                        <w:numPr>
                          <w:ilvl w:val="0"/>
                          <w:numId w:val="16"/>
                        </w:numPr>
                      </w:pPr>
                      <w:r>
                        <w:t xml:space="preserve">Antonio María de Bucarelli y </w:t>
                      </w:r>
                      <w:proofErr w:type="spellStart"/>
                      <w:r w:rsidR="00E03797">
                        <w:t>Ursúla</w:t>
                      </w:r>
                      <w:proofErr w:type="spellEnd"/>
                      <w:r>
                        <w:t>, virrey entre 1771 y 1779.</w:t>
                      </w:r>
                    </w:p>
                    <w:p w14:paraId="526E98D6" w14:textId="77777777" w:rsidR="00225B63" w:rsidRDefault="00225B63" w:rsidP="00BE2661">
                      <w:pPr>
                        <w:pStyle w:val="Prrafodelista"/>
                        <w:numPr>
                          <w:ilvl w:val="0"/>
                          <w:numId w:val="16"/>
                        </w:numPr>
                      </w:pPr>
                      <w:r>
                        <w:t>Vicente Güemes Pacheco, único virrey nacido en América, gobernó entre 1789 y 1794.</w:t>
                      </w:r>
                    </w:p>
                    <w:p w14:paraId="77EA2D3E" w14:textId="77777777" w:rsidR="00225B63" w:rsidRDefault="00225B63" w:rsidP="00BE2661">
                      <w:pPr>
                        <w:pStyle w:val="Prrafodelista"/>
                        <w:numPr>
                          <w:ilvl w:val="0"/>
                          <w:numId w:val="16"/>
                        </w:numPr>
                      </w:pPr>
                      <w:r>
                        <w:t xml:space="preserve">Juan </w:t>
                      </w:r>
                      <w:proofErr w:type="spellStart"/>
                      <w:r>
                        <w:t>O’Donojú</w:t>
                      </w:r>
                      <w:proofErr w:type="spellEnd"/>
                      <w:r>
                        <w:t>, último virrey de la Nueva España, realmente no ejerció el cargo, nombrado y depuesto en 1821.</w:t>
                      </w:r>
                    </w:p>
                    <w:p w14:paraId="12D29F9E" w14:textId="054E3A50" w:rsidR="00225B63" w:rsidRDefault="00225B63" w:rsidP="007450C1"/>
                    <w:p w14:paraId="3C0CBC9A" w14:textId="77777777" w:rsidR="0068002A" w:rsidRDefault="0068002A" w:rsidP="007450C1"/>
                    <w:p w14:paraId="02FC0A98" w14:textId="77777777" w:rsidR="007450C1" w:rsidRDefault="007450C1" w:rsidP="005D495C">
                      <w:pPr>
                        <w:jc w:val="center"/>
                      </w:pPr>
                    </w:p>
                    <w:p w14:paraId="1A2F1222" w14:textId="77777777" w:rsidR="007450C1" w:rsidRDefault="007450C1" w:rsidP="005D495C">
                      <w:pPr>
                        <w:jc w:val="center"/>
                      </w:pPr>
                    </w:p>
                    <w:p w14:paraId="1AD75C93" w14:textId="77777777" w:rsidR="007450C1" w:rsidRDefault="007450C1" w:rsidP="005D495C">
                      <w:pPr>
                        <w:jc w:val="center"/>
                      </w:pPr>
                    </w:p>
                    <w:p w14:paraId="5307430D" w14:textId="7CE2CD56" w:rsidR="007450C1" w:rsidRDefault="007450C1" w:rsidP="007450C1"/>
                  </w:txbxContent>
                </v:textbox>
              </v:rect>
            </w:pict>
          </mc:Fallback>
        </mc:AlternateContent>
      </w:r>
    </w:p>
    <w:p w14:paraId="15876166" w14:textId="05B034F7" w:rsidR="00DF13A6" w:rsidRDefault="00DF13A6" w:rsidP="0012167C">
      <w:pPr>
        <w:pStyle w:val="Listaconvietas"/>
        <w:numPr>
          <w:ilvl w:val="0"/>
          <w:numId w:val="0"/>
        </w:numPr>
      </w:pPr>
    </w:p>
    <w:p w14:paraId="53EC8FF7" w14:textId="355BE553" w:rsidR="00DF13A6" w:rsidRDefault="00DF13A6" w:rsidP="0012167C">
      <w:pPr>
        <w:pStyle w:val="Listaconvietas"/>
        <w:numPr>
          <w:ilvl w:val="0"/>
          <w:numId w:val="0"/>
        </w:numPr>
      </w:pPr>
    </w:p>
    <w:p w14:paraId="21797EE4" w14:textId="4D05AD38" w:rsidR="00DF13A6" w:rsidRDefault="00DF13A6" w:rsidP="0012167C">
      <w:pPr>
        <w:pStyle w:val="Listaconvietas"/>
        <w:numPr>
          <w:ilvl w:val="0"/>
          <w:numId w:val="0"/>
        </w:numPr>
      </w:pPr>
    </w:p>
    <w:p w14:paraId="6DD3269E" w14:textId="587D5D1B" w:rsidR="00DF13A6" w:rsidRDefault="00DF13A6" w:rsidP="0012167C">
      <w:pPr>
        <w:pStyle w:val="Listaconvietas"/>
        <w:numPr>
          <w:ilvl w:val="0"/>
          <w:numId w:val="0"/>
        </w:numPr>
      </w:pPr>
    </w:p>
    <w:p w14:paraId="5C69A940" w14:textId="5C8EF149" w:rsidR="00DF13A6" w:rsidRDefault="00DF13A6" w:rsidP="0012167C">
      <w:pPr>
        <w:pStyle w:val="Listaconvietas"/>
        <w:numPr>
          <w:ilvl w:val="0"/>
          <w:numId w:val="0"/>
        </w:numPr>
      </w:pPr>
    </w:p>
    <w:p w14:paraId="72CB7314" w14:textId="020AC63F" w:rsidR="00DF13A6" w:rsidRDefault="00DF13A6" w:rsidP="0012167C">
      <w:pPr>
        <w:pStyle w:val="Listaconvietas"/>
        <w:numPr>
          <w:ilvl w:val="0"/>
          <w:numId w:val="0"/>
        </w:numPr>
      </w:pPr>
    </w:p>
    <w:p w14:paraId="72641BA7" w14:textId="0585BB6D" w:rsidR="00DF13A6" w:rsidRDefault="00DF13A6" w:rsidP="0012167C">
      <w:pPr>
        <w:pStyle w:val="Listaconvietas"/>
        <w:numPr>
          <w:ilvl w:val="0"/>
          <w:numId w:val="0"/>
        </w:numPr>
      </w:pPr>
    </w:p>
    <w:p w14:paraId="76740269" w14:textId="5B8D70BA" w:rsidR="00DF13A6" w:rsidRDefault="00DF13A6" w:rsidP="0012167C">
      <w:pPr>
        <w:pStyle w:val="Listaconvietas"/>
        <w:numPr>
          <w:ilvl w:val="0"/>
          <w:numId w:val="0"/>
        </w:numPr>
      </w:pPr>
    </w:p>
    <w:p w14:paraId="5C2A6FB4" w14:textId="630C27F4" w:rsidR="00DF13A6" w:rsidRDefault="00DF13A6" w:rsidP="0012167C">
      <w:pPr>
        <w:pStyle w:val="Listaconvietas"/>
        <w:numPr>
          <w:ilvl w:val="0"/>
          <w:numId w:val="0"/>
        </w:numPr>
      </w:pPr>
    </w:p>
    <w:p w14:paraId="64659421" w14:textId="7A7AFCC1" w:rsidR="00DF13A6" w:rsidRDefault="00DF13A6" w:rsidP="0012167C">
      <w:pPr>
        <w:pStyle w:val="Listaconvietas"/>
        <w:numPr>
          <w:ilvl w:val="0"/>
          <w:numId w:val="0"/>
        </w:numPr>
      </w:pPr>
    </w:p>
    <w:p w14:paraId="55C4476A" w14:textId="65F49B5A" w:rsidR="00DF13A6" w:rsidRDefault="00DF13A6" w:rsidP="0012167C">
      <w:pPr>
        <w:pStyle w:val="Listaconvietas"/>
        <w:numPr>
          <w:ilvl w:val="0"/>
          <w:numId w:val="0"/>
        </w:numPr>
      </w:pPr>
    </w:p>
    <w:p w14:paraId="73F8B079" w14:textId="2696F790" w:rsidR="00DF13A6" w:rsidRDefault="00DF13A6" w:rsidP="0012167C">
      <w:pPr>
        <w:pStyle w:val="Listaconvietas"/>
        <w:numPr>
          <w:ilvl w:val="0"/>
          <w:numId w:val="0"/>
        </w:numPr>
      </w:pPr>
    </w:p>
    <w:p w14:paraId="08A40E7B" w14:textId="18CC3CE2" w:rsidR="00DF13A6" w:rsidRDefault="00DF13A6" w:rsidP="0012167C">
      <w:pPr>
        <w:pStyle w:val="Listaconvietas"/>
        <w:numPr>
          <w:ilvl w:val="0"/>
          <w:numId w:val="0"/>
        </w:numPr>
      </w:pPr>
    </w:p>
    <w:p w14:paraId="6E48666B" w14:textId="6A8DF92D" w:rsidR="00DF13A6" w:rsidRDefault="00DF13A6" w:rsidP="0012167C">
      <w:pPr>
        <w:pStyle w:val="Listaconvietas"/>
        <w:numPr>
          <w:ilvl w:val="0"/>
          <w:numId w:val="0"/>
        </w:numPr>
      </w:pPr>
    </w:p>
    <w:p w14:paraId="639D192C" w14:textId="1CDBA76B" w:rsidR="00DF13A6" w:rsidRDefault="00DF13A6" w:rsidP="0012167C">
      <w:pPr>
        <w:pStyle w:val="Listaconvietas"/>
        <w:numPr>
          <w:ilvl w:val="0"/>
          <w:numId w:val="0"/>
        </w:numPr>
      </w:pPr>
    </w:p>
    <w:p w14:paraId="31B28612" w14:textId="28CE1DFB" w:rsidR="00DF13A6" w:rsidRDefault="00DF13A6" w:rsidP="0012167C">
      <w:pPr>
        <w:pStyle w:val="Listaconvietas"/>
        <w:numPr>
          <w:ilvl w:val="0"/>
          <w:numId w:val="0"/>
        </w:numPr>
      </w:pPr>
    </w:p>
    <w:p w14:paraId="0660FDEE" w14:textId="51FA3B79" w:rsidR="00DF13A6" w:rsidRDefault="00DF13A6" w:rsidP="0012167C">
      <w:pPr>
        <w:pStyle w:val="Listaconvietas"/>
        <w:numPr>
          <w:ilvl w:val="0"/>
          <w:numId w:val="0"/>
        </w:numPr>
      </w:pPr>
    </w:p>
    <w:p w14:paraId="07C86AA6" w14:textId="2EB0260B" w:rsidR="00DF13A6" w:rsidRDefault="00DF13A6" w:rsidP="0012167C">
      <w:pPr>
        <w:pStyle w:val="Listaconvietas"/>
        <w:numPr>
          <w:ilvl w:val="0"/>
          <w:numId w:val="0"/>
        </w:numPr>
      </w:pPr>
    </w:p>
    <w:p w14:paraId="36B02F44" w14:textId="2012112E" w:rsidR="00DF13A6" w:rsidRDefault="00DF13A6" w:rsidP="0012167C">
      <w:pPr>
        <w:pStyle w:val="Listaconvietas"/>
        <w:numPr>
          <w:ilvl w:val="0"/>
          <w:numId w:val="0"/>
        </w:numPr>
      </w:pPr>
    </w:p>
    <w:p w14:paraId="7029E481" w14:textId="12301E0E" w:rsidR="00DF13A6" w:rsidRDefault="00DF13A6" w:rsidP="0012167C">
      <w:pPr>
        <w:pStyle w:val="Listaconvietas"/>
        <w:numPr>
          <w:ilvl w:val="0"/>
          <w:numId w:val="0"/>
        </w:numPr>
      </w:pPr>
    </w:p>
    <w:p w14:paraId="5AFDB5DB" w14:textId="52368A4B" w:rsidR="00DF13A6" w:rsidRDefault="00DF13A6" w:rsidP="0012167C">
      <w:pPr>
        <w:pStyle w:val="Listaconvietas"/>
        <w:numPr>
          <w:ilvl w:val="0"/>
          <w:numId w:val="0"/>
        </w:numPr>
      </w:pPr>
    </w:p>
    <w:p w14:paraId="11644321" w14:textId="4E700155" w:rsidR="00DF13A6" w:rsidRDefault="00DF13A6" w:rsidP="0012167C">
      <w:pPr>
        <w:pStyle w:val="Listaconvietas"/>
        <w:numPr>
          <w:ilvl w:val="0"/>
          <w:numId w:val="0"/>
        </w:numPr>
      </w:pPr>
    </w:p>
    <w:p w14:paraId="39F00A7F" w14:textId="48CF8433" w:rsidR="00DF13A6" w:rsidRDefault="00DF13A6" w:rsidP="0012167C">
      <w:pPr>
        <w:pStyle w:val="Listaconvietas"/>
        <w:numPr>
          <w:ilvl w:val="0"/>
          <w:numId w:val="0"/>
        </w:numPr>
      </w:pPr>
    </w:p>
    <w:p w14:paraId="5C0F7F1A" w14:textId="598BFBD5" w:rsidR="00DF13A6" w:rsidRDefault="00DF13A6" w:rsidP="0012167C">
      <w:pPr>
        <w:pStyle w:val="Listaconvietas"/>
        <w:numPr>
          <w:ilvl w:val="0"/>
          <w:numId w:val="0"/>
        </w:numPr>
      </w:pPr>
    </w:p>
    <w:p w14:paraId="6A491017" w14:textId="0FFB29E9" w:rsidR="00DF13A6" w:rsidRDefault="00DF13A6" w:rsidP="0012167C">
      <w:pPr>
        <w:pStyle w:val="Listaconvietas"/>
        <w:numPr>
          <w:ilvl w:val="0"/>
          <w:numId w:val="0"/>
        </w:numPr>
      </w:pPr>
    </w:p>
    <w:p w14:paraId="3183842C" w14:textId="1D724C20" w:rsidR="00DF13A6" w:rsidRDefault="00DF13A6" w:rsidP="0012167C">
      <w:pPr>
        <w:pStyle w:val="Listaconvietas"/>
        <w:numPr>
          <w:ilvl w:val="0"/>
          <w:numId w:val="0"/>
        </w:numPr>
      </w:pPr>
    </w:p>
    <w:p w14:paraId="44DF2DAF" w14:textId="40E8660B" w:rsidR="00DF13A6" w:rsidRDefault="00DF13A6" w:rsidP="0012167C">
      <w:pPr>
        <w:pStyle w:val="Listaconvietas"/>
        <w:numPr>
          <w:ilvl w:val="0"/>
          <w:numId w:val="0"/>
        </w:numPr>
      </w:pPr>
    </w:p>
    <w:p w14:paraId="2E9F9B2C" w14:textId="3C10C565" w:rsidR="00DF13A6" w:rsidRDefault="00DF13A6" w:rsidP="0012167C">
      <w:pPr>
        <w:pStyle w:val="Listaconvietas"/>
        <w:numPr>
          <w:ilvl w:val="0"/>
          <w:numId w:val="0"/>
        </w:numPr>
      </w:pPr>
    </w:p>
    <w:p w14:paraId="6A71886F" w14:textId="0EEB618A" w:rsidR="00DF13A6" w:rsidRDefault="00DF13A6" w:rsidP="0012167C">
      <w:pPr>
        <w:pStyle w:val="Listaconvietas"/>
        <w:numPr>
          <w:ilvl w:val="0"/>
          <w:numId w:val="0"/>
        </w:numPr>
      </w:pPr>
    </w:p>
    <w:p w14:paraId="343DF417" w14:textId="47C9F178" w:rsidR="00DF13A6" w:rsidRDefault="00DF13A6" w:rsidP="0012167C">
      <w:pPr>
        <w:pStyle w:val="Listaconvietas"/>
        <w:numPr>
          <w:ilvl w:val="0"/>
          <w:numId w:val="0"/>
        </w:numPr>
      </w:pPr>
    </w:p>
    <w:p w14:paraId="29415DA4" w14:textId="4BB21646" w:rsidR="00DF13A6" w:rsidRDefault="00DF13A6" w:rsidP="0012167C">
      <w:pPr>
        <w:pStyle w:val="Listaconvietas"/>
        <w:numPr>
          <w:ilvl w:val="0"/>
          <w:numId w:val="0"/>
        </w:numPr>
      </w:pPr>
    </w:p>
    <w:p w14:paraId="0A0D5007" w14:textId="0A879D77" w:rsidR="00DF13A6" w:rsidRDefault="004F29D3" w:rsidP="0012167C">
      <w:pPr>
        <w:pStyle w:val="Listaconvietas"/>
        <w:numPr>
          <w:ilvl w:val="0"/>
          <w:numId w:val="0"/>
        </w:numPr>
      </w:pPr>
      <w:r>
        <w:rPr>
          <w:noProof/>
        </w:rPr>
        <mc:AlternateContent>
          <mc:Choice Requires="wps">
            <w:drawing>
              <wp:anchor distT="0" distB="0" distL="114300" distR="114300" simplePos="0" relativeHeight="251666432" behindDoc="0" locked="0" layoutInCell="1" allowOverlap="1" wp14:anchorId="1FD59C15" wp14:editId="33BB1BDF">
                <wp:simplePos x="0" y="0"/>
                <wp:positionH relativeFrom="column">
                  <wp:posOffset>544830</wp:posOffset>
                </wp:positionH>
                <wp:positionV relativeFrom="paragraph">
                  <wp:posOffset>214630</wp:posOffset>
                </wp:positionV>
                <wp:extent cx="4733290" cy="6913880"/>
                <wp:effectExtent l="0" t="0" r="10160" b="20320"/>
                <wp:wrapNone/>
                <wp:docPr id="12" name="Rectángulo 12"/>
                <wp:cNvGraphicFramePr/>
                <a:graphic xmlns:a="http://schemas.openxmlformats.org/drawingml/2006/main">
                  <a:graphicData uri="http://schemas.microsoft.com/office/word/2010/wordprocessingShape">
                    <wps:wsp>
                      <wps:cNvSpPr/>
                      <wps:spPr>
                        <a:xfrm>
                          <a:off x="0" y="0"/>
                          <a:ext cx="4733290" cy="69138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EEB0D" w14:textId="77777777" w:rsidR="00E907F8" w:rsidRDefault="00E907F8" w:rsidP="00157E89">
                            <w:pPr>
                              <w:jc w:val="center"/>
                              <w:rPr>
                                <w:b/>
                                <w:bCs/>
                              </w:rPr>
                            </w:pPr>
                          </w:p>
                          <w:p w14:paraId="64177B3D" w14:textId="0FF0C84E" w:rsidR="003649A2" w:rsidRDefault="0032440C" w:rsidP="001127D1">
                            <w:pPr>
                              <w:pStyle w:val="Ttulo1"/>
                            </w:pPr>
                            <w:r>
                              <w:t>La organización política y social</w:t>
                            </w:r>
                          </w:p>
                          <w:p w14:paraId="6F6B9F84" w14:textId="261604DD" w:rsidR="00157E89" w:rsidRPr="00157E89" w:rsidRDefault="003649A2" w:rsidP="003649A2">
                            <w:pPr>
                              <w:rPr>
                                <w:b/>
                                <w:bCs/>
                              </w:rPr>
                            </w:pPr>
                            <w:r>
                              <w:rPr>
                                <w:b/>
                                <w:bCs/>
                              </w:rPr>
                              <w:t xml:space="preserve">                                                       </w:t>
                            </w:r>
                            <w:r w:rsidR="00157E89" w:rsidRPr="00157E89">
                              <w:rPr>
                                <w:b/>
                                <w:bCs/>
                              </w:rPr>
                              <w:t>Régimen virreinal</w:t>
                            </w:r>
                          </w:p>
                          <w:p w14:paraId="73C02763" w14:textId="6CAC6E71" w:rsidR="00800494" w:rsidRDefault="00800494" w:rsidP="00800494">
                            <w:pPr>
                              <w:jc w:val="center"/>
                            </w:pPr>
                            <w:r>
                              <w:t>La organización política del Virreinato estaba conformada por diversos reinos, capitanías generales y señoríos, jerárquicamente organizados bajo el comando del virrey, quien a su vez obedecía a las autoridades peninsulares de la corona, en el Real Consejo de Indias.</w:t>
                            </w:r>
                          </w:p>
                          <w:p w14:paraId="6E5B57D4" w14:textId="0B317DD0" w:rsidR="00800494" w:rsidRDefault="00800494" w:rsidP="00800494">
                            <w:pPr>
                              <w:jc w:val="center"/>
                            </w:pPr>
                            <w:r>
                              <w:t>Además del virrey, existían otros regidores secundarios, pues el Virreinato se dividía a su vez en Reinos: Nueva España, Nueva Galicia, Guatemala, Nueva Vizcaya, Nuevo Reino de León, Nuevo México, Nueva Extremadura y Nuevo Santander. Además, existieron las tres Capitanías Generales ya mencionadas, cada una con un gobernador y un Capitán General.</w:t>
                            </w:r>
                          </w:p>
                          <w:p w14:paraId="4145634A" w14:textId="77777777" w:rsidR="00800494" w:rsidRDefault="00800494" w:rsidP="00157E89">
                            <w:pPr>
                              <w:jc w:val="center"/>
                            </w:pPr>
                            <w:r>
                              <w:t>Por último hubo dos señoríos: el Marquesado del Valle de Oaxaca, otorgado al mismísimo Cortés y sus descendientes, y el ducado de Atlixco, otorgado en el siglo XVIII a José Sarmiento de Valladares, ex virrey.</w:t>
                            </w:r>
                          </w:p>
                          <w:p w14:paraId="6751C743" w14:textId="77777777" w:rsidR="00374C91" w:rsidRDefault="00357873" w:rsidP="00374C91">
                            <w:pPr>
                              <w:jc w:val="center"/>
                              <w:rPr>
                                <w:b/>
                                <w:bCs/>
                              </w:rPr>
                            </w:pPr>
                            <w:r w:rsidRPr="00357873">
                              <w:rPr>
                                <w:b/>
                                <w:bCs/>
                              </w:rPr>
                              <w:t>Sociedad virreinal</w:t>
                            </w:r>
                          </w:p>
                          <w:p w14:paraId="7EA0DE45" w14:textId="25E54340" w:rsidR="00EF1BBD" w:rsidRPr="00374C91" w:rsidRDefault="00EF1BBD" w:rsidP="00374C91">
                            <w:pPr>
                              <w:jc w:val="center"/>
                              <w:rPr>
                                <w:b/>
                                <w:bCs/>
                              </w:rPr>
                            </w:pPr>
                            <w:r w:rsidRPr="00EF1BBD">
                              <w:t>La sociedad en la época colonial estaba integrada por estratos raciales bien definidos, que distinguían claramente entre blancos europeos y criollos indígenas sobrevivientes a la conquista y su descendencia, y esclavos negros traídos de África, incorporados desde años tempranos para suplir a los aborígenes en las labores físicas de la minería, ya que eran mucho más resistentes.</w:t>
                            </w:r>
                          </w:p>
                          <w:p w14:paraId="10D169B2" w14:textId="77777777" w:rsidR="007F15A3" w:rsidRDefault="00EF1BBD" w:rsidP="007F15A3">
                            <w:pPr>
                              <w:jc w:val="center"/>
                            </w:pPr>
                            <w:r w:rsidRPr="00EF1BBD">
                              <w:t>Además, los indígenas sobrevivientes a la conquista fueron diezmados por los tratos crueles de la servidumbre y por las enfermedades traídas por los conquistadores, desconocidas para ellos hasta entonces.</w:t>
                            </w:r>
                          </w:p>
                          <w:p w14:paraId="5E0852C3" w14:textId="6BFDBF3D" w:rsidR="00EF1BBD" w:rsidRPr="00357873" w:rsidRDefault="00EF1BBD" w:rsidP="00157E89">
                            <w:pPr>
                              <w:jc w:val="center"/>
                              <w:rPr>
                                <w:b/>
                                <w:bCs/>
                              </w:rPr>
                            </w:pPr>
                            <w:r w:rsidRPr="00EF1BBD">
                              <w:t>No obstante, a lo largo de los siglos que duró la colonia se produjo un intenso mestizaje que combinó las tres razas en una serie de castas, cada una de las cuales tenía su denominación propia:</w:t>
                            </w:r>
                            <w:r w:rsidR="0093325A">
                              <w:t xml:space="preserve">    </w:t>
                            </w:r>
                            <w:r w:rsidR="007F15A3" w:rsidRPr="00F61E24">
                              <w:rPr>
                                <w:b/>
                                <w:bCs/>
                                <w:sz w:val="16"/>
                                <w:szCs w:val="16"/>
                              </w:rPr>
                              <w:t>Mestizos</w:t>
                            </w:r>
                            <w:r w:rsidR="007F15A3" w:rsidRPr="00F61E24">
                              <w:rPr>
                                <w:sz w:val="16"/>
                                <w:szCs w:val="16"/>
                              </w:rPr>
                              <w:t>. Mezcla de español e indígena.</w:t>
                            </w:r>
                            <w:r w:rsidR="00497630">
                              <w:t xml:space="preserve"> </w:t>
                            </w:r>
                            <w:r w:rsidR="007F15A3" w:rsidRPr="00F61E24">
                              <w:rPr>
                                <w:b/>
                                <w:bCs/>
                                <w:sz w:val="16"/>
                                <w:szCs w:val="16"/>
                              </w:rPr>
                              <w:t>Castizos</w:t>
                            </w:r>
                            <w:r w:rsidR="007F15A3" w:rsidRPr="00F61E24">
                              <w:rPr>
                                <w:sz w:val="16"/>
                                <w:szCs w:val="16"/>
                              </w:rPr>
                              <w:t>. Mezcla de español y mestizo</w:t>
                            </w:r>
                            <w:r w:rsidR="0093325A">
                              <w:t xml:space="preserve">. </w:t>
                            </w:r>
                            <w:r w:rsidR="007F15A3" w:rsidRPr="00497630">
                              <w:rPr>
                                <w:b/>
                                <w:bCs/>
                                <w:sz w:val="16"/>
                                <w:szCs w:val="16"/>
                              </w:rPr>
                              <w:t>Mulato</w:t>
                            </w:r>
                            <w:r w:rsidR="007F15A3" w:rsidRPr="00F61E24">
                              <w:rPr>
                                <w:sz w:val="16"/>
                                <w:szCs w:val="16"/>
                              </w:rPr>
                              <w:t>. Mezcla de español y negro.</w:t>
                            </w:r>
                            <w:r w:rsidR="00497630">
                              <w:rPr>
                                <w:sz w:val="16"/>
                                <w:szCs w:val="16"/>
                              </w:rPr>
                              <w:t xml:space="preserve">   </w:t>
                            </w:r>
                            <w:r w:rsidR="007F15A3" w:rsidRPr="00497630">
                              <w:rPr>
                                <w:b/>
                                <w:bCs/>
                                <w:sz w:val="16"/>
                                <w:szCs w:val="16"/>
                              </w:rPr>
                              <w:t>Morisco</w:t>
                            </w:r>
                            <w:r w:rsidR="007F15A3" w:rsidRPr="00F61E24">
                              <w:rPr>
                                <w:sz w:val="16"/>
                                <w:szCs w:val="16"/>
                              </w:rPr>
                              <w:t>. Mezcla de español y mulato.</w:t>
                            </w:r>
                            <w:r w:rsidR="00133AEE">
                              <w:rPr>
                                <w:sz w:val="16"/>
                                <w:szCs w:val="16"/>
                              </w:rPr>
                              <w:t xml:space="preserve">     </w:t>
                            </w:r>
                          </w:p>
                          <w:p w14:paraId="5865665C" w14:textId="77777777" w:rsidR="00800494" w:rsidRDefault="00800494" w:rsidP="00157E89">
                            <w:pPr>
                              <w:jc w:val="center"/>
                            </w:pPr>
                          </w:p>
                          <w:p w14:paraId="4514B502" w14:textId="77777777" w:rsidR="00800494" w:rsidRDefault="00800494" w:rsidP="00157E89">
                            <w:pPr>
                              <w:jc w:val="center"/>
                            </w:pPr>
                          </w:p>
                          <w:p w14:paraId="4670E28C" w14:textId="53CE60A2" w:rsidR="00800494" w:rsidRDefault="00800494" w:rsidP="00157E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9C15" id="Rectángulo 12" o:spid="_x0000_s1033" style="position:absolute;margin-left:42.9pt;margin-top:16.9pt;width:372.7pt;height:5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" fillcolor="white [3212]" strokecolor="#1f3763 [1604]" strokeweight="1pt">
                <v:textbox>
                  <w:txbxContent>
                    <w:p w14:paraId="5FAEEB0D" w14:textId="77777777" w:rsidR="00E907F8" w:rsidRDefault="00E907F8" w:rsidP="00157E89">
                      <w:pPr>
                        <w:jc w:val="center"/>
                        <w:rPr>
                          <w:b/>
                          <w:bCs/>
                        </w:rPr>
                      </w:pPr>
                    </w:p>
                    <w:p w14:paraId="64177B3D" w14:textId="0FF0C84E" w:rsidR="003649A2" w:rsidRDefault="0032440C" w:rsidP="001127D1">
                      <w:pPr>
                        <w:pStyle w:val="Ttulo1"/>
                      </w:pPr>
                      <w:r>
                        <w:t>La organización política y social</w:t>
                      </w:r>
                    </w:p>
                    <w:p w14:paraId="6F6B9F84" w14:textId="261604DD" w:rsidR="00157E89" w:rsidRPr="00157E89" w:rsidRDefault="003649A2" w:rsidP="003649A2">
                      <w:pPr>
                        <w:rPr>
                          <w:b/>
                          <w:bCs/>
                        </w:rPr>
                      </w:pPr>
                      <w:r>
                        <w:rPr>
                          <w:b/>
                          <w:bCs/>
                        </w:rPr>
                        <w:t xml:space="preserve">                                                       </w:t>
                      </w:r>
                      <w:r w:rsidR="00157E89" w:rsidRPr="00157E89">
                        <w:rPr>
                          <w:b/>
                          <w:bCs/>
                        </w:rPr>
                        <w:t>Régimen virreinal</w:t>
                      </w:r>
                    </w:p>
                    <w:p w14:paraId="73C02763" w14:textId="6CAC6E71" w:rsidR="00800494" w:rsidRDefault="00800494" w:rsidP="00800494">
                      <w:pPr>
                        <w:jc w:val="center"/>
                      </w:pPr>
                      <w:r>
                        <w:t>La organización política del Virreinato estaba conformada por diversos reinos, capitanías generales y señoríos, jerárquicamente organizados bajo el comando del virrey, quien a su vez obedecía a las autoridades peninsulares de la corona, en el Real Consejo de Indias.</w:t>
                      </w:r>
                    </w:p>
                    <w:p w14:paraId="6E5B57D4" w14:textId="0B317DD0" w:rsidR="00800494" w:rsidRDefault="00800494" w:rsidP="00800494">
                      <w:pPr>
                        <w:jc w:val="center"/>
                      </w:pPr>
                      <w:r>
                        <w:t>Además del virrey, existían otros regidores secundarios, pues el Virreinato se dividía a su vez en Reinos: Nueva España, Nueva Galicia, Guatemala, Nueva Vizcaya, Nuevo Reino de León, Nuevo México, Nueva Extremadura y Nuevo Santander. Además, existieron las tres Capitanías Generales ya mencionadas, cada una con un gobernador y un Capitán General.</w:t>
                      </w:r>
                    </w:p>
                    <w:p w14:paraId="4145634A" w14:textId="77777777" w:rsidR="00800494" w:rsidRDefault="00800494" w:rsidP="00157E89">
                      <w:pPr>
                        <w:jc w:val="center"/>
                      </w:pPr>
                      <w:r>
                        <w:t>Por último hubo dos señoríos: el Marquesado del Valle de Oaxaca, otorgado al mismísimo Cortés y sus descendientes, y el ducado de Atlixco, otorgado en el siglo XVIII a José Sarmiento de Valladares, ex virrey.</w:t>
                      </w:r>
                    </w:p>
                    <w:p w14:paraId="6751C743" w14:textId="77777777" w:rsidR="00374C91" w:rsidRDefault="00357873" w:rsidP="00374C91">
                      <w:pPr>
                        <w:jc w:val="center"/>
                        <w:rPr>
                          <w:b/>
                          <w:bCs/>
                        </w:rPr>
                      </w:pPr>
                      <w:r w:rsidRPr="00357873">
                        <w:rPr>
                          <w:b/>
                          <w:bCs/>
                        </w:rPr>
                        <w:t>Sociedad virreinal</w:t>
                      </w:r>
                    </w:p>
                    <w:p w14:paraId="7EA0DE45" w14:textId="25E54340" w:rsidR="00EF1BBD" w:rsidRPr="00374C91" w:rsidRDefault="00EF1BBD" w:rsidP="00374C91">
                      <w:pPr>
                        <w:jc w:val="center"/>
                        <w:rPr>
                          <w:b/>
                          <w:bCs/>
                        </w:rPr>
                      </w:pPr>
                      <w:r w:rsidRPr="00EF1BBD">
                        <w:t>La sociedad en la época colonial estaba integrada por estratos raciales bien definidos, que distinguían claramente entre blancos europeos y criollos indígenas sobrevivientes a la conquista y su descendencia, y esclavos negros traídos de África, incorporados desde años tempranos para suplir a los aborígenes en las labores físicas de la minería, ya que eran mucho más resistentes.</w:t>
                      </w:r>
                    </w:p>
                    <w:p w14:paraId="10D169B2" w14:textId="77777777" w:rsidR="007F15A3" w:rsidRDefault="00EF1BBD" w:rsidP="007F15A3">
                      <w:pPr>
                        <w:jc w:val="center"/>
                      </w:pPr>
                      <w:r w:rsidRPr="00EF1BBD">
                        <w:t>Además, los indígenas sobrevivientes a la conquista fueron diezmados por los tratos crueles de la servidumbre y por las enfermedades traídas por los conquistadores, desconocidas para ellos hasta entonces.</w:t>
                      </w:r>
                    </w:p>
                    <w:p w14:paraId="5E0852C3" w14:textId="6BFDBF3D" w:rsidR="00EF1BBD" w:rsidRPr="00357873" w:rsidRDefault="00EF1BBD" w:rsidP="00157E89">
                      <w:pPr>
                        <w:jc w:val="center"/>
                        <w:rPr>
                          <w:b/>
                          <w:bCs/>
                        </w:rPr>
                      </w:pPr>
                      <w:r w:rsidRPr="00EF1BBD">
                        <w:t>No obstante, a lo largo de los siglos que duró la colonia se produjo un intenso mestizaje que combinó las tres razas en una serie de castas, cada una de las cuales tenía su denominación propia:</w:t>
                      </w:r>
                      <w:r w:rsidR="0093325A">
                        <w:t xml:space="preserve">    </w:t>
                      </w:r>
                      <w:r w:rsidR="007F15A3" w:rsidRPr="00F61E24">
                        <w:rPr>
                          <w:b/>
                          <w:bCs/>
                          <w:sz w:val="16"/>
                          <w:szCs w:val="16"/>
                        </w:rPr>
                        <w:t>Mestizos</w:t>
                      </w:r>
                      <w:r w:rsidR="007F15A3" w:rsidRPr="00F61E24">
                        <w:rPr>
                          <w:sz w:val="16"/>
                          <w:szCs w:val="16"/>
                        </w:rPr>
                        <w:t>. Mezcla de español e indígena.</w:t>
                      </w:r>
                      <w:r w:rsidR="00497630">
                        <w:t xml:space="preserve"> </w:t>
                      </w:r>
                      <w:r w:rsidR="007F15A3" w:rsidRPr="00F61E24">
                        <w:rPr>
                          <w:b/>
                          <w:bCs/>
                          <w:sz w:val="16"/>
                          <w:szCs w:val="16"/>
                        </w:rPr>
                        <w:t>Castizos</w:t>
                      </w:r>
                      <w:r w:rsidR="007F15A3" w:rsidRPr="00F61E24">
                        <w:rPr>
                          <w:sz w:val="16"/>
                          <w:szCs w:val="16"/>
                        </w:rPr>
                        <w:t>. Mezcla de español y mestizo</w:t>
                      </w:r>
                      <w:r w:rsidR="0093325A">
                        <w:t xml:space="preserve">. </w:t>
                      </w:r>
                      <w:r w:rsidR="007F15A3" w:rsidRPr="00497630">
                        <w:rPr>
                          <w:b/>
                          <w:bCs/>
                          <w:sz w:val="16"/>
                          <w:szCs w:val="16"/>
                        </w:rPr>
                        <w:t>Mulato</w:t>
                      </w:r>
                      <w:r w:rsidR="007F15A3" w:rsidRPr="00F61E24">
                        <w:rPr>
                          <w:sz w:val="16"/>
                          <w:szCs w:val="16"/>
                        </w:rPr>
                        <w:t>. Mezcla de español y negro.</w:t>
                      </w:r>
                      <w:r w:rsidR="00497630">
                        <w:rPr>
                          <w:sz w:val="16"/>
                          <w:szCs w:val="16"/>
                        </w:rPr>
                        <w:t xml:space="preserve">   </w:t>
                      </w:r>
                      <w:r w:rsidR="007F15A3" w:rsidRPr="00497630">
                        <w:rPr>
                          <w:b/>
                          <w:bCs/>
                          <w:sz w:val="16"/>
                          <w:szCs w:val="16"/>
                        </w:rPr>
                        <w:t>Morisco</w:t>
                      </w:r>
                      <w:r w:rsidR="007F15A3" w:rsidRPr="00F61E24">
                        <w:rPr>
                          <w:sz w:val="16"/>
                          <w:szCs w:val="16"/>
                        </w:rPr>
                        <w:t>. Mezcla de español y mulato.</w:t>
                      </w:r>
                      <w:r w:rsidR="00133AEE">
                        <w:rPr>
                          <w:sz w:val="16"/>
                          <w:szCs w:val="16"/>
                        </w:rPr>
                        <w:t xml:space="preserve">     </w:t>
                      </w:r>
                    </w:p>
                    <w:p w14:paraId="5865665C" w14:textId="77777777" w:rsidR="00800494" w:rsidRDefault="00800494" w:rsidP="00157E89">
                      <w:pPr>
                        <w:jc w:val="center"/>
                      </w:pPr>
                    </w:p>
                    <w:p w14:paraId="4514B502" w14:textId="77777777" w:rsidR="00800494" w:rsidRDefault="00800494" w:rsidP="00157E89">
                      <w:pPr>
                        <w:jc w:val="center"/>
                      </w:pPr>
                    </w:p>
                    <w:p w14:paraId="4670E28C" w14:textId="53CE60A2" w:rsidR="00800494" w:rsidRDefault="00800494" w:rsidP="00157E89">
                      <w:pPr>
                        <w:jc w:val="center"/>
                      </w:pPr>
                    </w:p>
                  </w:txbxContent>
                </v:textbox>
              </v:rect>
            </w:pict>
          </mc:Fallback>
        </mc:AlternateContent>
      </w:r>
    </w:p>
    <w:p w14:paraId="627A7CB4" w14:textId="100EDFC2" w:rsidR="00DF13A6" w:rsidRDefault="00DF13A6" w:rsidP="0012167C">
      <w:pPr>
        <w:pStyle w:val="Listaconvietas"/>
        <w:numPr>
          <w:ilvl w:val="0"/>
          <w:numId w:val="0"/>
        </w:numPr>
      </w:pPr>
    </w:p>
    <w:p w14:paraId="25AACB34" w14:textId="747D6B3B" w:rsidR="00DF13A6" w:rsidRDefault="00DF13A6" w:rsidP="0012167C">
      <w:pPr>
        <w:pStyle w:val="Listaconvietas"/>
        <w:numPr>
          <w:ilvl w:val="0"/>
          <w:numId w:val="0"/>
        </w:numPr>
      </w:pPr>
    </w:p>
    <w:p w14:paraId="1D94E12D" w14:textId="738F2E72" w:rsidR="00DF13A6" w:rsidRDefault="00DF13A6" w:rsidP="0012167C">
      <w:pPr>
        <w:pStyle w:val="Listaconvietas"/>
        <w:numPr>
          <w:ilvl w:val="0"/>
          <w:numId w:val="0"/>
        </w:numPr>
      </w:pPr>
    </w:p>
    <w:p w14:paraId="56F5C6F8" w14:textId="2DDF062A" w:rsidR="00DF13A6" w:rsidRDefault="00DF13A6" w:rsidP="0012167C">
      <w:pPr>
        <w:pStyle w:val="Listaconvietas"/>
        <w:numPr>
          <w:ilvl w:val="0"/>
          <w:numId w:val="0"/>
        </w:numPr>
      </w:pPr>
    </w:p>
    <w:p w14:paraId="5FFC4C94" w14:textId="6D12A301" w:rsidR="00DF13A6" w:rsidRDefault="00DF13A6" w:rsidP="0012167C">
      <w:pPr>
        <w:pStyle w:val="Listaconvietas"/>
        <w:numPr>
          <w:ilvl w:val="0"/>
          <w:numId w:val="0"/>
        </w:numPr>
      </w:pPr>
    </w:p>
    <w:p w14:paraId="7F044403" w14:textId="61B22199" w:rsidR="00DF13A6" w:rsidRDefault="00DF13A6" w:rsidP="0012167C">
      <w:pPr>
        <w:pStyle w:val="Listaconvietas"/>
        <w:numPr>
          <w:ilvl w:val="0"/>
          <w:numId w:val="0"/>
        </w:numPr>
      </w:pPr>
    </w:p>
    <w:p w14:paraId="09BFC3D3" w14:textId="1CC835F1" w:rsidR="00DF13A6" w:rsidRDefault="00DF13A6" w:rsidP="0012167C">
      <w:pPr>
        <w:pStyle w:val="Listaconvietas"/>
        <w:numPr>
          <w:ilvl w:val="0"/>
          <w:numId w:val="0"/>
        </w:numPr>
      </w:pPr>
    </w:p>
    <w:p w14:paraId="47CA328C" w14:textId="3301F017" w:rsidR="00DF13A6" w:rsidRDefault="00DF13A6" w:rsidP="0012167C">
      <w:pPr>
        <w:pStyle w:val="Listaconvietas"/>
        <w:numPr>
          <w:ilvl w:val="0"/>
          <w:numId w:val="0"/>
        </w:numPr>
      </w:pPr>
    </w:p>
    <w:p w14:paraId="6C6463EA" w14:textId="625A05BC" w:rsidR="00DF13A6" w:rsidRDefault="00DF13A6" w:rsidP="0012167C">
      <w:pPr>
        <w:pStyle w:val="Listaconvietas"/>
        <w:numPr>
          <w:ilvl w:val="0"/>
          <w:numId w:val="0"/>
        </w:numPr>
      </w:pPr>
    </w:p>
    <w:p w14:paraId="329AF5B5" w14:textId="7DD0F69E" w:rsidR="00DF13A6" w:rsidRDefault="00DF13A6" w:rsidP="0012167C">
      <w:pPr>
        <w:pStyle w:val="Listaconvietas"/>
        <w:numPr>
          <w:ilvl w:val="0"/>
          <w:numId w:val="0"/>
        </w:numPr>
      </w:pPr>
    </w:p>
    <w:p w14:paraId="549211BE" w14:textId="02BF9A17" w:rsidR="00DF13A6" w:rsidRDefault="00DF13A6" w:rsidP="0012167C">
      <w:pPr>
        <w:pStyle w:val="Listaconvietas"/>
        <w:numPr>
          <w:ilvl w:val="0"/>
          <w:numId w:val="0"/>
        </w:numPr>
      </w:pPr>
    </w:p>
    <w:p w14:paraId="0B8725B2" w14:textId="5ABDE020" w:rsidR="00DF13A6" w:rsidRDefault="00DF13A6" w:rsidP="0012167C">
      <w:pPr>
        <w:pStyle w:val="Listaconvietas"/>
        <w:numPr>
          <w:ilvl w:val="0"/>
          <w:numId w:val="0"/>
        </w:numPr>
      </w:pPr>
    </w:p>
    <w:p w14:paraId="414C20E1" w14:textId="20962C8F" w:rsidR="00DF13A6" w:rsidRDefault="00DF13A6" w:rsidP="0012167C">
      <w:pPr>
        <w:pStyle w:val="Listaconvietas"/>
        <w:numPr>
          <w:ilvl w:val="0"/>
          <w:numId w:val="0"/>
        </w:numPr>
      </w:pPr>
    </w:p>
    <w:p w14:paraId="3C38351A" w14:textId="535A0767" w:rsidR="00DF13A6" w:rsidRDefault="00DF13A6" w:rsidP="0012167C">
      <w:pPr>
        <w:pStyle w:val="Listaconvietas"/>
        <w:numPr>
          <w:ilvl w:val="0"/>
          <w:numId w:val="0"/>
        </w:numPr>
      </w:pPr>
    </w:p>
    <w:p w14:paraId="3FDAD5E8" w14:textId="494CF6CE" w:rsidR="00DF13A6" w:rsidRDefault="00DF13A6" w:rsidP="0012167C">
      <w:pPr>
        <w:pStyle w:val="Listaconvietas"/>
        <w:numPr>
          <w:ilvl w:val="0"/>
          <w:numId w:val="0"/>
        </w:numPr>
      </w:pPr>
    </w:p>
    <w:p w14:paraId="28A5084A" w14:textId="5E3BD559" w:rsidR="00DF13A6" w:rsidRDefault="00DF13A6" w:rsidP="0012167C">
      <w:pPr>
        <w:pStyle w:val="Listaconvietas"/>
        <w:numPr>
          <w:ilvl w:val="0"/>
          <w:numId w:val="0"/>
        </w:numPr>
      </w:pPr>
    </w:p>
    <w:p w14:paraId="3874A8B3" w14:textId="6E78AE0C" w:rsidR="00DF13A6" w:rsidRDefault="00DF13A6" w:rsidP="0012167C">
      <w:pPr>
        <w:pStyle w:val="Listaconvietas"/>
        <w:numPr>
          <w:ilvl w:val="0"/>
          <w:numId w:val="0"/>
        </w:numPr>
      </w:pPr>
    </w:p>
    <w:p w14:paraId="26B9E617" w14:textId="44BCD134" w:rsidR="00DF13A6" w:rsidRDefault="00DF13A6" w:rsidP="0012167C">
      <w:pPr>
        <w:pStyle w:val="Listaconvietas"/>
        <w:numPr>
          <w:ilvl w:val="0"/>
          <w:numId w:val="0"/>
        </w:numPr>
      </w:pPr>
    </w:p>
    <w:p w14:paraId="1AB2915C" w14:textId="4F7F2540" w:rsidR="00DF13A6" w:rsidRDefault="00DF13A6" w:rsidP="0012167C">
      <w:pPr>
        <w:pStyle w:val="Listaconvietas"/>
        <w:numPr>
          <w:ilvl w:val="0"/>
          <w:numId w:val="0"/>
        </w:numPr>
      </w:pPr>
    </w:p>
    <w:p w14:paraId="5BC4F63E" w14:textId="2E279B3D" w:rsidR="00DF13A6" w:rsidRDefault="00DF13A6" w:rsidP="0012167C">
      <w:pPr>
        <w:pStyle w:val="Listaconvietas"/>
        <w:numPr>
          <w:ilvl w:val="0"/>
          <w:numId w:val="0"/>
        </w:numPr>
      </w:pPr>
    </w:p>
    <w:p w14:paraId="407B5085" w14:textId="55CCE498" w:rsidR="00DF13A6" w:rsidRDefault="00DF13A6" w:rsidP="0012167C">
      <w:pPr>
        <w:pStyle w:val="Listaconvietas"/>
        <w:numPr>
          <w:ilvl w:val="0"/>
          <w:numId w:val="0"/>
        </w:numPr>
      </w:pPr>
    </w:p>
    <w:p w14:paraId="306A72BC" w14:textId="7EC07620" w:rsidR="00DF13A6" w:rsidRDefault="00DF13A6" w:rsidP="0012167C">
      <w:pPr>
        <w:pStyle w:val="Listaconvietas"/>
        <w:numPr>
          <w:ilvl w:val="0"/>
          <w:numId w:val="0"/>
        </w:numPr>
      </w:pPr>
    </w:p>
    <w:p w14:paraId="3880B60B" w14:textId="3CD486C2" w:rsidR="00DF13A6" w:rsidRDefault="00DF13A6" w:rsidP="0012167C">
      <w:pPr>
        <w:pStyle w:val="Listaconvietas"/>
        <w:numPr>
          <w:ilvl w:val="0"/>
          <w:numId w:val="0"/>
        </w:numPr>
      </w:pPr>
    </w:p>
    <w:p w14:paraId="4042943F" w14:textId="553E1192" w:rsidR="00DF13A6" w:rsidRDefault="00DF13A6" w:rsidP="0012167C">
      <w:pPr>
        <w:pStyle w:val="Listaconvietas"/>
        <w:numPr>
          <w:ilvl w:val="0"/>
          <w:numId w:val="0"/>
        </w:numPr>
      </w:pPr>
    </w:p>
    <w:p w14:paraId="49350254" w14:textId="11A726C3" w:rsidR="00DF13A6" w:rsidRDefault="00DF13A6" w:rsidP="0012167C">
      <w:pPr>
        <w:pStyle w:val="Listaconvietas"/>
        <w:numPr>
          <w:ilvl w:val="0"/>
          <w:numId w:val="0"/>
        </w:numPr>
      </w:pPr>
    </w:p>
    <w:p w14:paraId="5486BCF0" w14:textId="500B2292" w:rsidR="00DF13A6" w:rsidRDefault="00DF13A6" w:rsidP="0012167C">
      <w:pPr>
        <w:pStyle w:val="Listaconvietas"/>
        <w:numPr>
          <w:ilvl w:val="0"/>
          <w:numId w:val="0"/>
        </w:numPr>
      </w:pPr>
    </w:p>
    <w:p w14:paraId="563A1DA5" w14:textId="0E901E48" w:rsidR="00DF13A6" w:rsidRDefault="00DF13A6" w:rsidP="0012167C">
      <w:pPr>
        <w:pStyle w:val="Listaconvietas"/>
        <w:numPr>
          <w:ilvl w:val="0"/>
          <w:numId w:val="0"/>
        </w:numPr>
      </w:pPr>
    </w:p>
    <w:p w14:paraId="49E673BE" w14:textId="28F313B8" w:rsidR="00DF13A6" w:rsidRDefault="00DF13A6" w:rsidP="0012167C">
      <w:pPr>
        <w:pStyle w:val="Listaconvietas"/>
        <w:numPr>
          <w:ilvl w:val="0"/>
          <w:numId w:val="0"/>
        </w:numPr>
      </w:pPr>
    </w:p>
    <w:p w14:paraId="10484F91" w14:textId="4121195C" w:rsidR="00DF13A6" w:rsidRDefault="00DF13A6" w:rsidP="0012167C">
      <w:pPr>
        <w:pStyle w:val="Listaconvietas"/>
        <w:numPr>
          <w:ilvl w:val="0"/>
          <w:numId w:val="0"/>
        </w:numPr>
      </w:pPr>
    </w:p>
    <w:p w14:paraId="2DD6B44B" w14:textId="20CF5ADE" w:rsidR="00DF13A6" w:rsidRDefault="00DF13A6" w:rsidP="0012167C">
      <w:pPr>
        <w:pStyle w:val="Listaconvietas"/>
        <w:numPr>
          <w:ilvl w:val="0"/>
          <w:numId w:val="0"/>
        </w:numPr>
      </w:pPr>
    </w:p>
    <w:p w14:paraId="4DDDC446" w14:textId="77777777" w:rsidR="00DF13A6" w:rsidRDefault="00DF13A6" w:rsidP="0012167C">
      <w:pPr>
        <w:pStyle w:val="Listaconvietas"/>
        <w:numPr>
          <w:ilvl w:val="0"/>
          <w:numId w:val="0"/>
        </w:numPr>
      </w:pPr>
    </w:p>
    <w:p w14:paraId="2DC618BA" w14:textId="455EE269" w:rsidR="00870223" w:rsidRDefault="00F626D5" w:rsidP="0012167C">
      <w:pPr>
        <w:pStyle w:val="Listaconvietas"/>
        <w:numPr>
          <w:ilvl w:val="0"/>
          <w:numId w:val="0"/>
        </w:numPr>
      </w:pPr>
      <w:r>
        <w:rPr>
          <w:noProof/>
        </w:rPr>
        <mc:AlternateContent>
          <mc:Choice Requires="wps">
            <w:drawing>
              <wp:anchor distT="0" distB="0" distL="114300" distR="114300" simplePos="0" relativeHeight="251667456" behindDoc="0" locked="0" layoutInCell="1" allowOverlap="1" wp14:anchorId="71FF2516" wp14:editId="7BC12B8B">
                <wp:simplePos x="0" y="0"/>
                <wp:positionH relativeFrom="column">
                  <wp:posOffset>509905</wp:posOffset>
                </wp:positionH>
                <wp:positionV relativeFrom="paragraph">
                  <wp:posOffset>214630</wp:posOffset>
                </wp:positionV>
                <wp:extent cx="4768850" cy="6991350"/>
                <wp:effectExtent l="0" t="0" r="12700" b="19050"/>
                <wp:wrapNone/>
                <wp:docPr id="13" name="Rectángulo 13"/>
                <wp:cNvGraphicFramePr/>
                <a:graphic xmlns:a="http://schemas.openxmlformats.org/drawingml/2006/main">
                  <a:graphicData uri="http://schemas.microsoft.com/office/word/2010/wordprocessingShape">
                    <wps:wsp>
                      <wps:cNvSpPr/>
                      <wps:spPr>
                        <a:xfrm>
                          <a:off x="0" y="0"/>
                          <a:ext cx="4768850" cy="6991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EB03D" w14:textId="27547B31" w:rsidR="00D312C8" w:rsidRDefault="00D312C8" w:rsidP="001127D1">
                            <w:pPr>
                              <w:pStyle w:val="Ttulo1"/>
                            </w:pPr>
                            <w:r>
                              <w:t xml:space="preserve"> </w:t>
                            </w:r>
                            <w:r w:rsidR="00BD4FD5" w:rsidRPr="00BD4FD5">
                              <w:t>La economía</w:t>
                            </w:r>
                          </w:p>
                          <w:p w14:paraId="26E89B9A" w14:textId="19BD07C8" w:rsidR="007A7B78" w:rsidRPr="00244410" w:rsidRDefault="007A7B78" w:rsidP="00D312C8">
                            <w:pPr>
                              <w:rPr>
                                <w:sz w:val="22"/>
                                <w:szCs w:val="22"/>
                              </w:rPr>
                            </w:pPr>
                            <w:r w:rsidRPr="00244410">
                              <w:rPr>
                                <w:sz w:val="22"/>
                                <w:szCs w:val="22"/>
                              </w:rPr>
                              <w:t>La economía del virreinato era meramente extractivista ya que explotaba los recursos naturales (agrícolas y mineros) del Nuevo Mundo para enviar a la península.</w:t>
                            </w:r>
                          </w:p>
                          <w:p w14:paraId="3620D798" w14:textId="35F1F092" w:rsidR="007A7B78" w:rsidRPr="00244410" w:rsidRDefault="007A7B78" w:rsidP="00D312C8">
                            <w:pPr>
                              <w:rPr>
                                <w:sz w:val="22"/>
                                <w:szCs w:val="22"/>
                              </w:rPr>
                            </w:pPr>
                            <w:r w:rsidRPr="00244410">
                              <w:rPr>
                                <w:sz w:val="22"/>
                                <w:szCs w:val="22"/>
                              </w:rPr>
                              <w:t>La corona imponía a sus colonias un modelo de restricciones comerciales que le garantizaba el control y el mayor beneficio de toda la actividad económica de sus virreinatos. Además impartía las tierras americanas a sus emisarios, creando así los primeros y mayores latifundios coloniales.</w:t>
                            </w:r>
                          </w:p>
                          <w:p w14:paraId="24FBA26F" w14:textId="6A9F2C7A" w:rsidR="007A7B78" w:rsidRPr="00244410" w:rsidRDefault="007A7B78" w:rsidP="00D312C8">
                            <w:pPr>
                              <w:rPr>
                                <w:sz w:val="22"/>
                                <w:szCs w:val="22"/>
                              </w:rPr>
                            </w:pPr>
                            <w:r w:rsidRPr="00244410">
                              <w:rPr>
                                <w:sz w:val="22"/>
                                <w:szCs w:val="22"/>
                              </w:rPr>
                              <w:t>A pesar del monopolio comercial, el contrabando y la piratería proliferaron enormemente en territorio y aguas virreinales, especialmente vinculados con la corona británica, principal enemiga en esa época de los españoles.</w:t>
                            </w:r>
                          </w:p>
                          <w:p w14:paraId="28272EAC" w14:textId="77777777" w:rsidR="00F50D7C" w:rsidRPr="00244410" w:rsidRDefault="00E25A68" w:rsidP="00D312C8">
                            <w:pPr>
                              <w:rPr>
                                <w:sz w:val="22"/>
                                <w:szCs w:val="22"/>
                              </w:rPr>
                            </w:pPr>
                            <w:r w:rsidRPr="00244410">
                              <w:rPr>
                                <w:sz w:val="22"/>
                                <w:szCs w:val="22"/>
                              </w:rPr>
                              <w:t xml:space="preserve">La llegada de los españoles a México supuso un cambio drástico en la vida económica de esta área. </w:t>
                            </w:r>
                          </w:p>
                          <w:p w14:paraId="78EE0795" w14:textId="77777777" w:rsidR="00F50D7C" w:rsidRPr="00244410" w:rsidRDefault="00E25A68" w:rsidP="00D312C8">
                            <w:pPr>
                              <w:rPr>
                                <w:sz w:val="22"/>
                                <w:szCs w:val="22"/>
                              </w:rPr>
                            </w:pPr>
                            <w:r w:rsidRPr="00244410">
                              <w:rPr>
                                <w:sz w:val="22"/>
                                <w:szCs w:val="22"/>
                              </w:rPr>
                              <w:t xml:space="preserve">Tras un periodo de guerras y epidemias, se activaron nuevos elementos que alteraron la estructura económica, consecuencia de que se adaptaron nuevos cultivos, se inició la actividad ganadera y se introdujeron nuevas tecnologías procedentes de Europa. </w:t>
                            </w:r>
                          </w:p>
                          <w:p w14:paraId="777A3E86" w14:textId="1C227CE3" w:rsidR="00844244" w:rsidRPr="00244410" w:rsidRDefault="00E25A68" w:rsidP="00D312C8">
                            <w:pPr>
                              <w:rPr>
                                <w:sz w:val="22"/>
                                <w:szCs w:val="22"/>
                              </w:rPr>
                            </w:pPr>
                            <w:r w:rsidRPr="00244410">
                              <w:rPr>
                                <w:sz w:val="22"/>
                                <w:szCs w:val="22"/>
                              </w:rPr>
                              <w:t>La nueva economía tuvo su fundamento en la minería y las subsiguientes exportaciones de minerales a Europa, que ha sido definida como una combinación de una economía mercantilista -que se originó a partir de la inserción de la zona en redes de relaciones globales- con una economía de autoconsumo y de trueque.[1]​ Durante el periodo borbónico se vivió un cierto estancamiento económico y la guerra de independencia agravó los problemas económicos, destruyendo parte de la economía colonial mientras que la producción minera y ganadera quedó paralizada. Se produjo una fuerte fuga de capitales al exterior y se redujeron las exportaciones.</w:t>
                            </w:r>
                          </w:p>
                          <w:p w14:paraId="19340E10" w14:textId="60176CE4" w:rsidR="00F50D7C" w:rsidRPr="00244410" w:rsidRDefault="00F50D7C" w:rsidP="00D312C8">
                            <w:pPr>
                              <w:rPr>
                                <w:sz w:val="22"/>
                                <w:szCs w:val="22"/>
                              </w:rPr>
                            </w:pPr>
                          </w:p>
                          <w:p w14:paraId="0ADD086F" w14:textId="77777777" w:rsidR="00E25A68" w:rsidRPr="00244410" w:rsidRDefault="00E25A68" w:rsidP="00D312C8">
                            <w:pPr>
                              <w:rPr>
                                <w:sz w:val="22"/>
                                <w:szCs w:val="22"/>
                              </w:rPr>
                            </w:pPr>
                          </w:p>
                          <w:p w14:paraId="64934959" w14:textId="77777777" w:rsidR="007A7B78" w:rsidRPr="00244410" w:rsidRDefault="007A7B78" w:rsidP="00D312C8">
                            <w:pPr>
                              <w:rPr>
                                <w:sz w:val="22"/>
                                <w:szCs w:val="22"/>
                              </w:rPr>
                            </w:pPr>
                          </w:p>
                          <w:p w14:paraId="310327C0" w14:textId="3FC4BAE9" w:rsidR="007A7B78" w:rsidRPr="00244410" w:rsidRDefault="007A7B78" w:rsidP="00D312C8">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2516" id="Rectángulo 13" o:spid="_x0000_s1034" style="position:absolute;margin-left:40.15pt;margin-top:16.9pt;width:375.5pt;height:5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" fillcolor="white [3212]" strokecolor="#1f3763 [1604]" strokeweight="1pt">
                <v:textbox>
                  <w:txbxContent>
                    <w:p w14:paraId="353EB03D" w14:textId="27547B31" w:rsidR="00D312C8" w:rsidRDefault="00D312C8" w:rsidP="001127D1">
                      <w:pPr>
                        <w:pStyle w:val="Ttulo1"/>
                      </w:pPr>
                      <w:r>
                        <w:t xml:space="preserve"> </w:t>
                      </w:r>
                      <w:r w:rsidR="00BD4FD5" w:rsidRPr="00BD4FD5">
                        <w:t>La economía</w:t>
                      </w:r>
                    </w:p>
                    <w:p w14:paraId="26E89B9A" w14:textId="19BD07C8" w:rsidR="007A7B78" w:rsidRPr="00244410" w:rsidRDefault="007A7B78" w:rsidP="00D312C8">
                      <w:pPr>
                        <w:rPr>
                          <w:sz w:val="22"/>
                          <w:szCs w:val="22"/>
                        </w:rPr>
                      </w:pPr>
                      <w:r w:rsidRPr="00244410">
                        <w:rPr>
                          <w:sz w:val="22"/>
                          <w:szCs w:val="22"/>
                        </w:rPr>
                        <w:t>La economía del virreinato era meramente extractivista ya que explotaba los recursos naturales (agrícolas y mineros) del Nuevo Mundo para enviar a la península.</w:t>
                      </w:r>
                    </w:p>
                    <w:p w14:paraId="3620D798" w14:textId="35F1F092" w:rsidR="007A7B78" w:rsidRPr="00244410" w:rsidRDefault="007A7B78" w:rsidP="00D312C8">
                      <w:pPr>
                        <w:rPr>
                          <w:sz w:val="22"/>
                          <w:szCs w:val="22"/>
                        </w:rPr>
                      </w:pPr>
                      <w:r w:rsidRPr="00244410">
                        <w:rPr>
                          <w:sz w:val="22"/>
                          <w:szCs w:val="22"/>
                        </w:rPr>
                        <w:t>La corona imponía a sus colonias un modelo de restricciones comerciales que le garantizaba el control y el mayor beneficio de toda la actividad económica de sus virreinatos. Además impartía las tierras americanas a sus emisarios, creando así los primeros y mayores latifundios coloniales.</w:t>
                      </w:r>
                    </w:p>
                    <w:p w14:paraId="24FBA26F" w14:textId="6A9F2C7A" w:rsidR="007A7B78" w:rsidRPr="00244410" w:rsidRDefault="007A7B78" w:rsidP="00D312C8">
                      <w:pPr>
                        <w:rPr>
                          <w:sz w:val="22"/>
                          <w:szCs w:val="22"/>
                        </w:rPr>
                      </w:pPr>
                      <w:r w:rsidRPr="00244410">
                        <w:rPr>
                          <w:sz w:val="22"/>
                          <w:szCs w:val="22"/>
                        </w:rPr>
                        <w:t>A pesar del monopolio comercial, el contrabando y la piratería proliferaron enormemente en territorio y aguas virreinales, especialmente vinculados con la corona británica, principal enemiga en esa época de los españoles.</w:t>
                      </w:r>
                    </w:p>
                    <w:p w14:paraId="28272EAC" w14:textId="77777777" w:rsidR="00F50D7C" w:rsidRPr="00244410" w:rsidRDefault="00E25A68" w:rsidP="00D312C8">
                      <w:pPr>
                        <w:rPr>
                          <w:sz w:val="22"/>
                          <w:szCs w:val="22"/>
                        </w:rPr>
                      </w:pPr>
                      <w:r w:rsidRPr="00244410">
                        <w:rPr>
                          <w:sz w:val="22"/>
                          <w:szCs w:val="22"/>
                        </w:rPr>
                        <w:t xml:space="preserve">La llegada de los españoles a México supuso un cambio drástico en la vida económica de esta área. </w:t>
                      </w:r>
                    </w:p>
                    <w:p w14:paraId="78EE0795" w14:textId="77777777" w:rsidR="00F50D7C" w:rsidRPr="00244410" w:rsidRDefault="00E25A68" w:rsidP="00D312C8">
                      <w:pPr>
                        <w:rPr>
                          <w:sz w:val="22"/>
                          <w:szCs w:val="22"/>
                        </w:rPr>
                      </w:pPr>
                      <w:r w:rsidRPr="00244410">
                        <w:rPr>
                          <w:sz w:val="22"/>
                          <w:szCs w:val="22"/>
                        </w:rPr>
                        <w:t xml:space="preserve">Tras un periodo de guerras y epidemias, se activaron nuevos elementos que alteraron la estructura económica, consecuencia de que se adaptaron nuevos cultivos, se inició la actividad ganadera y se introdujeron nuevas tecnologías procedentes de Europa. </w:t>
                      </w:r>
                    </w:p>
                    <w:p w14:paraId="777A3E86" w14:textId="1C227CE3" w:rsidR="00844244" w:rsidRPr="00244410" w:rsidRDefault="00E25A68" w:rsidP="00D312C8">
                      <w:pPr>
                        <w:rPr>
                          <w:sz w:val="22"/>
                          <w:szCs w:val="22"/>
                        </w:rPr>
                      </w:pPr>
                      <w:r w:rsidRPr="00244410">
                        <w:rPr>
                          <w:sz w:val="22"/>
                          <w:szCs w:val="22"/>
                        </w:rPr>
                        <w:t>La nueva economía tuvo su fundamento en la minería y las subsiguientes exportaciones de minerales a Europa, que ha sido definida como una combinación de una economía mercantilista -que se originó a partir de la inserción de la zona en redes de relaciones globales- con una economía de autoconsumo y de trueque.[1]​ Durante el periodo borbónico se vivió un cierto estancamiento económico y la guerra de independencia agravó los problemas económicos, destruyendo parte de la economía colonial mientras que la producción minera y ganadera quedó paralizada. Se produjo una fuerte fuga de capitales al exterior y se redujeron las exportaciones.</w:t>
                      </w:r>
                    </w:p>
                    <w:p w14:paraId="19340E10" w14:textId="60176CE4" w:rsidR="00F50D7C" w:rsidRPr="00244410" w:rsidRDefault="00F50D7C" w:rsidP="00D312C8">
                      <w:pPr>
                        <w:rPr>
                          <w:sz w:val="22"/>
                          <w:szCs w:val="22"/>
                        </w:rPr>
                      </w:pPr>
                    </w:p>
                    <w:p w14:paraId="0ADD086F" w14:textId="77777777" w:rsidR="00E25A68" w:rsidRPr="00244410" w:rsidRDefault="00E25A68" w:rsidP="00D312C8">
                      <w:pPr>
                        <w:rPr>
                          <w:sz w:val="22"/>
                          <w:szCs w:val="22"/>
                        </w:rPr>
                      </w:pPr>
                    </w:p>
                    <w:p w14:paraId="64934959" w14:textId="77777777" w:rsidR="007A7B78" w:rsidRPr="00244410" w:rsidRDefault="007A7B78" w:rsidP="00D312C8">
                      <w:pPr>
                        <w:rPr>
                          <w:sz w:val="22"/>
                          <w:szCs w:val="22"/>
                        </w:rPr>
                      </w:pPr>
                    </w:p>
                    <w:p w14:paraId="310327C0" w14:textId="3FC4BAE9" w:rsidR="007A7B78" w:rsidRPr="00244410" w:rsidRDefault="007A7B78" w:rsidP="00D312C8">
                      <w:pPr>
                        <w:rPr>
                          <w:sz w:val="22"/>
                          <w:szCs w:val="22"/>
                        </w:rPr>
                      </w:pPr>
                    </w:p>
                  </w:txbxContent>
                </v:textbox>
              </v:rect>
            </w:pict>
          </mc:Fallback>
        </mc:AlternateContent>
      </w:r>
    </w:p>
    <w:p w14:paraId="1BE6A319" w14:textId="77777777" w:rsidR="00870223" w:rsidRDefault="00870223" w:rsidP="0012167C">
      <w:pPr>
        <w:pStyle w:val="Listaconvietas"/>
        <w:numPr>
          <w:ilvl w:val="0"/>
          <w:numId w:val="0"/>
        </w:numPr>
      </w:pPr>
    </w:p>
    <w:p w14:paraId="2BAB6DAD" w14:textId="77777777" w:rsidR="00870223" w:rsidRDefault="00870223" w:rsidP="0012167C">
      <w:pPr>
        <w:pStyle w:val="Listaconvietas"/>
        <w:numPr>
          <w:ilvl w:val="0"/>
          <w:numId w:val="0"/>
        </w:numPr>
      </w:pPr>
    </w:p>
    <w:p w14:paraId="62DE5533" w14:textId="77777777" w:rsidR="00870223" w:rsidRDefault="00870223" w:rsidP="0012167C">
      <w:pPr>
        <w:pStyle w:val="Listaconvietas"/>
        <w:numPr>
          <w:ilvl w:val="0"/>
          <w:numId w:val="0"/>
        </w:numPr>
      </w:pPr>
    </w:p>
    <w:p w14:paraId="2CE8A6F1" w14:textId="77777777" w:rsidR="00870223" w:rsidRDefault="00870223" w:rsidP="0012167C">
      <w:pPr>
        <w:pStyle w:val="Listaconvietas"/>
        <w:numPr>
          <w:ilvl w:val="0"/>
          <w:numId w:val="0"/>
        </w:numPr>
      </w:pPr>
    </w:p>
    <w:p w14:paraId="1E6EEE85" w14:textId="77777777" w:rsidR="00870223" w:rsidRDefault="00870223" w:rsidP="0012167C">
      <w:pPr>
        <w:pStyle w:val="Listaconvietas"/>
        <w:numPr>
          <w:ilvl w:val="0"/>
          <w:numId w:val="0"/>
        </w:numPr>
      </w:pPr>
    </w:p>
    <w:p w14:paraId="2FCDDDF7" w14:textId="77777777" w:rsidR="00870223" w:rsidRDefault="00870223" w:rsidP="0012167C">
      <w:pPr>
        <w:pStyle w:val="Listaconvietas"/>
        <w:numPr>
          <w:ilvl w:val="0"/>
          <w:numId w:val="0"/>
        </w:numPr>
      </w:pPr>
    </w:p>
    <w:p w14:paraId="4797E637" w14:textId="77777777" w:rsidR="00870223" w:rsidRDefault="00870223" w:rsidP="0012167C">
      <w:pPr>
        <w:pStyle w:val="Listaconvietas"/>
        <w:numPr>
          <w:ilvl w:val="0"/>
          <w:numId w:val="0"/>
        </w:numPr>
      </w:pPr>
    </w:p>
    <w:p w14:paraId="092031A7" w14:textId="77777777" w:rsidR="00870223" w:rsidRDefault="00870223" w:rsidP="0012167C">
      <w:pPr>
        <w:pStyle w:val="Listaconvietas"/>
        <w:numPr>
          <w:ilvl w:val="0"/>
          <w:numId w:val="0"/>
        </w:numPr>
      </w:pPr>
    </w:p>
    <w:p w14:paraId="104C174E" w14:textId="77777777" w:rsidR="00870223" w:rsidRDefault="00870223" w:rsidP="0012167C">
      <w:pPr>
        <w:pStyle w:val="Listaconvietas"/>
        <w:numPr>
          <w:ilvl w:val="0"/>
          <w:numId w:val="0"/>
        </w:numPr>
      </w:pPr>
    </w:p>
    <w:p w14:paraId="339581AF" w14:textId="77777777" w:rsidR="00870223" w:rsidRDefault="00870223" w:rsidP="0012167C">
      <w:pPr>
        <w:pStyle w:val="Listaconvietas"/>
        <w:numPr>
          <w:ilvl w:val="0"/>
          <w:numId w:val="0"/>
        </w:numPr>
      </w:pPr>
    </w:p>
    <w:p w14:paraId="63053818" w14:textId="77777777" w:rsidR="00870223" w:rsidRDefault="00870223" w:rsidP="0012167C">
      <w:pPr>
        <w:pStyle w:val="Listaconvietas"/>
        <w:numPr>
          <w:ilvl w:val="0"/>
          <w:numId w:val="0"/>
        </w:numPr>
      </w:pPr>
    </w:p>
    <w:p w14:paraId="45867E72" w14:textId="77777777" w:rsidR="00870223" w:rsidRDefault="00870223" w:rsidP="0012167C">
      <w:pPr>
        <w:pStyle w:val="Listaconvietas"/>
        <w:numPr>
          <w:ilvl w:val="0"/>
          <w:numId w:val="0"/>
        </w:numPr>
      </w:pPr>
    </w:p>
    <w:p w14:paraId="48BC1F8C" w14:textId="77777777" w:rsidR="00870223" w:rsidRDefault="00870223" w:rsidP="0012167C">
      <w:pPr>
        <w:pStyle w:val="Listaconvietas"/>
        <w:numPr>
          <w:ilvl w:val="0"/>
          <w:numId w:val="0"/>
        </w:numPr>
      </w:pPr>
    </w:p>
    <w:p w14:paraId="199295F2" w14:textId="77777777" w:rsidR="00870223" w:rsidRDefault="00870223" w:rsidP="0012167C">
      <w:pPr>
        <w:pStyle w:val="Listaconvietas"/>
        <w:numPr>
          <w:ilvl w:val="0"/>
          <w:numId w:val="0"/>
        </w:numPr>
      </w:pPr>
    </w:p>
    <w:p w14:paraId="3A5966F6" w14:textId="77777777" w:rsidR="00870223" w:rsidRDefault="00870223" w:rsidP="0012167C">
      <w:pPr>
        <w:pStyle w:val="Listaconvietas"/>
        <w:numPr>
          <w:ilvl w:val="0"/>
          <w:numId w:val="0"/>
        </w:numPr>
      </w:pPr>
    </w:p>
    <w:p w14:paraId="48FE0638" w14:textId="77777777" w:rsidR="00870223" w:rsidRDefault="00870223" w:rsidP="0012167C">
      <w:pPr>
        <w:pStyle w:val="Listaconvietas"/>
        <w:numPr>
          <w:ilvl w:val="0"/>
          <w:numId w:val="0"/>
        </w:numPr>
      </w:pPr>
    </w:p>
    <w:p w14:paraId="6A95B320" w14:textId="77777777" w:rsidR="00870223" w:rsidRDefault="00870223" w:rsidP="0012167C">
      <w:pPr>
        <w:pStyle w:val="Listaconvietas"/>
        <w:numPr>
          <w:ilvl w:val="0"/>
          <w:numId w:val="0"/>
        </w:numPr>
      </w:pPr>
    </w:p>
    <w:p w14:paraId="55E62727" w14:textId="77777777" w:rsidR="00870223" w:rsidRDefault="00870223" w:rsidP="0012167C">
      <w:pPr>
        <w:pStyle w:val="Listaconvietas"/>
        <w:numPr>
          <w:ilvl w:val="0"/>
          <w:numId w:val="0"/>
        </w:numPr>
      </w:pPr>
    </w:p>
    <w:p w14:paraId="2ED44F9B" w14:textId="6988EFA8" w:rsidR="00870223" w:rsidRDefault="00870223" w:rsidP="0012167C">
      <w:pPr>
        <w:pStyle w:val="Listaconvietas"/>
        <w:numPr>
          <w:ilvl w:val="0"/>
          <w:numId w:val="0"/>
        </w:numPr>
      </w:pPr>
    </w:p>
    <w:p w14:paraId="41B881B1" w14:textId="77777777" w:rsidR="00870223" w:rsidRDefault="00870223" w:rsidP="0012167C">
      <w:pPr>
        <w:pStyle w:val="Listaconvietas"/>
        <w:numPr>
          <w:ilvl w:val="0"/>
          <w:numId w:val="0"/>
        </w:numPr>
      </w:pPr>
    </w:p>
    <w:p w14:paraId="5E02BF0C" w14:textId="77777777" w:rsidR="00870223" w:rsidRDefault="00870223" w:rsidP="0012167C">
      <w:pPr>
        <w:pStyle w:val="Listaconvietas"/>
        <w:numPr>
          <w:ilvl w:val="0"/>
          <w:numId w:val="0"/>
        </w:numPr>
      </w:pPr>
    </w:p>
    <w:p w14:paraId="741EBC3B" w14:textId="77777777" w:rsidR="00870223" w:rsidRDefault="00870223" w:rsidP="0012167C">
      <w:pPr>
        <w:pStyle w:val="Listaconvietas"/>
        <w:numPr>
          <w:ilvl w:val="0"/>
          <w:numId w:val="0"/>
        </w:numPr>
      </w:pPr>
    </w:p>
    <w:p w14:paraId="500BC00C" w14:textId="77777777" w:rsidR="00870223" w:rsidRDefault="00870223" w:rsidP="0012167C">
      <w:pPr>
        <w:pStyle w:val="Listaconvietas"/>
        <w:numPr>
          <w:ilvl w:val="0"/>
          <w:numId w:val="0"/>
        </w:numPr>
      </w:pPr>
    </w:p>
    <w:p w14:paraId="652C3FDB" w14:textId="77777777" w:rsidR="00870223" w:rsidRDefault="00870223" w:rsidP="0012167C">
      <w:pPr>
        <w:pStyle w:val="Listaconvietas"/>
        <w:numPr>
          <w:ilvl w:val="0"/>
          <w:numId w:val="0"/>
        </w:numPr>
      </w:pPr>
    </w:p>
    <w:p w14:paraId="61F5FB71" w14:textId="77777777" w:rsidR="00870223" w:rsidRDefault="00870223" w:rsidP="0012167C">
      <w:pPr>
        <w:pStyle w:val="Listaconvietas"/>
        <w:numPr>
          <w:ilvl w:val="0"/>
          <w:numId w:val="0"/>
        </w:numPr>
      </w:pPr>
    </w:p>
    <w:p w14:paraId="2E5A86E0" w14:textId="77777777" w:rsidR="00870223" w:rsidRDefault="00870223" w:rsidP="0012167C">
      <w:pPr>
        <w:pStyle w:val="Listaconvietas"/>
        <w:numPr>
          <w:ilvl w:val="0"/>
          <w:numId w:val="0"/>
        </w:numPr>
      </w:pPr>
    </w:p>
    <w:p w14:paraId="1084FF4C" w14:textId="77777777" w:rsidR="00870223" w:rsidRDefault="00870223" w:rsidP="0012167C">
      <w:pPr>
        <w:pStyle w:val="Listaconvietas"/>
        <w:numPr>
          <w:ilvl w:val="0"/>
          <w:numId w:val="0"/>
        </w:numPr>
      </w:pPr>
    </w:p>
    <w:p w14:paraId="709627E7" w14:textId="77777777" w:rsidR="00870223" w:rsidRDefault="00870223" w:rsidP="0012167C">
      <w:pPr>
        <w:pStyle w:val="Listaconvietas"/>
        <w:numPr>
          <w:ilvl w:val="0"/>
          <w:numId w:val="0"/>
        </w:numPr>
      </w:pPr>
    </w:p>
    <w:p w14:paraId="63E0DA45" w14:textId="77777777" w:rsidR="00870223" w:rsidRDefault="00870223" w:rsidP="0012167C">
      <w:pPr>
        <w:pStyle w:val="Listaconvietas"/>
        <w:numPr>
          <w:ilvl w:val="0"/>
          <w:numId w:val="0"/>
        </w:numPr>
      </w:pPr>
    </w:p>
    <w:p w14:paraId="77FC7BA5" w14:textId="77777777" w:rsidR="00870223" w:rsidRDefault="00870223" w:rsidP="0012167C">
      <w:pPr>
        <w:pStyle w:val="Listaconvietas"/>
        <w:numPr>
          <w:ilvl w:val="0"/>
          <w:numId w:val="0"/>
        </w:numPr>
      </w:pPr>
    </w:p>
    <w:p w14:paraId="73239A1D" w14:textId="77777777" w:rsidR="00870223" w:rsidRDefault="00870223" w:rsidP="0012167C">
      <w:pPr>
        <w:pStyle w:val="Listaconvietas"/>
        <w:numPr>
          <w:ilvl w:val="0"/>
          <w:numId w:val="0"/>
        </w:numPr>
      </w:pPr>
    </w:p>
    <w:p w14:paraId="16C7C208" w14:textId="49F74591" w:rsidR="00870223" w:rsidRDefault="005B2F06" w:rsidP="0012167C">
      <w:pPr>
        <w:pStyle w:val="Listaconvietas"/>
        <w:numPr>
          <w:ilvl w:val="0"/>
          <w:numId w:val="0"/>
        </w:numPr>
      </w:pPr>
      <w:r>
        <w:rPr>
          <w:noProof/>
        </w:rPr>
        <mc:AlternateContent>
          <mc:Choice Requires="wps">
            <w:drawing>
              <wp:anchor distT="0" distB="0" distL="114300" distR="114300" simplePos="0" relativeHeight="251668480" behindDoc="0" locked="0" layoutInCell="1" allowOverlap="1" wp14:anchorId="3C9A9E17" wp14:editId="5641A0E4">
                <wp:simplePos x="0" y="0"/>
                <wp:positionH relativeFrom="column">
                  <wp:posOffset>523875</wp:posOffset>
                </wp:positionH>
                <wp:positionV relativeFrom="paragraph">
                  <wp:posOffset>193675</wp:posOffset>
                </wp:positionV>
                <wp:extent cx="4768850" cy="6984365"/>
                <wp:effectExtent l="0" t="0" r="12700" b="26035"/>
                <wp:wrapNone/>
                <wp:docPr id="14" name="Rectángulo 14"/>
                <wp:cNvGraphicFramePr/>
                <a:graphic xmlns:a="http://schemas.openxmlformats.org/drawingml/2006/main">
                  <a:graphicData uri="http://schemas.microsoft.com/office/word/2010/wordprocessingShape">
                    <wps:wsp>
                      <wps:cNvSpPr/>
                      <wps:spPr>
                        <a:xfrm>
                          <a:off x="0" y="0"/>
                          <a:ext cx="4768850" cy="69843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BE2BAC" w14:textId="0E9E240E" w:rsidR="006E4341" w:rsidRPr="00944F9F" w:rsidRDefault="006E4341" w:rsidP="00810D69">
                            <w:pPr>
                              <w:jc w:val="center"/>
                              <w:rPr>
                                <w:rFonts w:ascii="Segoe UI" w:eastAsia="Times New Roman" w:hAnsi="Segoe UI" w:cs="Segoe UI"/>
                                <w:color w:val="202122"/>
                                <w:sz w:val="22"/>
                                <w:szCs w:val="22"/>
                                <w:shd w:val="clear" w:color="auto" w:fill="FFFFFF"/>
                              </w:rPr>
                            </w:pPr>
                            <w:r w:rsidRPr="00944F9F">
                              <w:rPr>
                                <w:rFonts w:ascii="Segoe UI" w:eastAsia="Times New Roman" w:hAnsi="Segoe UI" w:cs="Segoe UI"/>
                                <w:color w:val="202122"/>
                                <w:sz w:val="22"/>
                                <w:szCs w:val="22"/>
                                <w:shd w:val="clear" w:color="auto" w:fill="FFFFFF"/>
                              </w:rPr>
                              <w:t>Entre 1932 y 1982 la economía mexicana entra en un período denominado de “desarrollo estabilizador” donde se sigue un modelo de Industrialización por sustitución de importaciones (ISI), reforma agraria y nacionalización de las industrias petrolera y ferroviaria. En la década de 1970 la economía se comenzó a desacelerar por lo que el gobierno decidió aumentar el gasto público lo que elevó el déficit. En 1982 se produce la “crisis de la deuda” por la cual se suspendieron los pagos de la deuda externa, devaluó el peso mexicano y nacionalizó el sistema bancario.</w:t>
                            </w:r>
                          </w:p>
                          <w:p w14:paraId="61349593" w14:textId="2EC633CE" w:rsidR="00810D69" w:rsidRPr="00944F9F" w:rsidRDefault="00810D69" w:rsidP="00810D69">
                            <w:pPr>
                              <w:jc w:val="center"/>
                              <w:rPr>
                                <w:sz w:val="22"/>
                                <w:szCs w:val="22"/>
                              </w:rPr>
                            </w:pPr>
                            <w:r w:rsidRPr="00944F9F">
                              <w:rPr>
                                <w:rFonts w:ascii="Segoe UI" w:eastAsia="Times New Roman" w:hAnsi="Segoe UI" w:cs="Segoe UI"/>
                                <w:color w:val="202122"/>
                                <w:sz w:val="22"/>
                                <w:szCs w:val="22"/>
                                <w:shd w:val="clear" w:color="auto" w:fill="FFFFFF"/>
                              </w:rPr>
                              <w:t>A partir de 1986, se liberaliza la economía, eliminando restricciones al comercio, desregulando la industria, privatizando empresas estatales y reformando el sector financiero. En 1994 entró en vigor el  </w:t>
                            </w:r>
                            <w:r w:rsidR="00426A9F" w:rsidRPr="00944F9F">
                              <w:rPr>
                                <w:rFonts w:ascii="Segoe UI" w:eastAsia="Times New Roman" w:hAnsi="Segoe UI" w:cs="Segoe UI"/>
                                <w:color w:val="202122"/>
                                <w:sz w:val="22"/>
                                <w:szCs w:val="22"/>
                                <w:shd w:val="clear" w:color="auto" w:fill="FFFFFF"/>
                              </w:rPr>
                              <w:t xml:space="preserve">Tratado de Libre Comercio de América del Norte  </w:t>
                            </w:r>
                            <w:r w:rsidRPr="00944F9F">
                              <w:rPr>
                                <w:rFonts w:ascii="Segoe UI" w:eastAsia="Times New Roman" w:hAnsi="Segoe UI" w:cs="Segoe UI"/>
                                <w:color w:val="202122"/>
                                <w:sz w:val="22"/>
                                <w:szCs w:val="22"/>
                                <w:shd w:val="clear" w:color="auto" w:fill="FFFFFF"/>
                              </w:rPr>
                              <w:t>entre </w:t>
                            </w:r>
                            <w:r w:rsidR="00426A9F" w:rsidRPr="00944F9F">
                              <w:rPr>
                                <w:sz w:val="22"/>
                                <w:szCs w:val="22"/>
                              </w:rPr>
                              <w:t xml:space="preserve"> </w:t>
                            </w:r>
                            <w:r w:rsidR="006E4341" w:rsidRPr="00944F9F">
                              <w:rPr>
                                <w:sz w:val="22"/>
                                <w:szCs w:val="22"/>
                              </w:rPr>
                              <w:t>Estados Unidos, Canadá y México.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A9E17" id="Rectángulo 14" o:spid="_x0000_s1035" style="position:absolute;margin-left:41.25pt;margin-top:15.25pt;width:375.5pt;height:54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" fillcolor="white [3212]" strokecolor="#1f3763 [1604]" strokeweight="1pt">
                <v:textbox>
                  <w:txbxContent>
                    <w:p w14:paraId="04BE2BAC" w14:textId="0E9E240E" w:rsidR="006E4341" w:rsidRPr="00944F9F" w:rsidRDefault="006E4341" w:rsidP="00810D69">
                      <w:pPr>
                        <w:jc w:val="center"/>
                        <w:rPr>
                          <w:rFonts w:ascii="Segoe UI" w:eastAsia="Times New Roman" w:hAnsi="Segoe UI" w:cs="Segoe UI"/>
                          <w:color w:val="202122"/>
                          <w:sz w:val="22"/>
                          <w:szCs w:val="22"/>
                          <w:shd w:val="clear" w:color="auto" w:fill="FFFFFF"/>
                        </w:rPr>
                      </w:pPr>
                      <w:r w:rsidRPr="00944F9F">
                        <w:rPr>
                          <w:rFonts w:ascii="Segoe UI" w:eastAsia="Times New Roman" w:hAnsi="Segoe UI" w:cs="Segoe UI"/>
                          <w:color w:val="202122"/>
                          <w:sz w:val="22"/>
                          <w:szCs w:val="22"/>
                          <w:shd w:val="clear" w:color="auto" w:fill="FFFFFF"/>
                        </w:rPr>
                        <w:t>Entre 1932 y 1982 la economía mexicana entra en un período denominado de “desarrollo estabilizador” donde se sigue un modelo de Industrialización por sustitución de importaciones (ISI), reforma agraria y nacionalización de las industrias petrolera y ferroviaria. En la década de 1970 la economía se comenzó a desacelerar por lo que el gobierno decidió aumentar el gasto público lo que elevó el déficit. En 1982 se produce la “crisis de la deuda” por la cual se suspendieron los pagos de la deuda externa, devaluó el peso mexicano y nacionalizó el sistema bancario.</w:t>
                      </w:r>
                    </w:p>
                    <w:p w14:paraId="61349593" w14:textId="2EC633CE" w:rsidR="00810D69" w:rsidRPr="00944F9F" w:rsidRDefault="00810D69" w:rsidP="00810D69">
                      <w:pPr>
                        <w:jc w:val="center"/>
                        <w:rPr>
                          <w:sz w:val="22"/>
                          <w:szCs w:val="22"/>
                        </w:rPr>
                      </w:pPr>
                      <w:r w:rsidRPr="00944F9F">
                        <w:rPr>
                          <w:rFonts w:ascii="Segoe UI" w:eastAsia="Times New Roman" w:hAnsi="Segoe UI" w:cs="Segoe UI"/>
                          <w:color w:val="202122"/>
                          <w:sz w:val="22"/>
                          <w:szCs w:val="22"/>
                          <w:shd w:val="clear" w:color="auto" w:fill="FFFFFF"/>
                        </w:rPr>
                        <w:t>A partir de 1986, se liberaliza la economía, eliminando restricciones al comercio, desregulando la industria, privatizando empresas estatales y reformando el sector financiero. En 1994 entró en vigor el  </w:t>
                      </w:r>
                      <w:r w:rsidR="00426A9F" w:rsidRPr="00944F9F">
                        <w:rPr>
                          <w:rFonts w:ascii="Segoe UI" w:eastAsia="Times New Roman" w:hAnsi="Segoe UI" w:cs="Segoe UI"/>
                          <w:color w:val="202122"/>
                          <w:sz w:val="22"/>
                          <w:szCs w:val="22"/>
                          <w:shd w:val="clear" w:color="auto" w:fill="FFFFFF"/>
                        </w:rPr>
                        <w:t xml:space="preserve">Tratado de Libre Comercio de América del Norte  </w:t>
                      </w:r>
                      <w:r w:rsidRPr="00944F9F">
                        <w:rPr>
                          <w:rFonts w:ascii="Segoe UI" w:eastAsia="Times New Roman" w:hAnsi="Segoe UI" w:cs="Segoe UI"/>
                          <w:color w:val="202122"/>
                          <w:sz w:val="22"/>
                          <w:szCs w:val="22"/>
                          <w:shd w:val="clear" w:color="auto" w:fill="FFFFFF"/>
                        </w:rPr>
                        <w:t>entre </w:t>
                      </w:r>
                      <w:r w:rsidR="00426A9F" w:rsidRPr="00944F9F">
                        <w:rPr>
                          <w:sz w:val="22"/>
                          <w:szCs w:val="22"/>
                        </w:rPr>
                        <w:t xml:space="preserve"> </w:t>
                      </w:r>
                      <w:r w:rsidR="006E4341" w:rsidRPr="00944F9F">
                        <w:rPr>
                          <w:sz w:val="22"/>
                          <w:szCs w:val="22"/>
                        </w:rPr>
                        <w:t>Estados Unidos, Canadá y México.</w:t>
                      </w:r>
                    </w:p>
                  </w:txbxContent>
                </v:textbox>
              </v:rect>
            </w:pict>
          </mc:Fallback>
        </mc:AlternateContent>
      </w:r>
    </w:p>
    <w:p w14:paraId="1BB371E3" w14:textId="77777777" w:rsidR="00870223" w:rsidRDefault="00870223" w:rsidP="0012167C">
      <w:pPr>
        <w:pStyle w:val="Listaconvietas"/>
        <w:numPr>
          <w:ilvl w:val="0"/>
          <w:numId w:val="0"/>
        </w:numPr>
      </w:pPr>
    </w:p>
    <w:p w14:paraId="74D1F5A4" w14:textId="77777777" w:rsidR="00870223" w:rsidRDefault="00870223" w:rsidP="0012167C">
      <w:pPr>
        <w:pStyle w:val="Listaconvietas"/>
        <w:numPr>
          <w:ilvl w:val="0"/>
          <w:numId w:val="0"/>
        </w:numPr>
      </w:pPr>
    </w:p>
    <w:p w14:paraId="0FB141C0" w14:textId="22E86F01" w:rsidR="00870223" w:rsidRDefault="00870223" w:rsidP="0012167C">
      <w:pPr>
        <w:pStyle w:val="Listaconvietas"/>
        <w:numPr>
          <w:ilvl w:val="0"/>
          <w:numId w:val="0"/>
        </w:numPr>
      </w:pPr>
    </w:p>
    <w:p w14:paraId="51538913" w14:textId="77777777" w:rsidR="00870223" w:rsidRDefault="00870223" w:rsidP="0012167C">
      <w:pPr>
        <w:pStyle w:val="Listaconvietas"/>
        <w:numPr>
          <w:ilvl w:val="0"/>
          <w:numId w:val="0"/>
        </w:numPr>
      </w:pPr>
    </w:p>
    <w:p w14:paraId="03EA4FD8" w14:textId="77777777" w:rsidR="00870223" w:rsidRDefault="00870223" w:rsidP="0012167C">
      <w:pPr>
        <w:pStyle w:val="Listaconvietas"/>
        <w:numPr>
          <w:ilvl w:val="0"/>
          <w:numId w:val="0"/>
        </w:numPr>
      </w:pPr>
    </w:p>
    <w:p w14:paraId="2A6CF495" w14:textId="77777777" w:rsidR="00870223" w:rsidRDefault="00870223" w:rsidP="0012167C">
      <w:pPr>
        <w:pStyle w:val="Listaconvietas"/>
        <w:numPr>
          <w:ilvl w:val="0"/>
          <w:numId w:val="0"/>
        </w:numPr>
      </w:pPr>
    </w:p>
    <w:p w14:paraId="76468317" w14:textId="77777777" w:rsidR="00870223" w:rsidRDefault="00870223" w:rsidP="0012167C">
      <w:pPr>
        <w:pStyle w:val="Listaconvietas"/>
        <w:numPr>
          <w:ilvl w:val="0"/>
          <w:numId w:val="0"/>
        </w:numPr>
      </w:pPr>
    </w:p>
    <w:p w14:paraId="06DCCA26" w14:textId="77777777" w:rsidR="00870223" w:rsidRDefault="00870223" w:rsidP="0012167C">
      <w:pPr>
        <w:pStyle w:val="Listaconvietas"/>
        <w:numPr>
          <w:ilvl w:val="0"/>
          <w:numId w:val="0"/>
        </w:numPr>
      </w:pPr>
    </w:p>
    <w:p w14:paraId="48886C93" w14:textId="77777777" w:rsidR="00870223" w:rsidRDefault="00870223" w:rsidP="0012167C">
      <w:pPr>
        <w:pStyle w:val="Listaconvietas"/>
        <w:numPr>
          <w:ilvl w:val="0"/>
          <w:numId w:val="0"/>
        </w:numPr>
      </w:pPr>
    </w:p>
    <w:p w14:paraId="640BF92B" w14:textId="77777777" w:rsidR="00870223" w:rsidRDefault="00870223" w:rsidP="0012167C">
      <w:pPr>
        <w:pStyle w:val="Listaconvietas"/>
        <w:numPr>
          <w:ilvl w:val="0"/>
          <w:numId w:val="0"/>
        </w:numPr>
      </w:pPr>
    </w:p>
    <w:p w14:paraId="797B60AA" w14:textId="77777777" w:rsidR="00870223" w:rsidRDefault="00870223" w:rsidP="0012167C">
      <w:pPr>
        <w:pStyle w:val="Listaconvietas"/>
        <w:numPr>
          <w:ilvl w:val="0"/>
          <w:numId w:val="0"/>
        </w:numPr>
      </w:pPr>
    </w:p>
    <w:p w14:paraId="466CDDB4" w14:textId="77777777" w:rsidR="00870223" w:rsidRDefault="00870223" w:rsidP="0012167C">
      <w:pPr>
        <w:pStyle w:val="Listaconvietas"/>
        <w:numPr>
          <w:ilvl w:val="0"/>
          <w:numId w:val="0"/>
        </w:numPr>
      </w:pPr>
    </w:p>
    <w:p w14:paraId="6DEC8757" w14:textId="77777777" w:rsidR="00870223" w:rsidRDefault="00870223" w:rsidP="0012167C">
      <w:pPr>
        <w:pStyle w:val="Listaconvietas"/>
        <w:numPr>
          <w:ilvl w:val="0"/>
          <w:numId w:val="0"/>
        </w:numPr>
      </w:pPr>
    </w:p>
    <w:p w14:paraId="735EB429" w14:textId="77777777" w:rsidR="00870223" w:rsidRDefault="00870223" w:rsidP="0012167C">
      <w:pPr>
        <w:pStyle w:val="Listaconvietas"/>
        <w:numPr>
          <w:ilvl w:val="0"/>
          <w:numId w:val="0"/>
        </w:numPr>
      </w:pPr>
    </w:p>
    <w:p w14:paraId="125291F8" w14:textId="77777777" w:rsidR="00870223" w:rsidRDefault="00870223" w:rsidP="0012167C">
      <w:pPr>
        <w:pStyle w:val="Listaconvietas"/>
        <w:numPr>
          <w:ilvl w:val="0"/>
          <w:numId w:val="0"/>
        </w:numPr>
      </w:pPr>
    </w:p>
    <w:p w14:paraId="6DBD48DE" w14:textId="77777777" w:rsidR="00870223" w:rsidRDefault="00870223" w:rsidP="0012167C">
      <w:pPr>
        <w:pStyle w:val="Listaconvietas"/>
        <w:numPr>
          <w:ilvl w:val="0"/>
          <w:numId w:val="0"/>
        </w:numPr>
      </w:pPr>
    </w:p>
    <w:p w14:paraId="76643530" w14:textId="77777777" w:rsidR="00870223" w:rsidRDefault="00870223" w:rsidP="0012167C">
      <w:pPr>
        <w:pStyle w:val="Listaconvietas"/>
        <w:numPr>
          <w:ilvl w:val="0"/>
          <w:numId w:val="0"/>
        </w:numPr>
      </w:pPr>
    </w:p>
    <w:p w14:paraId="68C40F9A" w14:textId="77777777" w:rsidR="00870223" w:rsidRDefault="00870223" w:rsidP="0012167C">
      <w:pPr>
        <w:pStyle w:val="Listaconvietas"/>
        <w:numPr>
          <w:ilvl w:val="0"/>
          <w:numId w:val="0"/>
        </w:numPr>
      </w:pPr>
    </w:p>
    <w:p w14:paraId="7EFE49F7" w14:textId="77777777" w:rsidR="00870223" w:rsidRDefault="00870223" w:rsidP="0012167C">
      <w:pPr>
        <w:pStyle w:val="Listaconvietas"/>
        <w:numPr>
          <w:ilvl w:val="0"/>
          <w:numId w:val="0"/>
        </w:numPr>
      </w:pPr>
    </w:p>
    <w:p w14:paraId="4DEA7225" w14:textId="77777777" w:rsidR="00870223" w:rsidRDefault="00870223" w:rsidP="0012167C">
      <w:pPr>
        <w:pStyle w:val="Listaconvietas"/>
        <w:numPr>
          <w:ilvl w:val="0"/>
          <w:numId w:val="0"/>
        </w:numPr>
      </w:pPr>
    </w:p>
    <w:p w14:paraId="7D410BFB" w14:textId="77777777" w:rsidR="00870223" w:rsidRDefault="00870223" w:rsidP="0012167C">
      <w:pPr>
        <w:pStyle w:val="Listaconvietas"/>
        <w:numPr>
          <w:ilvl w:val="0"/>
          <w:numId w:val="0"/>
        </w:numPr>
      </w:pPr>
    </w:p>
    <w:p w14:paraId="0FD56C8C" w14:textId="77777777" w:rsidR="00870223" w:rsidRDefault="00870223" w:rsidP="0012167C">
      <w:pPr>
        <w:pStyle w:val="Listaconvietas"/>
        <w:numPr>
          <w:ilvl w:val="0"/>
          <w:numId w:val="0"/>
        </w:numPr>
      </w:pPr>
    </w:p>
    <w:p w14:paraId="0849E47F" w14:textId="77777777" w:rsidR="00870223" w:rsidRDefault="00870223" w:rsidP="0012167C">
      <w:pPr>
        <w:pStyle w:val="Listaconvietas"/>
        <w:numPr>
          <w:ilvl w:val="0"/>
          <w:numId w:val="0"/>
        </w:numPr>
      </w:pPr>
    </w:p>
    <w:p w14:paraId="584F19FD" w14:textId="77777777" w:rsidR="00870223" w:rsidRDefault="00870223" w:rsidP="0012167C">
      <w:pPr>
        <w:pStyle w:val="Listaconvietas"/>
        <w:numPr>
          <w:ilvl w:val="0"/>
          <w:numId w:val="0"/>
        </w:numPr>
      </w:pPr>
    </w:p>
    <w:p w14:paraId="69AB9D71" w14:textId="77777777" w:rsidR="00870223" w:rsidRDefault="00870223" w:rsidP="0012167C">
      <w:pPr>
        <w:pStyle w:val="Listaconvietas"/>
        <w:numPr>
          <w:ilvl w:val="0"/>
          <w:numId w:val="0"/>
        </w:numPr>
      </w:pPr>
    </w:p>
    <w:p w14:paraId="346DE368" w14:textId="77777777" w:rsidR="00870223" w:rsidRDefault="00870223" w:rsidP="0012167C">
      <w:pPr>
        <w:pStyle w:val="Listaconvietas"/>
        <w:numPr>
          <w:ilvl w:val="0"/>
          <w:numId w:val="0"/>
        </w:numPr>
      </w:pPr>
    </w:p>
    <w:p w14:paraId="537842F4" w14:textId="77777777" w:rsidR="00870223" w:rsidRDefault="00870223" w:rsidP="0012167C">
      <w:pPr>
        <w:pStyle w:val="Listaconvietas"/>
        <w:numPr>
          <w:ilvl w:val="0"/>
          <w:numId w:val="0"/>
        </w:numPr>
      </w:pPr>
    </w:p>
    <w:p w14:paraId="61481C1D" w14:textId="77777777" w:rsidR="00870223" w:rsidRDefault="00870223" w:rsidP="0012167C">
      <w:pPr>
        <w:pStyle w:val="Listaconvietas"/>
        <w:numPr>
          <w:ilvl w:val="0"/>
          <w:numId w:val="0"/>
        </w:numPr>
      </w:pPr>
    </w:p>
    <w:p w14:paraId="028E7DD7" w14:textId="77777777" w:rsidR="00870223" w:rsidRDefault="00870223" w:rsidP="0012167C">
      <w:pPr>
        <w:pStyle w:val="Listaconvietas"/>
        <w:numPr>
          <w:ilvl w:val="0"/>
          <w:numId w:val="0"/>
        </w:numPr>
      </w:pPr>
    </w:p>
    <w:p w14:paraId="1D4EA07E" w14:textId="77777777" w:rsidR="00870223" w:rsidRDefault="00870223" w:rsidP="0012167C">
      <w:pPr>
        <w:pStyle w:val="Listaconvietas"/>
        <w:numPr>
          <w:ilvl w:val="0"/>
          <w:numId w:val="0"/>
        </w:numPr>
      </w:pPr>
    </w:p>
    <w:p w14:paraId="19715169" w14:textId="77777777" w:rsidR="00870223" w:rsidRDefault="00870223" w:rsidP="0012167C">
      <w:pPr>
        <w:pStyle w:val="Listaconvietas"/>
        <w:numPr>
          <w:ilvl w:val="0"/>
          <w:numId w:val="0"/>
        </w:numPr>
      </w:pPr>
    </w:p>
    <w:p w14:paraId="3EFD8E55" w14:textId="4840D987" w:rsidR="00870223" w:rsidRDefault="005D112F" w:rsidP="0012167C">
      <w:pPr>
        <w:pStyle w:val="Listaconvietas"/>
        <w:numPr>
          <w:ilvl w:val="0"/>
          <w:numId w:val="0"/>
        </w:numPr>
      </w:pPr>
      <w:r>
        <w:rPr>
          <w:noProof/>
        </w:rPr>
        <mc:AlternateContent>
          <mc:Choice Requires="wps">
            <w:drawing>
              <wp:anchor distT="0" distB="0" distL="114300" distR="114300" simplePos="0" relativeHeight="251669504" behindDoc="0" locked="0" layoutInCell="1" allowOverlap="1" wp14:anchorId="02B08E90" wp14:editId="1B527481">
                <wp:simplePos x="0" y="0"/>
                <wp:positionH relativeFrom="column">
                  <wp:posOffset>551815</wp:posOffset>
                </wp:positionH>
                <wp:positionV relativeFrom="paragraph">
                  <wp:posOffset>193675</wp:posOffset>
                </wp:positionV>
                <wp:extent cx="4740275" cy="6963410"/>
                <wp:effectExtent l="0" t="0" r="22225" b="27940"/>
                <wp:wrapNone/>
                <wp:docPr id="15" name="Rectángulo 15"/>
                <wp:cNvGraphicFramePr/>
                <a:graphic xmlns:a="http://schemas.openxmlformats.org/drawingml/2006/main">
                  <a:graphicData uri="http://schemas.microsoft.com/office/word/2010/wordprocessingShape">
                    <wps:wsp>
                      <wps:cNvSpPr/>
                      <wps:spPr>
                        <a:xfrm>
                          <a:off x="0" y="0"/>
                          <a:ext cx="4740275" cy="6963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295C9B" w14:textId="3E6C9292" w:rsidR="00291704" w:rsidRDefault="006B0B0A" w:rsidP="00357186">
                            <w:pPr>
                              <w:pStyle w:val="Ttulo1"/>
                            </w:pPr>
                            <w:r w:rsidRPr="006B0B0A">
                              <w:t>El sincretismo cultural</w:t>
                            </w:r>
                          </w:p>
                          <w:p w14:paraId="23E49A84" w14:textId="14088EA0" w:rsidR="006C2AD6" w:rsidRPr="00630166" w:rsidRDefault="006C2AD6" w:rsidP="00B26EC3">
                            <w:pPr>
                              <w:jc w:val="center"/>
                              <w:rPr>
                                <w:rFonts w:ascii="Segoe UI" w:eastAsia="Times New Roman" w:hAnsi="Segoe UI" w:cs="Segoe UI"/>
                                <w:b/>
                                <w:bCs/>
                                <w:color w:val="000000" w:themeColor="text1"/>
                                <w:shd w:val="clear" w:color="auto" w:fill="FFFFFF"/>
                              </w:rPr>
                            </w:pPr>
                            <w:r w:rsidRPr="00630166">
                              <w:rPr>
                                <w:rFonts w:ascii="Segoe UI" w:eastAsia="Times New Roman" w:hAnsi="Segoe UI" w:cs="Segoe UI"/>
                                <w:b/>
                                <w:bCs/>
                                <w:color w:val="000000" w:themeColor="text1"/>
                                <w:shd w:val="clear" w:color="auto" w:fill="FFFFFF"/>
                              </w:rPr>
                              <w:t>¿Qué es el sincretismo?</w:t>
                            </w:r>
                          </w:p>
                          <w:p w14:paraId="2B5F7943" w14:textId="256B63E9" w:rsidR="00B26EC3" w:rsidRPr="00171A70" w:rsidRDefault="00254EBE" w:rsidP="00B26EC3">
                            <w:pPr>
                              <w:jc w:val="center"/>
                              <w:rPr>
                                <w:rFonts w:ascii="Segoe UI" w:eastAsia="Times New Roman" w:hAnsi="Segoe UI" w:cs="Segoe UI"/>
                                <w:color w:val="A5A5A5" w:themeColor="accent3"/>
                                <w:shd w:val="clear" w:color="auto" w:fill="FFFFFF"/>
                              </w:rPr>
                            </w:pPr>
                            <w:r w:rsidRPr="00171A70">
                              <w:rPr>
                                <w:rFonts w:ascii="Segoe UI" w:eastAsia="Times New Roman" w:hAnsi="Segoe UI" w:cs="Segoe UI"/>
                                <w:color w:val="A5A5A5" w:themeColor="accent3"/>
                                <w:shd w:val="clear" w:color="auto" w:fill="FFFFFF"/>
                              </w:rPr>
                              <w:t>El </w:t>
                            </w:r>
                            <w:r w:rsidRPr="00171A70">
                              <w:rPr>
                                <w:rFonts w:ascii="Segoe UI" w:eastAsia="Times New Roman" w:hAnsi="Segoe UI" w:cs="Segoe UI"/>
                                <w:b/>
                                <w:bCs/>
                                <w:color w:val="A5A5A5" w:themeColor="accent3"/>
                                <w:bdr w:val="none" w:sz="0" w:space="0" w:color="auto" w:frame="1"/>
                                <w:shd w:val="clear" w:color="auto" w:fill="FFFFFF"/>
                              </w:rPr>
                              <w:t>sincretismo</w:t>
                            </w:r>
                            <w:r w:rsidRPr="00171A70">
                              <w:rPr>
                                <w:rFonts w:ascii="Segoe UI" w:eastAsia="Times New Roman" w:hAnsi="Segoe UI" w:cs="Segoe UI"/>
                                <w:color w:val="A5A5A5" w:themeColor="accent3"/>
                                <w:shd w:val="clear" w:color="auto" w:fill="FFFFFF"/>
                              </w:rPr>
                              <w:t> es un término empleado en </w:t>
                            </w:r>
                            <w:hyperlink r:id="rId8" w:tooltip="Antropología cultural" w:history="1">
                              <w:r w:rsidRPr="00171A70">
                                <w:rPr>
                                  <w:rFonts w:ascii="Segoe UI" w:eastAsia="Times New Roman" w:hAnsi="Segoe UI" w:cs="Segoe UI"/>
                                  <w:color w:val="A5A5A5" w:themeColor="accent3"/>
                                  <w:bdr w:val="none" w:sz="0" w:space="0" w:color="auto" w:frame="1"/>
                                  <w:shd w:val="clear" w:color="auto" w:fill="FFFFFF"/>
                                </w:rPr>
                                <w:t>antropología cultural</w:t>
                              </w:r>
                            </w:hyperlink>
                            <w:r w:rsidRPr="00171A70">
                              <w:rPr>
                                <w:rFonts w:ascii="Segoe UI" w:eastAsia="Times New Roman" w:hAnsi="Segoe UI" w:cs="Segoe UI"/>
                                <w:color w:val="A5A5A5" w:themeColor="accent3"/>
                                <w:shd w:val="clear" w:color="auto" w:fill="FFFFFF"/>
                              </w:rPr>
                              <w:t> y en estudios de </w:t>
                            </w:r>
                            <w:hyperlink r:id="rId9" w:tooltip="Religión comparada" w:history="1">
                              <w:r w:rsidRPr="00171A70">
                                <w:rPr>
                                  <w:rFonts w:ascii="Segoe UI" w:eastAsia="Times New Roman" w:hAnsi="Segoe UI" w:cs="Segoe UI"/>
                                  <w:color w:val="A5A5A5" w:themeColor="accent3"/>
                                  <w:bdr w:val="none" w:sz="0" w:space="0" w:color="auto" w:frame="1"/>
                                  <w:shd w:val="clear" w:color="auto" w:fill="FFFFFF"/>
                                </w:rPr>
                                <w:t>religión comparada</w:t>
                              </w:r>
                            </w:hyperlink>
                            <w:r w:rsidRPr="00171A70">
                              <w:rPr>
                                <w:rFonts w:ascii="Segoe UI" w:eastAsia="Times New Roman" w:hAnsi="Segoe UI" w:cs="Segoe UI"/>
                                <w:color w:val="A5A5A5" w:themeColor="accent3"/>
                                <w:shd w:val="clear" w:color="auto" w:fill="FFFFFF"/>
                              </w:rPr>
                              <w:t> para referirse a la hibridación o amalgama de dos o más tradiciones culturales. Comúnmente se entiende que estas uniones no guardan una coherencia sustancial. También se utiliza en alusión a la </w:t>
                            </w:r>
                            <w:hyperlink r:id="rId10" w:tooltip="Cultura" w:history="1">
                              <w:r w:rsidRPr="00171A70">
                                <w:rPr>
                                  <w:rFonts w:ascii="Segoe UI" w:eastAsia="Times New Roman" w:hAnsi="Segoe UI" w:cs="Segoe UI"/>
                                  <w:color w:val="A5A5A5" w:themeColor="accent3"/>
                                  <w:bdr w:val="none" w:sz="0" w:space="0" w:color="auto" w:frame="1"/>
                                  <w:shd w:val="clear" w:color="auto" w:fill="FFFFFF"/>
                                </w:rPr>
                                <w:t>cultura</w:t>
                              </w:r>
                            </w:hyperlink>
                            <w:r w:rsidRPr="00171A70">
                              <w:rPr>
                                <w:rFonts w:ascii="Segoe UI" w:eastAsia="Times New Roman" w:hAnsi="Segoe UI" w:cs="Segoe UI"/>
                                <w:color w:val="A5A5A5" w:themeColor="accent3"/>
                                <w:shd w:val="clear" w:color="auto" w:fill="FFFFFF"/>
                              </w:rPr>
                              <w:t> o la </w:t>
                            </w:r>
                            <w:hyperlink r:id="rId11" w:tooltip="Religión" w:history="1">
                              <w:r w:rsidRPr="00171A70">
                                <w:rPr>
                                  <w:rFonts w:ascii="Segoe UI" w:eastAsia="Times New Roman" w:hAnsi="Segoe UI" w:cs="Segoe UI"/>
                                  <w:color w:val="A5A5A5" w:themeColor="accent3"/>
                                  <w:bdr w:val="none" w:sz="0" w:space="0" w:color="auto" w:frame="1"/>
                                  <w:shd w:val="clear" w:color="auto" w:fill="FFFFFF"/>
                                </w:rPr>
                                <w:t>religión</w:t>
                              </w:r>
                            </w:hyperlink>
                            <w:r w:rsidRPr="00171A70">
                              <w:rPr>
                                <w:rFonts w:ascii="Segoe UI" w:eastAsia="Times New Roman" w:hAnsi="Segoe UI" w:cs="Segoe UI"/>
                                <w:color w:val="A5A5A5" w:themeColor="accent3"/>
                                <w:shd w:val="clear" w:color="auto" w:fill="FFFFFF"/>
                              </w:rPr>
                              <w:t> para resaltar su carácter de fusión y asimilación de elementos diferentes.</w:t>
                            </w:r>
                          </w:p>
                          <w:p w14:paraId="4F1D28CE" w14:textId="4FAAED70" w:rsidR="005112C4" w:rsidRDefault="005112C4" w:rsidP="00171A70">
                            <w:pPr>
                              <w:jc w:val="center"/>
                            </w:pPr>
                            <w:r>
                              <w:t>El sincretismo es un mecanismo usual y fundamental en la constitución de las culturas humanas. Se ha dado a lo largo de la Historia en diversos ámbitos, generalmente entre las culturas o civilizaciones forzadas geográfica o históricamente a convivir durante mucho tiempo.</w:t>
                            </w:r>
                          </w:p>
                          <w:p w14:paraId="75CD471C" w14:textId="633A42ED" w:rsidR="005112C4" w:rsidRDefault="005112C4" w:rsidP="00171A70">
                            <w:pPr>
                              <w:jc w:val="center"/>
                            </w:pPr>
                            <w:r>
                              <w:t>En el caso de los pueblos conquistados, su cultura no es totalmente reemplazada por la de los conquistadores, sino asimilada. Esto significa que parte de ella sobrevive dentro de la cultura dominante, cambiándola para siempre.</w:t>
                            </w:r>
                          </w:p>
                          <w:p w14:paraId="5F2DEBEA" w14:textId="77777777" w:rsidR="005112C4" w:rsidRDefault="005112C4" w:rsidP="00B26EC3">
                            <w:pPr>
                              <w:jc w:val="center"/>
                            </w:pPr>
                            <w:r>
                              <w:t>Se trata de un concepto similar al de hibridación (proveniente de la biología). La diferencia es que en el caso del sincretismo no siempre los términos de la mezcla se dan en la misma proporción. Además, en biología la hibridación arroja individuos nuevos pero infértiles, mientras que el sincretismo es un proceso que acarrea una enorme riqueza cultural.</w:t>
                            </w:r>
                          </w:p>
                          <w:p w14:paraId="7FC05BD3" w14:textId="77777777" w:rsidR="005112C4" w:rsidRDefault="005112C4" w:rsidP="00B26EC3">
                            <w:pPr>
                              <w:jc w:val="center"/>
                            </w:pPr>
                          </w:p>
                          <w:p w14:paraId="118FBC78" w14:textId="77777777" w:rsidR="005112C4" w:rsidRDefault="005112C4" w:rsidP="00B26EC3">
                            <w:pPr>
                              <w:jc w:val="center"/>
                            </w:pPr>
                          </w:p>
                          <w:p w14:paraId="523E0329" w14:textId="77777777" w:rsidR="005112C4" w:rsidRDefault="005112C4" w:rsidP="00B26EC3">
                            <w:pPr>
                              <w:jc w:val="center"/>
                            </w:pPr>
                          </w:p>
                          <w:p w14:paraId="300C253F" w14:textId="271E0612" w:rsidR="005112C4" w:rsidRDefault="005112C4" w:rsidP="00171A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08E90" id="Rectángulo 15" o:spid="_x0000_s1036" style="position:absolute;margin-left:43.45pt;margin-top:15.25pt;width:373.25pt;height:5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" fillcolor="white [3212]" strokecolor="#1f3763 [1604]" strokeweight="1pt">
                <v:textbox>
                  <w:txbxContent>
                    <w:p w14:paraId="7D295C9B" w14:textId="3E6C9292" w:rsidR="00291704" w:rsidRDefault="006B0B0A" w:rsidP="00357186">
                      <w:pPr>
                        <w:pStyle w:val="Ttulo1"/>
                      </w:pPr>
                      <w:r w:rsidRPr="006B0B0A">
                        <w:t>El sincretismo cultural</w:t>
                      </w:r>
                    </w:p>
                    <w:p w14:paraId="23E49A84" w14:textId="14088EA0" w:rsidR="006C2AD6" w:rsidRPr="00630166" w:rsidRDefault="006C2AD6" w:rsidP="00B26EC3">
                      <w:pPr>
                        <w:jc w:val="center"/>
                        <w:rPr>
                          <w:rFonts w:ascii="Segoe UI" w:eastAsia="Times New Roman" w:hAnsi="Segoe UI" w:cs="Segoe UI"/>
                          <w:b/>
                          <w:bCs/>
                          <w:color w:val="000000" w:themeColor="text1"/>
                          <w:shd w:val="clear" w:color="auto" w:fill="FFFFFF"/>
                        </w:rPr>
                      </w:pPr>
                      <w:r w:rsidRPr="00630166">
                        <w:rPr>
                          <w:rFonts w:ascii="Segoe UI" w:eastAsia="Times New Roman" w:hAnsi="Segoe UI" w:cs="Segoe UI"/>
                          <w:b/>
                          <w:bCs/>
                          <w:color w:val="000000" w:themeColor="text1"/>
                          <w:shd w:val="clear" w:color="auto" w:fill="FFFFFF"/>
                        </w:rPr>
                        <w:t>¿Qué es el sincretismo?</w:t>
                      </w:r>
                    </w:p>
                    <w:p w14:paraId="2B5F7943" w14:textId="256B63E9" w:rsidR="00B26EC3" w:rsidRPr="00171A70" w:rsidRDefault="00254EBE" w:rsidP="00B26EC3">
                      <w:pPr>
                        <w:jc w:val="center"/>
                        <w:rPr>
                          <w:rFonts w:ascii="Segoe UI" w:eastAsia="Times New Roman" w:hAnsi="Segoe UI" w:cs="Segoe UI"/>
                          <w:color w:val="A5A5A5" w:themeColor="accent3"/>
                          <w:shd w:val="clear" w:color="auto" w:fill="FFFFFF"/>
                        </w:rPr>
                      </w:pPr>
                      <w:r w:rsidRPr="00171A70">
                        <w:rPr>
                          <w:rFonts w:ascii="Segoe UI" w:eastAsia="Times New Roman" w:hAnsi="Segoe UI" w:cs="Segoe UI"/>
                          <w:color w:val="A5A5A5" w:themeColor="accent3"/>
                          <w:shd w:val="clear" w:color="auto" w:fill="FFFFFF"/>
                        </w:rPr>
                        <w:t>El </w:t>
                      </w:r>
                      <w:r w:rsidRPr="00171A70">
                        <w:rPr>
                          <w:rFonts w:ascii="Segoe UI" w:eastAsia="Times New Roman" w:hAnsi="Segoe UI" w:cs="Segoe UI"/>
                          <w:b/>
                          <w:bCs/>
                          <w:color w:val="A5A5A5" w:themeColor="accent3"/>
                          <w:bdr w:val="none" w:sz="0" w:space="0" w:color="auto" w:frame="1"/>
                          <w:shd w:val="clear" w:color="auto" w:fill="FFFFFF"/>
                        </w:rPr>
                        <w:t>sincretismo</w:t>
                      </w:r>
                      <w:r w:rsidRPr="00171A70">
                        <w:rPr>
                          <w:rFonts w:ascii="Segoe UI" w:eastAsia="Times New Roman" w:hAnsi="Segoe UI" w:cs="Segoe UI"/>
                          <w:color w:val="A5A5A5" w:themeColor="accent3"/>
                          <w:shd w:val="clear" w:color="auto" w:fill="FFFFFF"/>
                        </w:rPr>
                        <w:t> es un término empleado en </w:t>
                      </w:r>
                      <w:hyperlink r:id="rId12" w:tooltip="Antropología cultural" w:history="1">
                        <w:r w:rsidRPr="00171A70">
                          <w:rPr>
                            <w:rFonts w:ascii="Segoe UI" w:eastAsia="Times New Roman" w:hAnsi="Segoe UI" w:cs="Segoe UI"/>
                            <w:color w:val="A5A5A5" w:themeColor="accent3"/>
                            <w:bdr w:val="none" w:sz="0" w:space="0" w:color="auto" w:frame="1"/>
                            <w:shd w:val="clear" w:color="auto" w:fill="FFFFFF"/>
                          </w:rPr>
                          <w:t>antropología cultural</w:t>
                        </w:r>
                      </w:hyperlink>
                      <w:r w:rsidRPr="00171A70">
                        <w:rPr>
                          <w:rFonts w:ascii="Segoe UI" w:eastAsia="Times New Roman" w:hAnsi="Segoe UI" w:cs="Segoe UI"/>
                          <w:color w:val="A5A5A5" w:themeColor="accent3"/>
                          <w:shd w:val="clear" w:color="auto" w:fill="FFFFFF"/>
                        </w:rPr>
                        <w:t> y en estudios de </w:t>
                      </w:r>
                      <w:hyperlink r:id="rId13" w:tooltip="Religión comparada" w:history="1">
                        <w:r w:rsidRPr="00171A70">
                          <w:rPr>
                            <w:rFonts w:ascii="Segoe UI" w:eastAsia="Times New Roman" w:hAnsi="Segoe UI" w:cs="Segoe UI"/>
                            <w:color w:val="A5A5A5" w:themeColor="accent3"/>
                            <w:bdr w:val="none" w:sz="0" w:space="0" w:color="auto" w:frame="1"/>
                            <w:shd w:val="clear" w:color="auto" w:fill="FFFFFF"/>
                          </w:rPr>
                          <w:t>religión comparada</w:t>
                        </w:r>
                      </w:hyperlink>
                      <w:r w:rsidRPr="00171A70">
                        <w:rPr>
                          <w:rFonts w:ascii="Segoe UI" w:eastAsia="Times New Roman" w:hAnsi="Segoe UI" w:cs="Segoe UI"/>
                          <w:color w:val="A5A5A5" w:themeColor="accent3"/>
                          <w:shd w:val="clear" w:color="auto" w:fill="FFFFFF"/>
                        </w:rPr>
                        <w:t> para referirse a la hibridación o amalgama de dos o más tradiciones culturales. Comúnmente se entiende que estas uniones no guardan una coherencia sustancial. También se utiliza en alusión a la </w:t>
                      </w:r>
                      <w:hyperlink r:id="rId14" w:tooltip="Cultura" w:history="1">
                        <w:r w:rsidRPr="00171A70">
                          <w:rPr>
                            <w:rFonts w:ascii="Segoe UI" w:eastAsia="Times New Roman" w:hAnsi="Segoe UI" w:cs="Segoe UI"/>
                            <w:color w:val="A5A5A5" w:themeColor="accent3"/>
                            <w:bdr w:val="none" w:sz="0" w:space="0" w:color="auto" w:frame="1"/>
                            <w:shd w:val="clear" w:color="auto" w:fill="FFFFFF"/>
                          </w:rPr>
                          <w:t>cultura</w:t>
                        </w:r>
                      </w:hyperlink>
                      <w:r w:rsidRPr="00171A70">
                        <w:rPr>
                          <w:rFonts w:ascii="Segoe UI" w:eastAsia="Times New Roman" w:hAnsi="Segoe UI" w:cs="Segoe UI"/>
                          <w:color w:val="A5A5A5" w:themeColor="accent3"/>
                          <w:shd w:val="clear" w:color="auto" w:fill="FFFFFF"/>
                        </w:rPr>
                        <w:t> o la </w:t>
                      </w:r>
                      <w:hyperlink r:id="rId15" w:tooltip="Religión" w:history="1">
                        <w:r w:rsidRPr="00171A70">
                          <w:rPr>
                            <w:rFonts w:ascii="Segoe UI" w:eastAsia="Times New Roman" w:hAnsi="Segoe UI" w:cs="Segoe UI"/>
                            <w:color w:val="A5A5A5" w:themeColor="accent3"/>
                            <w:bdr w:val="none" w:sz="0" w:space="0" w:color="auto" w:frame="1"/>
                            <w:shd w:val="clear" w:color="auto" w:fill="FFFFFF"/>
                          </w:rPr>
                          <w:t>religión</w:t>
                        </w:r>
                      </w:hyperlink>
                      <w:r w:rsidRPr="00171A70">
                        <w:rPr>
                          <w:rFonts w:ascii="Segoe UI" w:eastAsia="Times New Roman" w:hAnsi="Segoe UI" w:cs="Segoe UI"/>
                          <w:color w:val="A5A5A5" w:themeColor="accent3"/>
                          <w:shd w:val="clear" w:color="auto" w:fill="FFFFFF"/>
                        </w:rPr>
                        <w:t> para resaltar su carácter de fusión y asimilación de elementos diferentes.</w:t>
                      </w:r>
                    </w:p>
                    <w:p w14:paraId="4F1D28CE" w14:textId="4FAAED70" w:rsidR="005112C4" w:rsidRDefault="005112C4" w:rsidP="00171A70">
                      <w:pPr>
                        <w:jc w:val="center"/>
                      </w:pPr>
                      <w:r>
                        <w:t>El sincretismo es un mecanismo usual y fundamental en la constitución de las culturas humanas. Se ha dado a lo largo de la Historia en diversos ámbitos, generalmente entre las culturas o civilizaciones forzadas geográfica o históricamente a convivir durante mucho tiempo.</w:t>
                      </w:r>
                    </w:p>
                    <w:p w14:paraId="75CD471C" w14:textId="633A42ED" w:rsidR="005112C4" w:rsidRDefault="005112C4" w:rsidP="00171A70">
                      <w:pPr>
                        <w:jc w:val="center"/>
                      </w:pPr>
                      <w:r>
                        <w:t>En el caso de los pueblos conquistados, su cultura no es totalmente reemplazada por la de los conquistadores, sino asimilada. Esto significa que parte de ella sobrevive dentro de la cultura dominante, cambiándola para siempre.</w:t>
                      </w:r>
                    </w:p>
                    <w:p w14:paraId="5F2DEBEA" w14:textId="77777777" w:rsidR="005112C4" w:rsidRDefault="005112C4" w:rsidP="00B26EC3">
                      <w:pPr>
                        <w:jc w:val="center"/>
                      </w:pPr>
                      <w:r>
                        <w:t>Se trata de un concepto similar al de hibridación (proveniente de la biología). La diferencia es que en el caso del sincretismo no siempre los términos de la mezcla se dan en la misma proporción. Además, en biología la hibridación arroja individuos nuevos pero infértiles, mientras que el sincretismo es un proceso que acarrea una enorme riqueza cultural.</w:t>
                      </w:r>
                    </w:p>
                    <w:p w14:paraId="7FC05BD3" w14:textId="77777777" w:rsidR="005112C4" w:rsidRDefault="005112C4" w:rsidP="00B26EC3">
                      <w:pPr>
                        <w:jc w:val="center"/>
                      </w:pPr>
                    </w:p>
                    <w:p w14:paraId="118FBC78" w14:textId="77777777" w:rsidR="005112C4" w:rsidRDefault="005112C4" w:rsidP="00B26EC3">
                      <w:pPr>
                        <w:jc w:val="center"/>
                      </w:pPr>
                    </w:p>
                    <w:p w14:paraId="523E0329" w14:textId="77777777" w:rsidR="005112C4" w:rsidRDefault="005112C4" w:rsidP="00B26EC3">
                      <w:pPr>
                        <w:jc w:val="center"/>
                      </w:pPr>
                    </w:p>
                    <w:p w14:paraId="300C253F" w14:textId="271E0612" w:rsidR="005112C4" w:rsidRDefault="005112C4" w:rsidP="00171A70"/>
                  </w:txbxContent>
                </v:textbox>
              </v:rect>
            </w:pict>
          </mc:Fallback>
        </mc:AlternateContent>
      </w:r>
    </w:p>
    <w:p w14:paraId="553E4792" w14:textId="77777777" w:rsidR="00870223" w:rsidRDefault="00870223" w:rsidP="0012167C">
      <w:pPr>
        <w:pStyle w:val="Listaconvietas"/>
        <w:numPr>
          <w:ilvl w:val="0"/>
          <w:numId w:val="0"/>
        </w:numPr>
      </w:pPr>
    </w:p>
    <w:p w14:paraId="02313DF6" w14:textId="77777777" w:rsidR="00870223" w:rsidRDefault="00870223" w:rsidP="0012167C">
      <w:pPr>
        <w:pStyle w:val="Listaconvietas"/>
        <w:numPr>
          <w:ilvl w:val="0"/>
          <w:numId w:val="0"/>
        </w:numPr>
      </w:pPr>
    </w:p>
    <w:p w14:paraId="6F4B8D9A" w14:textId="77777777" w:rsidR="00870223" w:rsidRDefault="00870223" w:rsidP="0012167C">
      <w:pPr>
        <w:pStyle w:val="Listaconvietas"/>
        <w:numPr>
          <w:ilvl w:val="0"/>
          <w:numId w:val="0"/>
        </w:numPr>
      </w:pPr>
    </w:p>
    <w:p w14:paraId="2EC71A2C" w14:textId="77777777" w:rsidR="00870223" w:rsidRDefault="00870223" w:rsidP="0012167C">
      <w:pPr>
        <w:pStyle w:val="Listaconvietas"/>
        <w:numPr>
          <w:ilvl w:val="0"/>
          <w:numId w:val="0"/>
        </w:numPr>
      </w:pPr>
    </w:p>
    <w:p w14:paraId="6E9134F9" w14:textId="77777777" w:rsidR="00870223" w:rsidRDefault="00870223" w:rsidP="0012167C">
      <w:pPr>
        <w:pStyle w:val="Listaconvietas"/>
        <w:numPr>
          <w:ilvl w:val="0"/>
          <w:numId w:val="0"/>
        </w:numPr>
      </w:pPr>
    </w:p>
    <w:p w14:paraId="432BEF25" w14:textId="77777777" w:rsidR="00870223" w:rsidRDefault="00870223" w:rsidP="0012167C">
      <w:pPr>
        <w:pStyle w:val="Listaconvietas"/>
        <w:numPr>
          <w:ilvl w:val="0"/>
          <w:numId w:val="0"/>
        </w:numPr>
      </w:pPr>
    </w:p>
    <w:p w14:paraId="29EC915F" w14:textId="77777777" w:rsidR="00870223" w:rsidRDefault="00870223" w:rsidP="0012167C">
      <w:pPr>
        <w:pStyle w:val="Listaconvietas"/>
        <w:numPr>
          <w:ilvl w:val="0"/>
          <w:numId w:val="0"/>
        </w:numPr>
      </w:pPr>
    </w:p>
    <w:p w14:paraId="39B288DC" w14:textId="77777777" w:rsidR="00870223" w:rsidRDefault="00870223" w:rsidP="0012167C">
      <w:pPr>
        <w:pStyle w:val="Listaconvietas"/>
        <w:numPr>
          <w:ilvl w:val="0"/>
          <w:numId w:val="0"/>
        </w:numPr>
      </w:pPr>
    </w:p>
    <w:p w14:paraId="5AC8C6C1" w14:textId="759AA1DF" w:rsidR="00870223" w:rsidRDefault="00870223" w:rsidP="0012167C">
      <w:pPr>
        <w:pStyle w:val="Listaconvietas"/>
        <w:numPr>
          <w:ilvl w:val="0"/>
          <w:numId w:val="0"/>
        </w:numPr>
      </w:pPr>
    </w:p>
    <w:p w14:paraId="45814AC6" w14:textId="77777777" w:rsidR="008D131A" w:rsidRDefault="008D131A" w:rsidP="0012167C">
      <w:pPr>
        <w:pStyle w:val="Listaconvietas"/>
        <w:numPr>
          <w:ilvl w:val="0"/>
          <w:numId w:val="0"/>
        </w:numPr>
      </w:pPr>
    </w:p>
    <w:p w14:paraId="0657588B" w14:textId="77777777" w:rsidR="008D131A" w:rsidRDefault="008D131A" w:rsidP="0012167C">
      <w:pPr>
        <w:pStyle w:val="Listaconvietas"/>
        <w:numPr>
          <w:ilvl w:val="0"/>
          <w:numId w:val="0"/>
        </w:numPr>
      </w:pPr>
    </w:p>
    <w:p w14:paraId="0E91A9A9" w14:textId="77777777" w:rsidR="008D131A" w:rsidRDefault="008D131A" w:rsidP="0012167C">
      <w:pPr>
        <w:pStyle w:val="Listaconvietas"/>
        <w:numPr>
          <w:ilvl w:val="0"/>
          <w:numId w:val="0"/>
        </w:numPr>
      </w:pPr>
    </w:p>
    <w:p w14:paraId="2C924C5E" w14:textId="77777777" w:rsidR="008D131A" w:rsidRDefault="008D131A" w:rsidP="0012167C">
      <w:pPr>
        <w:pStyle w:val="Listaconvietas"/>
        <w:numPr>
          <w:ilvl w:val="0"/>
          <w:numId w:val="0"/>
        </w:numPr>
      </w:pPr>
    </w:p>
    <w:p w14:paraId="278C24CD" w14:textId="77777777" w:rsidR="008D131A" w:rsidRDefault="008D131A" w:rsidP="0012167C">
      <w:pPr>
        <w:pStyle w:val="Listaconvietas"/>
        <w:numPr>
          <w:ilvl w:val="0"/>
          <w:numId w:val="0"/>
        </w:numPr>
      </w:pPr>
    </w:p>
    <w:p w14:paraId="4E2FDF86" w14:textId="77777777" w:rsidR="008D131A" w:rsidRDefault="008D131A" w:rsidP="0012167C">
      <w:pPr>
        <w:pStyle w:val="Listaconvietas"/>
        <w:numPr>
          <w:ilvl w:val="0"/>
          <w:numId w:val="0"/>
        </w:numPr>
      </w:pPr>
    </w:p>
    <w:p w14:paraId="74FAB49E" w14:textId="77777777" w:rsidR="008D131A" w:rsidRDefault="008D131A" w:rsidP="0012167C">
      <w:pPr>
        <w:pStyle w:val="Listaconvietas"/>
        <w:numPr>
          <w:ilvl w:val="0"/>
          <w:numId w:val="0"/>
        </w:numPr>
      </w:pPr>
    </w:p>
    <w:p w14:paraId="21005F63" w14:textId="77777777" w:rsidR="008D131A" w:rsidRDefault="008D131A" w:rsidP="0012167C">
      <w:pPr>
        <w:pStyle w:val="Listaconvietas"/>
        <w:numPr>
          <w:ilvl w:val="0"/>
          <w:numId w:val="0"/>
        </w:numPr>
      </w:pPr>
    </w:p>
    <w:p w14:paraId="1D40A170" w14:textId="77777777" w:rsidR="008D131A" w:rsidRDefault="008D131A" w:rsidP="0012167C">
      <w:pPr>
        <w:pStyle w:val="Listaconvietas"/>
        <w:numPr>
          <w:ilvl w:val="0"/>
          <w:numId w:val="0"/>
        </w:numPr>
      </w:pPr>
    </w:p>
    <w:p w14:paraId="24A6DC98" w14:textId="77777777" w:rsidR="008D131A" w:rsidRDefault="008D131A" w:rsidP="0012167C">
      <w:pPr>
        <w:pStyle w:val="Listaconvietas"/>
        <w:numPr>
          <w:ilvl w:val="0"/>
          <w:numId w:val="0"/>
        </w:numPr>
      </w:pPr>
    </w:p>
    <w:p w14:paraId="58199AE0" w14:textId="77777777" w:rsidR="008D131A" w:rsidRDefault="008D131A" w:rsidP="0012167C">
      <w:pPr>
        <w:pStyle w:val="Listaconvietas"/>
        <w:numPr>
          <w:ilvl w:val="0"/>
          <w:numId w:val="0"/>
        </w:numPr>
      </w:pPr>
    </w:p>
    <w:p w14:paraId="5A6B9873" w14:textId="77777777" w:rsidR="008D131A" w:rsidRDefault="008D131A" w:rsidP="0012167C">
      <w:pPr>
        <w:pStyle w:val="Listaconvietas"/>
        <w:numPr>
          <w:ilvl w:val="0"/>
          <w:numId w:val="0"/>
        </w:numPr>
      </w:pPr>
    </w:p>
    <w:p w14:paraId="4344082A" w14:textId="77777777" w:rsidR="008D131A" w:rsidRDefault="008D131A" w:rsidP="0012167C">
      <w:pPr>
        <w:pStyle w:val="Listaconvietas"/>
        <w:numPr>
          <w:ilvl w:val="0"/>
          <w:numId w:val="0"/>
        </w:numPr>
      </w:pPr>
    </w:p>
    <w:p w14:paraId="498D987F" w14:textId="77777777" w:rsidR="008D131A" w:rsidRDefault="008D131A" w:rsidP="0012167C">
      <w:pPr>
        <w:pStyle w:val="Listaconvietas"/>
        <w:numPr>
          <w:ilvl w:val="0"/>
          <w:numId w:val="0"/>
        </w:numPr>
      </w:pPr>
    </w:p>
    <w:p w14:paraId="63EA4DF9" w14:textId="77777777" w:rsidR="008D131A" w:rsidRDefault="008D131A" w:rsidP="0012167C">
      <w:pPr>
        <w:pStyle w:val="Listaconvietas"/>
        <w:numPr>
          <w:ilvl w:val="0"/>
          <w:numId w:val="0"/>
        </w:numPr>
      </w:pPr>
    </w:p>
    <w:p w14:paraId="4FECA5D0" w14:textId="77777777" w:rsidR="008D131A" w:rsidRDefault="008D131A" w:rsidP="0012167C">
      <w:pPr>
        <w:pStyle w:val="Listaconvietas"/>
        <w:numPr>
          <w:ilvl w:val="0"/>
          <w:numId w:val="0"/>
        </w:numPr>
      </w:pPr>
    </w:p>
    <w:p w14:paraId="1802F63A" w14:textId="77777777" w:rsidR="008D131A" w:rsidRDefault="008D131A" w:rsidP="0012167C">
      <w:pPr>
        <w:pStyle w:val="Listaconvietas"/>
        <w:numPr>
          <w:ilvl w:val="0"/>
          <w:numId w:val="0"/>
        </w:numPr>
      </w:pPr>
    </w:p>
    <w:p w14:paraId="32EF83B0" w14:textId="77777777" w:rsidR="008D131A" w:rsidRDefault="008D131A" w:rsidP="0012167C">
      <w:pPr>
        <w:pStyle w:val="Listaconvietas"/>
        <w:numPr>
          <w:ilvl w:val="0"/>
          <w:numId w:val="0"/>
        </w:numPr>
      </w:pPr>
    </w:p>
    <w:p w14:paraId="577D4CCB" w14:textId="77777777" w:rsidR="008D131A" w:rsidRDefault="008D131A" w:rsidP="0012167C">
      <w:pPr>
        <w:pStyle w:val="Listaconvietas"/>
        <w:numPr>
          <w:ilvl w:val="0"/>
          <w:numId w:val="0"/>
        </w:numPr>
      </w:pPr>
    </w:p>
    <w:p w14:paraId="501CA08E" w14:textId="77777777" w:rsidR="008D131A" w:rsidRDefault="008D131A" w:rsidP="0012167C">
      <w:pPr>
        <w:pStyle w:val="Listaconvietas"/>
        <w:numPr>
          <w:ilvl w:val="0"/>
          <w:numId w:val="0"/>
        </w:numPr>
      </w:pPr>
    </w:p>
    <w:p w14:paraId="717E3332" w14:textId="77777777" w:rsidR="008D131A" w:rsidRDefault="008D131A" w:rsidP="0012167C">
      <w:pPr>
        <w:pStyle w:val="Listaconvietas"/>
        <w:numPr>
          <w:ilvl w:val="0"/>
          <w:numId w:val="0"/>
        </w:numPr>
      </w:pPr>
    </w:p>
    <w:p w14:paraId="4FE9C54F" w14:textId="77777777" w:rsidR="008D131A" w:rsidRDefault="008D131A" w:rsidP="0012167C">
      <w:pPr>
        <w:pStyle w:val="Listaconvietas"/>
        <w:numPr>
          <w:ilvl w:val="0"/>
          <w:numId w:val="0"/>
        </w:numPr>
      </w:pPr>
    </w:p>
    <w:p w14:paraId="6FFC1CDC" w14:textId="57BF0F3E" w:rsidR="008D131A" w:rsidRDefault="00B26F90" w:rsidP="0012167C">
      <w:pPr>
        <w:pStyle w:val="Listaconvietas"/>
        <w:numPr>
          <w:ilvl w:val="0"/>
          <w:numId w:val="0"/>
        </w:numPr>
      </w:pPr>
      <w:r>
        <w:rPr>
          <w:noProof/>
        </w:rPr>
        <mc:AlternateContent>
          <mc:Choice Requires="wps">
            <w:drawing>
              <wp:anchor distT="0" distB="0" distL="114300" distR="114300" simplePos="0" relativeHeight="251670528" behindDoc="0" locked="0" layoutInCell="1" allowOverlap="1" wp14:anchorId="1E34D794" wp14:editId="4C5606DF">
                <wp:simplePos x="0" y="0"/>
                <wp:positionH relativeFrom="column">
                  <wp:posOffset>530860</wp:posOffset>
                </wp:positionH>
                <wp:positionV relativeFrom="paragraph">
                  <wp:posOffset>214630</wp:posOffset>
                </wp:positionV>
                <wp:extent cx="4775835" cy="6970395"/>
                <wp:effectExtent l="0" t="0" r="24765" b="20955"/>
                <wp:wrapNone/>
                <wp:docPr id="16" name="Rectángulo 16"/>
                <wp:cNvGraphicFramePr/>
                <a:graphic xmlns:a="http://schemas.openxmlformats.org/drawingml/2006/main">
                  <a:graphicData uri="http://schemas.microsoft.com/office/word/2010/wordprocessingShape">
                    <wps:wsp>
                      <wps:cNvSpPr/>
                      <wps:spPr>
                        <a:xfrm>
                          <a:off x="0" y="0"/>
                          <a:ext cx="4775835" cy="69703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31F32" w14:textId="57144F18" w:rsidR="003962FF" w:rsidRPr="00630166" w:rsidRDefault="003962FF" w:rsidP="00A66535">
                            <w:pPr>
                              <w:jc w:val="center"/>
                              <w:rPr>
                                <w:b/>
                                <w:bCs/>
                                <w:color w:val="000000" w:themeColor="text1"/>
                              </w:rPr>
                            </w:pPr>
                            <w:r w:rsidRPr="00630166">
                              <w:rPr>
                                <w:b/>
                                <w:bCs/>
                                <w:color w:val="000000" w:themeColor="text1"/>
                              </w:rPr>
                              <w:t>Tipos de sincretismo</w:t>
                            </w:r>
                          </w:p>
                          <w:p w14:paraId="327CF689" w14:textId="77777777" w:rsidR="00A66535" w:rsidRDefault="00A66535" w:rsidP="003962FF">
                            <w:pPr>
                              <w:jc w:val="center"/>
                            </w:pPr>
                            <w:r>
                              <w:t>El sincretismo se da en muchos términos, generalmente en los aplicables a los aspectos culturales del ser humano: las costumbres, la religión, el arte, la lengua y e incluso la política. Pero en principio, puede haber tantos casos de sincretismo como hibridaciones posibles pueda haber en cualquier ámbito de la cultura y la sociedad humana.</w:t>
                            </w:r>
                          </w:p>
                          <w:p w14:paraId="21A53FFB" w14:textId="77777777" w:rsidR="00A66535" w:rsidRDefault="00A66535" w:rsidP="00D970BB"/>
                          <w:p w14:paraId="772C0CDC" w14:textId="77777777" w:rsidR="008B73BE" w:rsidRPr="00231D10" w:rsidRDefault="008B73BE" w:rsidP="003962FF">
                            <w:pPr>
                              <w:jc w:val="center"/>
                              <w:rPr>
                                <w:b/>
                                <w:bCs/>
                                <w:color w:val="000000" w:themeColor="text1"/>
                              </w:rPr>
                            </w:pPr>
                            <w:r w:rsidRPr="00231D10">
                              <w:rPr>
                                <w:b/>
                                <w:bCs/>
                                <w:color w:val="000000" w:themeColor="text1"/>
                              </w:rPr>
                              <w:t>Sincretismo cultural</w:t>
                            </w:r>
                          </w:p>
                          <w:p w14:paraId="56095856" w14:textId="65577BD8" w:rsidR="008B73BE" w:rsidRDefault="008B73BE" w:rsidP="008B73BE">
                            <w:pPr>
                              <w:jc w:val="center"/>
                            </w:pPr>
                            <w:r>
                              <w:t>El sincretismo cultural tiene que ver con el ámbito más general de las sociedades, es decir, sus culturas. Cuando dos o más pueblos están forzados a convivir, o cuando les conviene más convivir que separarse, se produce una lenta fusión de culturas.</w:t>
                            </w:r>
                          </w:p>
                          <w:p w14:paraId="62E21FFC" w14:textId="6FCF6C90" w:rsidR="008B73BE" w:rsidRDefault="008B73BE" w:rsidP="008B73BE">
                            <w:pPr>
                              <w:jc w:val="center"/>
                            </w:pPr>
                            <w:r>
                              <w:t>En un principio puede crearse una cultura de frontera. Cuando dos naciones están separadas pero en contacto frecuente, se crea con el tiempo una cultura que responde parcialmente a ambas, en la medida en que se van hibridando.</w:t>
                            </w:r>
                          </w:p>
                          <w:p w14:paraId="39C91322" w14:textId="0B12797C" w:rsidR="008B73BE" w:rsidRDefault="008B73BE" w:rsidP="008B73BE">
                            <w:pPr>
                              <w:jc w:val="center"/>
                            </w:pPr>
                            <w:r>
                              <w:t>Esto también puede ocurrir a la fuerza, cuando una cultura conquista a otra. Al someterla, puede obligarla a emplear sus referentes culturales: su religión, sus formas de ver el mundo, su lengua. Sin embargo, la cultura sometida no desaparece sin más, sino que se infiltra en la primera. Luego de un largo período de tiempo, surge una cultura totalmente nueva.</w:t>
                            </w:r>
                          </w:p>
                          <w:p w14:paraId="71EFC136" w14:textId="77777777" w:rsidR="008B73BE" w:rsidRDefault="008B73BE" w:rsidP="003962FF">
                            <w:pPr>
                              <w:jc w:val="center"/>
                            </w:pPr>
                            <w:r>
                              <w:t>Un claro ejemplo de ello tuvo lugar cuando la civilización romana invadió la Antigua Grecia. Al encontrar una cultura tan vasta y rica, procedieron a copiarla, aunque reemplazando los nombres griegos por latinos. Así, Zeus pasó a llamarse Júpiter, Hermes se llamó Mercurio, etc.</w:t>
                            </w:r>
                          </w:p>
                          <w:p w14:paraId="15D427DC" w14:textId="77777777" w:rsidR="008B73BE" w:rsidRDefault="008B73BE" w:rsidP="003962FF">
                            <w:pPr>
                              <w:jc w:val="center"/>
                            </w:pPr>
                          </w:p>
                          <w:p w14:paraId="0709E47D" w14:textId="77777777" w:rsidR="008B73BE" w:rsidRDefault="008B73BE" w:rsidP="003962FF">
                            <w:pPr>
                              <w:jc w:val="center"/>
                            </w:pPr>
                          </w:p>
                          <w:p w14:paraId="218F406A" w14:textId="77777777" w:rsidR="008B73BE" w:rsidRDefault="008B73BE" w:rsidP="003962FF">
                            <w:pPr>
                              <w:jc w:val="center"/>
                            </w:pPr>
                          </w:p>
                          <w:p w14:paraId="0FA6F468" w14:textId="4380F659" w:rsidR="008B73BE" w:rsidRDefault="008B73BE" w:rsidP="003962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D794" id="Rectángulo 16" o:spid="_x0000_s1037" style="position:absolute;margin-left:41.8pt;margin-top:16.9pt;width:376.05pt;height:54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" fillcolor="white [3212]" strokecolor="#1f3763 [1604]" strokeweight="1pt">
                <v:textbox>
                  <w:txbxContent>
                    <w:p w14:paraId="51231F32" w14:textId="57144F18" w:rsidR="003962FF" w:rsidRPr="00630166" w:rsidRDefault="003962FF" w:rsidP="00A66535">
                      <w:pPr>
                        <w:jc w:val="center"/>
                        <w:rPr>
                          <w:b/>
                          <w:bCs/>
                          <w:color w:val="000000" w:themeColor="text1"/>
                        </w:rPr>
                      </w:pPr>
                      <w:r w:rsidRPr="00630166">
                        <w:rPr>
                          <w:b/>
                          <w:bCs/>
                          <w:color w:val="000000" w:themeColor="text1"/>
                        </w:rPr>
                        <w:t>Tipos de sincretismo</w:t>
                      </w:r>
                    </w:p>
                    <w:p w14:paraId="327CF689" w14:textId="77777777" w:rsidR="00A66535" w:rsidRDefault="00A66535" w:rsidP="003962FF">
                      <w:pPr>
                        <w:jc w:val="center"/>
                      </w:pPr>
                      <w:r>
                        <w:t>El sincretismo se da en muchos términos, generalmente en los aplicables a los aspectos culturales del ser humano: las costumbres, la religión, el arte, la lengua y e incluso la política. Pero en principio, puede haber tantos casos de sincretismo como hibridaciones posibles pueda haber en cualquier ámbito de la cultura y la sociedad humana.</w:t>
                      </w:r>
                    </w:p>
                    <w:p w14:paraId="21A53FFB" w14:textId="77777777" w:rsidR="00A66535" w:rsidRDefault="00A66535" w:rsidP="00D970BB"/>
                    <w:p w14:paraId="772C0CDC" w14:textId="77777777" w:rsidR="008B73BE" w:rsidRPr="00231D10" w:rsidRDefault="008B73BE" w:rsidP="003962FF">
                      <w:pPr>
                        <w:jc w:val="center"/>
                        <w:rPr>
                          <w:b/>
                          <w:bCs/>
                          <w:color w:val="000000" w:themeColor="text1"/>
                        </w:rPr>
                      </w:pPr>
                      <w:r w:rsidRPr="00231D10">
                        <w:rPr>
                          <w:b/>
                          <w:bCs/>
                          <w:color w:val="000000" w:themeColor="text1"/>
                        </w:rPr>
                        <w:t>Sincretismo cultural</w:t>
                      </w:r>
                    </w:p>
                    <w:p w14:paraId="56095856" w14:textId="65577BD8" w:rsidR="008B73BE" w:rsidRDefault="008B73BE" w:rsidP="008B73BE">
                      <w:pPr>
                        <w:jc w:val="center"/>
                      </w:pPr>
                      <w:r>
                        <w:t>El sincretismo cultural tiene que ver con el ámbito más general de las sociedades, es decir, sus culturas. Cuando dos o más pueblos están forzados a convivir, o cuando les conviene más convivir que separarse, se produce una lenta fusión de culturas.</w:t>
                      </w:r>
                    </w:p>
                    <w:p w14:paraId="62E21FFC" w14:textId="6FCF6C90" w:rsidR="008B73BE" w:rsidRDefault="008B73BE" w:rsidP="008B73BE">
                      <w:pPr>
                        <w:jc w:val="center"/>
                      </w:pPr>
                      <w:r>
                        <w:t>En un principio puede crearse una cultura de frontera. Cuando dos naciones están separadas pero en contacto frecuente, se crea con el tiempo una cultura que responde parcialmente a ambas, en la medida en que se van hibridando.</w:t>
                      </w:r>
                    </w:p>
                    <w:p w14:paraId="39C91322" w14:textId="0B12797C" w:rsidR="008B73BE" w:rsidRDefault="008B73BE" w:rsidP="008B73BE">
                      <w:pPr>
                        <w:jc w:val="center"/>
                      </w:pPr>
                      <w:r>
                        <w:t>Esto también puede ocurrir a la fuerza, cuando una cultura conquista a otra. Al someterla, puede obligarla a emplear sus referentes culturales: su religión, sus formas de ver el mundo, su lengua. Sin embargo, la cultura sometida no desaparece sin más, sino que se infiltra en la primera. Luego de un largo período de tiempo, surge una cultura totalmente nueva.</w:t>
                      </w:r>
                    </w:p>
                    <w:p w14:paraId="71EFC136" w14:textId="77777777" w:rsidR="008B73BE" w:rsidRDefault="008B73BE" w:rsidP="003962FF">
                      <w:pPr>
                        <w:jc w:val="center"/>
                      </w:pPr>
                      <w:r>
                        <w:t>Un claro ejemplo de ello tuvo lugar cuando la civilización romana invadió la Antigua Grecia. Al encontrar una cultura tan vasta y rica, procedieron a copiarla, aunque reemplazando los nombres griegos por latinos. Así, Zeus pasó a llamarse Júpiter, Hermes se llamó Mercurio, etc.</w:t>
                      </w:r>
                    </w:p>
                    <w:p w14:paraId="15D427DC" w14:textId="77777777" w:rsidR="008B73BE" w:rsidRDefault="008B73BE" w:rsidP="003962FF">
                      <w:pPr>
                        <w:jc w:val="center"/>
                      </w:pPr>
                    </w:p>
                    <w:p w14:paraId="0709E47D" w14:textId="77777777" w:rsidR="008B73BE" w:rsidRDefault="008B73BE" w:rsidP="003962FF">
                      <w:pPr>
                        <w:jc w:val="center"/>
                      </w:pPr>
                    </w:p>
                    <w:p w14:paraId="218F406A" w14:textId="77777777" w:rsidR="008B73BE" w:rsidRDefault="008B73BE" w:rsidP="003962FF">
                      <w:pPr>
                        <w:jc w:val="center"/>
                      </w:pPr>
                    </w:p>
                    <w:p w14:paraId="0FA6F468" w14:textId="4380F659" w:rsidR="008B73BE" w:rsidRDefault="008B73BE" w:rsidP="003962FF">
                      <w:pPr>
                        <w:jc w:val="center"/>
                      </w:pPr>
                    </w:p>
                  </w:txbxContent>
                </v:textbox>
              </v:rect>
            </w:pict>
          </mc:Fallback>
        </mc:AlternateContent>
      </w:r>
    </w:p>
    <w:p w14:paraId="3C10B561" w14:textId="77777777" w:rsidR="008D131A" w:rsidRDefault="008D131A" w:rsidP="0012167C">
      <w:pPr>
        <w:pStyle w:val="Listaconvietas"/>
        <w:numPr>
          <w:ilvl w:val="0"/>
          <w:numId w:val="0"/>
        </w:numPr>
      </w:pPr>
    </w:p>
    <w:p w14:paraId="0E3787A8" w14:textId="77777777" w:rsidR="008D131A" w:rsidRDefault="008D131A" w:rsidP="0012167C">
      <w:pPr>
        <w:pStyle w:val="Listaconvietas"/>
        <w:numPr>
          <w:ilvl w:val="0"/>
          <w:numId w:val="0"/>
        </w:numPr>
      </w:pPr>
    </w:p>
    <w:p w14:paraId="79CDFBBB" w14:textId="77777777" w:rsidR="008D131A" w:rsidRDefault="008D131A" w:rsidP="0012167C">
      <w:pPr>
        <w:pStyle w:val="Listaconvietas"/>
        <w:numPr>
          <w:ilvl w:val="0"/>
          <w:numId w:val="0"/>
        </w:numPr>
      </w:pPr>
    </w:p>
    <w:p w14:paraId="075F8EA3" w14:textId="77777777" w:rsidR="008D131A" w:rsidRDefault="008D131A" w:rsidP="0012167C">
      <w:pPr>
        <w:pStyle w:val="Listaconvietas"/>
        <w:numPr>
          <w:ilvl w:val="0"/>
          <w:numId w:val="0"/>
        </w:numPr>
      </w:pPr>
    </w:p>
    <w:p w14:paraId="4542D350" w14:textId="77777777" w:rsidR="008D131A" w:rsidRDefault="008D131A" w:rsidP="0012167C">
      <w:pPr>
        <w:pStyle w:val="Listaconvietas"/>
        <w:numPr>
          <w:ilvl w:val="0"/>
          <w:numId w:val="0"/>
        </w:numPr>
      </w:pPr>
    </w:p>
    <w:p w14:paraId="4862CB24" w14:textId="77777777" w:rsidR="008D131A" w:rsidRDefault="008D131A" w:rsidP="0012167C">
      <w:pPr>
        <w:pStyle w:val="Listaconvietas"/>
        <w:numPr>
          <w:ilvl w:val="0"/>
          <w:numId w:val="0"/>
        </w:numPr>
      </w:pPr>
    </w:p>
    <w:p w14:paraId="5F66BE33" w14:textId="77777777" w:rsidR="008D131A" w:rsidRDefault="008D131A" w:rsidP="0012167C">
      <w:pPr>
        <w:pStyle w:val="Listaconvietas"/>
        <w:numPr>
          <w:ilvl w:val="0"/>
          <w:numId w:val="0"/>
        </w:numPr>
      </w:pPr>
    </w:p>
    <w:p w14:paraId="00B05622" w14:textId="77777777" w:rsidR="008D131A" w:rsidRDefault="008D131A" w:rsidP="0012167C">
      <w:pPr>
        <w:pStyle w:val="Listaconvietas"/>
        <w:numPr>
          <w:ilvl w:val="0"/>
          <w:numId w:val="0"/>
        </w:numPr>
      </w:pPr>
    </w:p>
    <w:p w14:paraId="7A380A5B" w14:textId="77777777" w:rsidR="008D131A" w:rsidRDefault="008D131A" w:rsidP="0012167C">
      <w:pPr>
        <w:pStyle w:val="Listaconvietas"/>
        <w:numPr>
          <w:ilvl w:val="0"/>
          <w:numId w:val="0"/>
        </w:numPr>
      </w:pPr>
    </w:p>
    <w:p w14:paraId="32BB442C" w14:textId="77777777" w:rsidR="008D131A" w:rsidRDefault="008D131A" w:rsidP="0012167C">
      <w:pPr>
        <w:pStyle w:val="Listaconvietas"/>
        <w:numPr>
          <w:ilvl w:val="0"/>
          <w:numId w:val="0"/>
        </w:numPr>
      </w:pPr>
    </w:p>
    <w:p w14:paraId="26E879B2" w14:textId="0A7F7BDA" w:rsidR="008D131A" w:rsidRDefault="008D131A" w:rsidP="0012167C">
      <w:pPr>
        <w:pStyle w:val="Listaconvietas"/>
        <w:numPr>
          <w:ilvl w:val="0"/>
          <w:numId w:val="0"/>
        </w:numPr>
      </w:pPr>
    </w:p>
    <w:p w14:paraId="49394CAF" w14:textId="77777777" w:rsidR="008D131A" w:rsidRDefault="008D131A" w:rsidP="0012167C">
      <w:pPr>
        <w:pStyle w:val="Listaconvietas"/>
        <w:numPr>
          <w:ilvl w:val="0"/>
          <w:numId w:val="0"/>
        </w:numPr>
      </w:pPr>
    </w:p>
    <w:p w14:paraId="457858D3" w14:textId="77777777" w:rsidR="008D131A" w:rsidRDefault="008D131A" w:rsidP="0012167C">
      <w:pPr>
        <w:pStyle w:val="Listaconvietas"/>
        <w:numPr>
          <w:ilvl w:val="0"/>
          <w:numId w:val="0"/>
        </w:numPr>
      </w:pPr>
    </w:p>
    <w:p w14:paraId="20EB3F2E" w14:textId="77777777" w:rsidR="008D131A" w:rsidRDefault="008D131A" w:rsidP="0012167C">
      <w:pPr>
        <w:pStyle w:val="Listaconvietas"/>
        <w:numPr>
          <w:ilvl w:val="0"/>
          <w:numId w:val="0"/>
        </w:numPr>
      </w:pPr>
    </w:p>
    <w:p w14:paraId="638634C0" w14:textId="77777777" w:rsidR="008D131A" w:rsidRDefault="008D131A" w:rsidP="0012167C">
      <w:pPr>
        <w:pStyle w:val="Listaconvietas"/>
        <w:numPr>
          <w:ilvl w:val="0"/>
          <w:numId w:val="0"/>
        </w:numPr>
      </w:pPr>
    </w:p>
    <w:p w14:paraId="2F1A2170" w14:textId="77777777" w:rsidR="008D131A" w:rsidRDefault="008D131A" w:rsidP="0012167C">
      <w:pPr>
        <w:pStyle w:val="Listaconvietas"/>
        <w:numPr>
          <w:ilvl w:val="0"/>
          <w:numId w:val="0"/>
        </w:numPr>
      </w:pPr>
    </w:p>
    <w:p w14:paraId="3E05E468" w14:textId="77777777" w:rsidR="008D131A" w:rsidRDefault="008D131A" w:rsidP="0012167C">
      <w:pPr>
        <w:pStyle w:val="Listaconvietas"/>
        <w:numPr>
          <w:ilvl w:val="0"/>
          <w:numId w:val="0"/>
        </w:numPr>
      </w:pPr>
    </w:p>
    <w:p w14:paraId="55E9B0CB" w14:textId="77777777" w:rsidR="008D131A" w:rsidRDefault="008D131A" w:rsidP="0012167C">
      <w:pPr>
        <w:pStyle w:val="Listaconvietas"/>
        <w:numPr>
          <w:ilvl w:val="0"/>
          <w:numId w:val="0"/>
        </w:numPr>
      </w:pPr>
    </w:p>
    <w:p w14:paraId="335C0EF5" w14:textId="77777777" w:rsidR="008D131A" w:rsidRDefault="008D131A" w:rsidP="0012167C">
      <w:pPr>
        <w:pStyle w:val="Listaconvietas"/>
        <w:numPr>
          <w:ilvl w:val="0"/>
          <w:numId w:val="0"/>
        </w:numPr>
      </w:pPr>
    </w:p>
    <w:p w14:paraId="13F1E0B9" w14:textId="77777777" w:rsidR="008D131A" w:rsidRDefault="008D131A" w:rsidP="0012167C">
      <w:pPr>
        <w:pStyle w:val="Listaconvietas"/>
        <w:numPr>
          <w:ilvl w:val="0"/>
          <w:numId w:val="0"/>
        </w:numPr>
      </w:pPr>
    </w:p>
    <w:p w14:paraId="53EDA9D5" w14:textId="77777777" w:rsidR="008D131A" w:rsidRDefault="008D131A" w:rsidP="0012167C">
      <w:pPr>
        <w:pStyle w:val="Listaconvietas"/>
        <w:numPr>
          <w:ilvl w:val="0"/>
          <w:numId w:val="0"/>
        </w:numPr>
      </w:pPr>
    </w:p>
    <w:p w14:paraId="12BEAEF7" w14:textId="77777777" w:rsidR="008D131A" w:rsidRDefault="008D131A" w:rsidP="0012167C">
      <w:pPr>
        <w:pStyle w:val="Listaconvietas"/>
        <w:numPr>
          <w:ilvl w:val="0"/>
          <w:numId w:val="0"/>
        </w:numPr>
      </w:pPr>
    </w:p>
    <w:p w14:paraId="302CBCE4" w14:textId="77777777" w:rsidR="008D131A" w:rsidRDefault="008D131A" w:rsidP="0012167C">
      <w:pPr>
        <w:pStyle w:val="Listaconvietas"/>
        <w:numPr>
          <w:ilvl w:val="0"/>
          <w:numId w:val="0"/>
        </w:numPr>
      </w:pPr>
    </w:p>
    <w:p w14:paraId="0F2F764D" w14:textId="77777777" w:rsidR="008D131A" w:rsidRDefault="008D131A" w:rsidP="0012167C">
      <w:pPr>
        <w:pStyle w:val="Listaconvietas"/>
        <w:numPr>
          <w:ilvl w:val="0"/>
          <w:numId w:val="0"/>
        </w:numPr>
      </w:pPr>
    </w:p>
    <w:p w14:paraId="0FD1349F" w14:textId="77777777" w:rsidR="008D131A" w:rsidRDefault="008D131A" w:rsidP="0012167C">
      <w:pPr>
        <w:pStyle w:val="Listaconvietas"/>
        <w:numPr>
          <w:ilvl w:val="0"/>
          <w:numId w:val="0"/>
        </w:numPr>
      </w:pPr>
    </w:p>
    <w:p w14:paraId="0D7B1B4D" w14:textId="77777777" w:rsidR="008D131A" w:rsidRDefault="008D131A" w:rsidP="0012167C">
      <w:pPr>
        <w:pStyle w:val="Listaconvietas"/>
        <w:numPr>
          <w:ilvl w:val="0"/>
          <w:numId w:val="0"/>
        </w:numPr>
      </w:pPr>
    </w:p>
    <w:p w14:paraId="2BA251A8" w14:textId="77777777" w:rsidR="008D131A" w:rsidRDefault="008D131A" w:rsidP="0012167C">
      <w:pPr>
        <w:pStyle w:val="Listaconvietas"/>
        <w:numPr>
          <w:ilvl w:val="0"/>
          <w:numId w:val="0"/>
        </w:numPr>
      </w:pPr>
    </w:p>
    <w:p w14:paraId="1FA8F728" w14:textId="77777777" w:rsidR="008D131A" w:rsidRDefault="008D131A" w:rsidP="0012167C">
      <w:pPr>
        <w:pStyle w:val="Listaconvietas"/>
        <w:numPr>
          <w:ilvl w:val="0"/>
          <w:numId w:val="0"/>
        </w:numPr>
      </w:pPr>
    </w:p>
    <w:p w14:paraId="1E8D0642" w14:textId="77777777" w:rsidR="008D131A" w:rsidRDefault="008D131A" w:rsidP="0012167C">
      <w:pPr>
        <w:pStyle w:val="Listaconvietas"/>
        <w:numPr>
          <w:ilvl w:val="0"/>
          <w:numId w:val="0"/>
        </w:numPr>
      </w:pPr>
    </w:p>
    <w:p w14:paraId="61DBF9B0" w14:textId="77777777" w:rsidR="008D131A" w:rsidRDefault="008D131A" w:rsidP="0012167C">
      <w:pPr>
        <w:pStyle w:val="Listaconvietas"/>
        <w:numPr>
          <w:ilvl w:val="0"/>
          <w:numId w:val="0"/>
        </w:numPr>
      </w:pPr>
    </w:p>
    <w:p w14:paraId="52BBA84E" w14:textId="77777777" w:rsidR="008D131A" w:rsidRDefault="008D131A" w:rsidP="0012167C">
      <w:pPr>
        <w:pStyle w:val="Listaconvietas"/>
        <w:numPr>
          <w:ilvl w:val="0"/>
          <w:numId w:val="0"/>
        </w:numPr>
      </w:pPr>
    </w:p>
    <w:p w14:paraId="6E576B59" w14:textId="2E053FAB" w:rsidR="008D131A" w:rsidRDefault="00B455AA" w:rsidP="0012167C">
      <w:pPr>
        <w:pStyle w:val="Listaconvietas"/>
        <w:numPr>
          <w:ilvl w:val="0"/>
          <w:numId w:val="0"/>
        </w:numPr>
      </w:pPr>
      <w:r>
        <w:rPr>
          <w:noProof/>
        </w:rPr>
        <mc:AlternateContent>
          <mc:Choice Requires="wps">
            <w:drawing>
              <wp:anchor distT="0" distB="0" distL="114300" distR="114300" simplePos="0" relativeHeight="251671552" behindDoc="0" locked="0" layoutInCell="1" allowOverlap="1" wp14:anchorId="291EA642" wp14:editId="3B904ECB">
                <wp:simplePos x="0" y="0"/>
                <wp:positionH relativeFrom="column">
                  <wp:posOffset>528320</wp:posOffset>
                </wp:positionH>
                <wp:positionV relativeFrom="paragraph">
                  <wp:posOffset>198120</wp:posOffset>
                </wp:positionV>
                <wp:extent cx="4768850" cy="7016750"/>
                <wp:effectExtent l="0" t="0" r="12700" b="12700"/>
                <wp:wrapNone/>
                <wp:docPr id="17" name="Rectángulo 17"/>
                <wp:cNvGraphicFramePr/>
                <a:graphic xmlns:a="http://schemas.openxmlformats.org/drawingml/2006/main">
                  <a:graphicData uri="http://schemas.microsoft.com/office/word/2010/wordprocessingShape">
                    <wps:wsp>
                      <wps:cNvSpPr/>
                      <wps:spPr>
                        <a:xfrm>
                          <a:off x="0" y="0"/>
                          <a:ext cx="4768850" cy="7016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117A14" w14:textId="4DD8774F" w:rsidR="00FA7DE8" w:rsidRPr="00231D10" w:rsidRDefault="00FA7DE8" w:rsidP="00FA7DE8">
                            <w:pPr>
                              <w:jc w:val="center"/>
                              <w:rPr>
                                <w:b/>
                                <w:bCs/>
                                <w:color w:val="000000" w:themeColor="text1"/>
                              </w:rPr>
                            </w:pPr>
                            <w:r w:rsidRPr="00231D10">
                              <w:rPr>
                                <w:b/>
                                <w:bCs/>
                                <w:color w:val="000000" w:themeColor="text1"/>
                              </w:rPr>
                              <w:t>Sincretismo religioso</w:t>
                            </w:r>
                          </w:p>
                          <w:p w14:paraId="10009754" w14:textId="169F6E12" w:rsidR="001F3662" w:rsidRPr="001F3662" w:rsidRDefault="001F3662" w:rsidP="001F3662">
                            <w:pPr>
                              <w:jc w:val="center"/>
                            </w:pPr>
                            <w:r w:rsidRPr="001F3662">
                              <w:t>Lo que hoy entendemos como las grandes religiones monoteístas son el producto de largos y complejos procesos de sincretismo que están en marcha desde la Antigüedad. Así, dioses diferentes se amalgamaron en uno solo, se unificaron formas de culto distintas en una misma práctica, o se disfrazaron algunas formas místicas de otras.</w:t>
                            </w:r>
                          </w:p>
                          <w:p w14:paraId="5FF8959D" w14:textId="3BB46A2F" w:rsidR="001F3662" w:rsidRPr="001F3662" w:rsidRDefault="001F3662" w:rsidP="001F3662">
                            <w:pPr>
                              <w:jc w:val="center"/>
                            </w:pPr>
                            <w:r w:rsidRPr="001F3662">
                              <w:t>Esto ocurrió por ejemplo cuando los griegos dominaban el Antiguo Imperio Egipcio. Los conquistadores decidieron vincular al dios egipcio Osiris con el buey griego Apis, pues los egipcios rendían culto a dioses con formas animales. La intención era unir a ambas culturas.</w:t>
                            </w:r>
                          </w:p>
                          <w:p w14:paraId="5E9086F8" w14:textId="77777777" w:rsidR="001F3662" w:rsidRPr="001F3662" w:rsidRDefault="001F3662" w:rsidP="00FA7DE8">
                            <w:pPr>
                              <w:jc w:val="center"/>
                            </w:pPr>
                            <w:r w:rsidRPr="001F3662">
                              <w:t>El resultado fue la deidad greco-egipcia Serapis, que fue convertido en Dios oficial de ambos pueblos. La imagen que crearon los griegos servía para las dos culturas: en muchas estatuas se lo representa con un rostro doble, humano y animal.</w:t>
                            </w:r>
                          </w:p>
                          <w:p w14:paraId="6996CE41" w14:textId="28315910" w:rsidR="001F3662" w:rsidRDefault="001F3662" w:rsidP="00FA7DE8">
                            <w:pPr>
                              <w:jc w:val="center"/>
                            </w:pPr>
                          </w:p>
                          <w:p w14:paraId="71A6152E" w14:textId="77777777" w:rsidR="00231D10" w:rsidRPr="00231D10" w:rsidRDefault="00231D10" w:rsidP="00FA7DE8">
                            <w:pPr>
                              <w:jc w:val="center"/>
                              <w:rPr>
                                <w:b/>
                                <w:bCs/>
                                <w:color w:val="000000" w:themeColor="text1"/>
                              </w:rPr>
                            </w:pPr>
                            <w:r w:rsidRPr="00231D10">
                              <w:rPr>
                                <w:b/>
                                <w:bCs/>
                                <w:color w:val="000000" w:themeColor="text1"/>
                              </w:rPr>
                              <w:t>Sincretismo artístico</w:t>
                            </w:r>
                          </w:p>
                          <w:p w14:paraId="65B6BB61" w14:textId="3F870539" w:rsidR="00231D10" w:rsidRDefault="00231D10" w:rsidP="00231D10">
                            <w:pPr>
                              <w:jc w:val="center"/>
                            </w:pPr>
                            <w:r>
                              <w:t>Generalmente el arte sincrético es el producido durante períodos de transición cultural, de hibridación, y responde a dos o más estéticas diferentes, hallando o proponiendo una vía unificada. Esto pasa tanto por los motivos representados en las obras artísticas, como por el contenido simbólico con el que se nutren las representaciones.</w:t>
                            </w:r>
                          </w:p>
                          <w:p w14:paraId="2E3F772B" w14:textId="77777777" w:rsidR="00231D10" w:rsidRDefault="00231D10" w:rsidP="00FA7DE8">
                            <w:pPr>
                              <w:jc w:val="center"/>
                            </w:pPr>
                            <w:r>
                              <w:t>Por ejemplo, el arte católico de la época colonial latinoamericana debía representar motivos bíblicos. Al hacerlo, el arte mexicano de la época retomó motivos aztecas para emplearlos en la adoración del Dios cristiano. Así se produjeron modos locales de representación completamente nuevos, con un claro estilo indígena, aunque con motivos católicos europeos.</w:t>
                            </w:r>
                          </w:p>
                          <w:p w14:paraId="53CB7AEC" w14:textId="77777777" w:rsidR="00231D10" w:rsidRDefault="00231D10" w:rsidP="00FA7DE8">
                            <w:pPr>
                              <w:jc w:val="center"/>
                            </w:pPr>
                          </w:p>
                          <w:p w14:paraId="40378275" w14:textId="77777777" w:rsidR="00231D10" w:rsidRDefault="00231D10" w:rsidP="00FA7DE8">
                            <w:pPr>
                              <w:jc w:val="center"/>
                            </w:pPr>
                          </w:p>
                          <w:p w14:paraId="598CCCAD" w14:textId="58C6662C" w:rsidR="00231D10" w:rsidRPr="001F3662" w:rsidRDefault="00231D10" w:rsidP="00231D10"/>
                          <w:p w14:paraId="59737E9C" w14:textId="77777777" w:rsidR="001F3662" w:rsidRDefault="001F3662" w:rsidP="00FA7DE8">
                            <w:pPr>
                              <w:jc w:val="center"/>
                              <w:rPr>
                                <w:b/>
                                <w:bCs/>
                              </w:rPr>
                            </w:pPr>
                          </w:p>
                          <w:p w14:paraId="3ECD0F32" w14:textId="77777777" w:rsidR="001F3662" w:rsidRDefault="001F3662" w:rsidP="00FA7DE8">
                            <w:pPr>
                              <w:jc w:val="center"/>
                              <w:rPr>
                                <w:b/>
                                <w:bCs/>
                              </w:rPr>
                            </w:pPr>
                          </w:p>
                          <w:p w14:paraId="5BCCD9EA" w14:textId="0F1D1B5D" w:rsidR="001F3662" w:rsidRPr="00FA7DE8" w:rsidRDefault="001F3662" w:rsidP="00FA7DE8">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EA642" id="Rectángulo 17" o:spid="_x0000_s1038" style="position:absolute;margin-left:41.6pt;margin-top:15.6pt;width:375.5pt;height: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" fillcolor="white [3212]" strokecolor="#1f3763 [1604]" strokeweight="1pt">
                <v:textbox>
                  <w:txbxContent>
                    <w:p w14:paraId="6F117A14" w14:textId="4DD8774F" w:rsidR="00FA7DE8" w:rsidRPr="00231D10" w:rsidRDefault="00FA7DE8" w:rsidP="00FA7DE8">
                      <w:pPr>
                        <w:jc w:val="center"/>
                        <w:rPr>
                          <w:b/>
                          <w:bCs/>
                          <w:color w:val="000000" w:themeColor="text1"/>
                        </w:rPr>
                      </w:pPr>
                      <w:r w:rsidRPr="00231D10">
                        <w:rPr>
                          <w:b/>
                          <w:bCs/>
                          <w:color w:val="000000" w:themeColor="text1"/>
                        </w:rPr>
                        <w:t>Sincretismo religioso</w:t>
                      </w:r>
                    </w:p>
                    <w:p w14:paraId="10009754" w14:textId="169F6E12" w:rsidR="001F3662" w:rsidRPr="001F3662" w:rsidRDefault="001F3662" w:rsidP="001F3662">
                      <w:pPr>
                        <w:jc w:val="center"/>
                      </w:pPr>
                      <w:r w:rsidRPr="001F3662">
                        <w:t>Lo que hoy entendemos como las grandes religiones monoteístas son el producto de largos y complejos procesos de sincretismo que están en marcha desde la Antigüedad. Así, dioses diferentes se amalgamaron en uno solo, se unificaron formas de culto distintas en una misma práctica, o se disfrazaron algunas formas místicas de otras.</w:t>
                      </w:r>
                    </w:p>
                    <w:p w14:paraId="5FF8959D" w14:textId="3BB46A2F" w:rsidR="001F3662" w:rsidRPr="001F3662" w:rsidRDefault="001F3662" w:rsidP="001F3662">
                      <w:pPr>
                        <w:jc w:val="center"/>
                      </w:pPr>
                      <w:r w:rsidRPr="001F3662">
                        <w:t>Esto ocurrió por ejemplo cuando los griegos dominaban el Antiguo Imperio Egipcio. Los conquistadores decidieron vincular al dios egipcio Osiris con el buey griego Apis, pues los egipcios rendían culto a dioses con formas animales. La intención era unir a ambas culturas.</w:t>
                      </w:r>
                    </w:p>
                    <w:p w14:paraId="5E9086F8" w14:textId="77777777" w:rsidR="001F3662" w:rsidRPr="001F3662" w:rsidRDefault="001F3662" w:rsidP="00FA7DE8">
                      <w:pPr>
                        <w:jc w:val="center"/>
                      </w:pPr>
                      <w:r w:rsidRPr="001F3662">
                        <w:t>El resultado fue la deidad greco-egipcia Serapis, que fue convertido en Dios oficial de ambos pueblos. La imagen que crearon los griegos servía para las dos culturas: en muchas estatuas se lo representa con un rostro doble, humano y animal.</w:t>
                      </w:r>
                    </w:p>
                    <w:p w14:paraId="6996CE41" w14:textId="28315910" w:rsidR="001F3662" w:rsidRDefault="001F3662" w:rsidP="00FA7DE8">
                      <w:pPr>
                        <w:jc w:val="center"/>
                      </w:pPr>
                    </w:p>
                    <w:p w14:paraId="71A6152E" w14:textId="77777777" w:rsidR="00231D10" w:rsidRPr="00231D10" w:rsidRDefault="00231D10" w:rsidP="00FA7DE8">
                      <w:pPr>
                        <w:jc w:val="center"/>
                        <w:rPr>
                          <w:b/>
                          <w:bCs/>
                          <w:color w:val="000000" w:themeColor="text1"/>
                        </w:rPr>
                      </w:pPr>
                      <w:r w:rsidRPr="00231D10">
                        <w:rPr>
                          <w:b/>
                          <w:bCs/>
                          <w:color w:val="000000" w:themeColor="text1"/>
                        </w:rPr>
                        <w:t>Sincretismo artístico</w:t>
                      </w:r>
                    </w:p>
                    <w:p w14:paraId="65B6BB61" w14:textId="3F870539" w:rsidR="00231D10" w:rsidRDefault="00231D10" w:rsidP="00231D10">
                      <w:pPr>
                        <w:jc w:val="center"/>
                      </w:pPr>
                      <w:r>
                        <w:t>Generalmente el arte sincrético es el producido durante períodos de transición cultural, de hibridación, y responde a dos o más estéticas diferentes, hallando o proponiendo una vía unificada. Esto pasa tanto por los motivos representados en las obras artísticas, como por el contenido simbólico con el que se nutren las representaciones.</w:t>
                      </w:r>
                    </w:p>
                    <w:p w14:paraId="2E3F772B" w14:textId="77777777" w:rsidR="00231D10" w:rsidRDefault="00231D10" w:rsidP="00FA7DE8">
                      <w:pPr>
                        <w:jc w:val="center"/>
                      </w:pPr>
                      <w:r>
                        <w:t>Por ejemplo, el arte católico de la época colonial latinoamericana debía representar motivos bíblicos. Al hacerlo, el arte mexicano de la época retomó motivos aztecas para emplearlos en la adoración del Dios cristiano. Así se produjeron modos locales de representación completamente nuevos, con un claro estilo indígena, aunque con motivos católicos europeos.</w:t>
                      </w:r>
                    </w:p>
                    <w:p w14:paraId="53CB7AEC" w14:textId="77777777" w:rsidR="00231D10" w:rsidRDefault="00231D10" w:rsidP="00FA7DE8">
                      <w:pPr>
                        <w:jc w:val="center"/>
                      </w:pPr>
                    </w:p>
                    <w:p w14:paraId="40378275" w14:textId="77777777" w:rsidR="00231D10" w:rsidRDefault="00231D10" w:rsidP="00FA7DE8">
                      <w:pPr>
                        <w:jc w:val="center"/>
                      </w:pPr>
                    </w:p>
                    <w:p w14:paraId="598CCCAD" w14:textId="58C6662C" w:rsidR="00231D10" w:rsidRPr="001F3662" w:rsidRDefault="00231D10" w:rsidP="00231D10"/>
                    <w:p w14:paraId="59737E9C" w14:textId="77777777" w:rsidR="001F3662" w:rsidRDefault="001F3662" w:rsidP="00FA7DE8">
                      <w:pPr>
                        <w:jc w:val="center"/>
                        <w:rPr>
                          <w:b/>
                          <w:bCs/>
                        </w:rPr>
                      </w:pPr>
                    </w:p>
                    <w:p w14:paraId="3ECD0F32" w14:textId="77777777" w:rsidR="001F3662" w:rsidRDefault="001F3662" w:rsidP="00FA7DE8">
                      <w:pPr>
                        <w:jc w:val="center"/>
                        <w:rPr>
                          <w:b/>
                          <w:bCs/>
                        </w:rPr>
                      </w:pPr>
                    </w:p>
                    <w:p w14:paraId="5BCCD9EA" w14:textId="0F1D1B5D" w:rsidR="001F3662" w:rsidRPr="00FA7DE8" w:rsidRDefault="001F3662" w:rsidP="00FA7DE8">
                      <w:pPr>
                        <w:jc w:val="center"/>
                        <w:rPr>
                          <w:b/>
                          <w:bCs/>
                        </w:rPr>
                      </w:pPr>
                    </w:p>
                  </w:txbxContent>
                </v:textbox>
              </v:rect>
            </w:pict>
          </mc:Fallback>
        </mc:AlternateContent>
      </w:r>
    </w:p>
    <w:p w14:paraId="5A8C4362" w14:textId="77777777" w:rsidR="008D131A" w:rsidRDefault="008D131A" w:rsidP="0012167C">
      <w:pPr>
        <w:pStyle w:val="Listaconvietas"/>
        <w:numPr>
          <w:ilvl w:val="0"/>
          <w:numId w:val="0"/>
        </w:numPr>
      </w:pPr>
    </w:p>
    <w:p w14:paraId="2DB5B918" w14:textId="77777777" w:rsidR="008D131A" w:rsidRDefault="008D131A" w:rsidP="0012167C">
      <w:pPr>
        <w:pStyle w:val="Listaconvietas"/>
        <w:numPr>
          <w:ilvl w:val="0"/>
          <w:numId w:val="0"/>
        </w:numPr>
      </w:pPr>
    </w:p>
    <w:p w14:paraId="734861C5" w14:textId="77777777" w:rsidR="008D131A" w:rsidRDefault="008D131A" w:rsidP="0012167C">
      <w:pPr>
        <w:pStyle w:val="Listaconvietas"/>
        <w:numPr>
          <w:ilvl w:val="0"/>
          <w:numId w:val="0"/>
        </w:numPr>
      </w:pPr>
    </w:p>
    <w:p w14:paraId="174B2540" w14:textId="77777777" w:rsidR="008D131A" w:rsidRDefault="008D131A" w:rsidP="0012167C">
      <w:pPr>
        <w:pStyle w:val="Listaconvietas"/>
        <w:numPr>
          <w:ilvl w:val="0"/>
          <w:numId w:val="0"/>
        </w:numPr>
      </w:pPr>
    </w:p>
    <w:p w14:paraId="230423EC" w14:textId="77777777" w:rsidR="008D131A" w:rsidRDefault="008D131A" w:rsidP="0012167C">
      <w:pPr>
        <w:pStyle w:val="Listaconvietas"/>
        <w:numPr>
          <w:ilvl w:val="0"/>
          <w:numId w:val="0"/>
        </w:numPr>
      </w:pPr>
    </w:p>
    <w:p w14:paraId="49D0D2A3" w14:textId="77777777" w:rsidR="008D131A" w:rsidRDefault="008D131A" w:rsidP="0012167C">
      <w:pPr>
        <w:pStyle w:val="Listaconvietas"/>
        <w:numPr>
          <w:ilvl w:val="0"/>
          <w:numId w:val="0"/>
        </w:numPr>
      </w:pPr>
    </w:p>
    <w:p w14:paraId="51307495" w14:textId="77777777" w:rsidR="008D131A" w:rsidRDefault="008D131A" w:rsidP="0012167C">
      <w:pPr>
        <w:pStyle w:val="Listaconvietas"/>
        <w:numPr>
          <w:ilvl w:val="0"/>
          <w:numId w:val="0"/>
        </w:numPr>
      </w:pPr>
    </w:p>
    <w:p w14:paraId="3F08F7C5" w14:textId="77777777" w:rsidR="008D131A" w:rsidRDefault="008D131A" w:rsidP="0012167C">
      <w:pPr>
        <w:pStyle w:val="Listaconvietas"/>
        <w:numPr>
          <w:ilvl w:val="0"/>
          <w:numId w:val="0"/>
        </w:numPr>
      </w:pPr>
    </w:p>
    <w:p w14:paraId="25D53DED" w14:textId="77777777" w:rsidR="008D131A" w:rsidRDefault="008D131A" w:rsidP="0012167C">
      <w:pPr>
        <w:pStyle w:val="Listaconvietas"/>
        <w:numPr>
          <w:ilvl w:val="0"/>
          <w:numId w:val="0"/>
        </w:numPr>
      </w:pPr>
    </w:p>
    <w:p w14:paraId="4AE4A673" w14:textId="77777777" w:rsidR="008D131A" w:rsidRDefault="008D131A" w:rsidP="0012167C">
      <w:pPr>
        <w:pStyle w:val="Listaconvietas"/>
        <w:numPr>
          <w:ilvl w:val="0"/>
          <w:numId w:val="0"/>
        </w:numPr>
      </w:pPr>
    </w:p>
    <w:p w14:paraId="65411F22" w14:textId="77777777" w:rsidR="008D131A" w:rsidRDefault="008D131A" w:rsidP="0012167C">
      <w:pPr>
        <w:pStyle w:val="Listaconvietas"/>
        <w:numPr>
          <w:ilvl w:val="0"/>
          <w:numId w:val="0"/>
        </w:numPr>
      </w:pPr>
    </w:p>
    <w:p w14:paraId="50B73CE5" w14:textId="77777777" w:rsidR="008D131A" w:rsidRDefault="008D131A" w:rsidP="0012167C">
      <w:pPr>
        <w:pStyle w:val="Listaconvietas"/>
        <w:numPr>
          <w:ilvl w:val="0"/>
          <w:numId w:val="0"/>
        </w:numPr>
      </w:pPr>
    </w:p>
    <w:p w14:paraId="651072D9" w14:textId="77777777" w:rsidR="008D131A" w:rsidRDefault="008D131A" w:rsidP="0012167C">
      <w:pPr>
        <w:pStyle w:val="Listaconvietas"/>
        <w:numPr>
          <w:ilvl w:val="0"/>
          <w:numId w:val="0"/>
        </w:numPr>
      </w:pPr>
    </w:p>
    <w:p w14:paraId="42A0A08B" w14:textId="77777777" w:rsidR="008D131A" w:rsidRDefault="008D131A" w:rsidP="0012167C">
      <w:pPr>
        <w:pStyle w:val="Listaconvietas"/>
        <w:numPr>
          <w:ilvl w:val="0"/>
          <w:numId w:val="0"/>
        </w:numPr>
      </w:pPr>
    </w:p>
    <w:p w14:paraId="3E30965A" w14:textId="77777777" w:rsidR="008D131A" w:rsidRDefault="008D131A" w:rsidP="0012167C">
      <w:pPr>
        <w:pStyle w:val="Listaconvietas"/>
        <w:numPr>
          <w:ilvl w:val="0"/>
          <w:numId w:val="0"/>
        </w:numPr>
      </w:pPr>
    </w:p>
    <w:p w14:paraId="78D34384" w14:textId="77777777" w:rsidR="008D131A" w:rsidRDefault="008D131A" w:rsidP="0012167C">
      <w:pPr>
        <w:pStyle w:val="Listaconvietas"/>
        <w:numPr>
          <w:ilvl w:val="0"/>
          <w:numId w:val="0"/>
        </w:numPr>
      </w:pPr>
    </w:p>
    <w:p w14:paraId="2738B0E6" w14:textId="77777777" w:rsidR="008D131A" w:rsidRDefault="008D131A" w:rsidP="0012167C">
      <w:pPr>
        <w:pStyle w:val="Listaconvietas"/>
        <w:numPr>
          <w:ilvl w:val="0"/>
          <w:numId w:val="0"/>
        </w:numPr>
      </w:pPr>
    </w:p>
    <w:p w14:paraId="72CDDF03" w14:textId="77777777" w:rsidR="008D131A" w:rsidRDefault="008D131A" w:rsidP="0012167C">
      <w:pPr>
        <w:pStyle w:val="Listaconvietas"/>
        <w:numPr>
          <w:ilvl w:val="0"/>
          <w:numId w:val="0"/>
        </w:numPr>
      </w:pPr>
    </w:p>
    <w:p w14:paraId="6FCCD2FE" w14:textId="77777777" w:rsidR="008D131A" w:rsidRDefault="008D131A" w:rsidP="0012167C">
      <w:pPr>
        <w:pStyle w:val="Listaconvietas"/>
        <w:numPr>
          <w:ilvl w:val="0"/>
          <w:numId w:val="0"/>
        </w:numPr>
      </w:pPr>
    </w:p>
    <w:p w14:paraId="3E1D69AF" w14:textId="77777777" w:rsidR="008D131A" w:rsidRDefault="008D131A" w:rsidP="0012167C">
      <w:pPr>
        <w:pStyle w:val="Listaconvietas"/>
        <w:numPr>
          <w:ilvl w:val="0"/>
          <w:numId w:val="0"/>
        </w:numPr>
      </w:pPr>
    </w:p>
    <w:p w14:paraId="1986179F" w14:textId="654F4B36" w:rsidR="008D131A" w:rsidRDefault="008D131A" w:rsidP="0012167C">
      <w:pPr>
        <w:pStyle w:val="Listaconvietas"/>
        <w:numPr>
          <w:ilvl w:val="0"/>
          <w:numId w:val="0"/>
        </w:numPr>
      </w:pPr>
    </w:p>
    <w:p w14:paraId="1520F5EA" w14:textId="77777777" w:rsidR="008D131A" w:rsidRDefault="008D131A" w:rsidP="0012167C">
      <w:pPr>
        <w:pStyle w:val="Listaconvietas"/>
        <w:numPr>
          <w:ilvl w:val="0"/>
          <w:numId w:val="0"/>
        </w:numPr>
      </w:pPr>
    </w:p>
    <w:p w14:paraId="49899543" w14:textId="77777777" w:rsidR="008D131A" w:rsidRDefault="008D131A" w:rsidP="0012167C">
      <w:pPr>
        <w:pStyle w:val="Listaconvietas"/>
        <w:numPr>
          <w:ilvl w:val="0"/>
          <w:numId w:val="0"/>
        </w:numPr>
      </w:pPr>
    </w:p>
    <w:p w14:paraId="52F5EAE0" w14:textId="77777777" w:rsidR="008D131A" w:rsidRDefault="008D131A" w:rsidP="0012167C">
      <w:pPr>
        <w:pStyle w:val="Listaconvietas"/>
        <w:numPr>
          <w:ilvl w:val="0"/>
          <w:numId w:val="0"/>
        </w:numPr>
      </w:pPr>
    </w:p>
    <w:p w14:paraId="2506D007" w14:textId="77777777" w:rsidR="008D131A" w:rsidRDefault="008D131A" w:rsidP="0012167C">
      <w:pPr>
        <w:pStyle w:val="Listaconvietas"/>
        <w:numPr>
          <w:ilvl w:val="0"/>
          <w:numId w:val="0"/>
        </w:numPr>
      </w:pPr>
    </w:p>
    <w:p w14:paraId="44197A1E" w14:textId="77777777" w:rsidR="008D131A" w:rsidRDefault="008D131A" w:rsidP="0012167C">
      <w:pPr>
        <w:pStyle w:val="Listaconvietas"/>
        <w:numPr>
          <w:ilvl w:val="0"/>
          <w:numId w:val="0"/>
        </w:numPr>
      </w:pPr>
    </w:p>
    <w:p w14:paraId="4FD28F41" w14:textId="77777777" w:rsidR="008D131A" w:rsidRDefault="008D131A" w:rsidP="0012167C">
      <w:pPr>
        <w:pStyle w:val="Listaconvietas"/>
        <w:numPr>
          <w:ilvl w:val="0"/>
          <w:numId w:val="0"/>
        </w:numPr>
      </w:pPr>
    </w:p>
    <w:p w14:paraId="1FEF9B4E" w14:textId="77777777" w:rsidR="008D131A" w:rsidRDefault="008D131A" w:rsidP="0012167C">
      <w:pPr>
        <w:pStyle w:val="Listaconvietas"/>
        <w:numPr>
          <w:ilvl w:val="0"/>
          <w:numId w:val="0"/>
        </w:numPr>
      </w:pPr>
    </w:p>
    <w:p w14:paraId="2F18C96F" w14:textId="77777777" w:rsidR="008D131A" w:rsidRDefault="008D131A" w:rsidP="0012167C">
      <w:pPr>
        <w:pStyle w:val="Listaconvietas"/>
        <w:numPr>
          <w:ilvl w:val="0"/>
          <w:numId w:val="0"/>
        </w:numPr>
      </w:pPr>
    </w:p>
    <w:p w14:paraId="11FAE638" w14:textId="5E8E1893" w:rsidR="006C2AD6" w:rsidRDefault="006C2AD6" w:rsidP="0012167C">
      <w:pPr>
        <w:pStyle w:val="Listaconvietas"/>
        <w:numPr>
          <w:ilvl w:val="0"/>
          <w:numId w:val="0"/>
        </w:numPr>
      </w:pPr>
    </w:p>
    <w:p w14:paraId="0C5197F9" w14:textId="6012E3AB" w:rsidR="006C2AD6" w:rsidRDefault="00266DC9">
      <w:r>
        <w:rPr>
          <w:noProof/>
        </w:rPr>
        <mc:AlternateContent>
          <mc:Choice Requires="wps">
            <w:drawing>
              <wp:anchor distT="0" distB="0" distL="114300" distR="114300" simplePos="0" relativeHeight="251672576" behindDoc="0" locked="0" layoutInCell="1" allowOverlap="1" wp14:anchorId="5E96BA0A" wp14:editId="51965202">
                <wp:simplePos x="0" y="0"/>
                <wp:positionH relativeFrom="column">
                  <wp:posOffset>520065</wp:posOffset>
                </wp:positionH>
                <wp:positionV relativeFrom="paragraph">
                  <wp:posOffset>467360</wp:posOffset>
                </wp:positionV>
                <wp:extent cx="4787265" cy="6952615"/>
                <wp:effectExtent l="0" t="0" r="13335" b="19685"/>
                <wp:wrapNone/>
                <wp:docPr id="18" name="Rectángulo 18"/>
                <wp:cNvGraphicFramePr/>
                <a:graphic xmlns:a="http://schemas.openxmlformats.org/drawingml/2006/main">
                  <a:graphicData uri="http://schemas.microsoft.com/office/word/2010/wordprocessingShape">
                    <wps:wsp>
                      <wps:cNvSpPr/>
                      <wps:spPr>
                        <a:xfrm>
                          <a:off x="0" y="0"/>
                          <a:ext cx="4787265" cy="69526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7F596C" w14:textId="1D3CD866" w:rsidR="00A77F89" w:rsidRDefault="00A77F89" w:rsidP="00A77F89">
                            <w:pPr>
                              <w:jc w:val="center"/>
                              <w:rPr>
                                <w:color w:val="000000" w:themeColor="text1"/>
                              </w:rPr>
                            </w:pPr>
                            <w:r w:rsidRPr="00A77F89">
                              <w:rPr>
                                <w:color w:val="000000" w:themeColor="text1"/>
                              </w:rPr>
                              <w:t>Sincretismo político</w:t>
                            </w:r>
                          </w:p>
                          <w:p w14:paraId="3E5DB005" w14:textId="77777777" w:rsidR="00593C37" w:rsidRDefault="00593C37" w:rsidP="00A77F89">
                            <w:pPr>
                              <w:jc w:val="center"/>
                              <w:rPr>
                                <w:color w:val="000000" w:themeColor="text1"/>
                              </w:rPr>
                            </w:pPr>
                            <w:r>
                              <w:rPr>
                                <w:color w:val="000000" w:themeColor="text1"/>
                              </w:rPr>
                              <w:t>En la política el sincretismo consiste en el intento de reunificación de elementos ideológicamente contrarios, como son las posiciones de izquierda y derecha, de Iglesia y Estado, o de centro y periferia. Así, el sincretismo político escapa a estas divisiones y plantea modelos integradores de ambas tendencias.</w:t>
                            </w:r>
                          </w:p>
                          <w:p w14:paraId="2B367966" w14:textId="77777777" w:rsidR="00593C37" w:rsidRDefault="00593C37" w:rsidP="00A77F89">
                            <w:pPr>
                              <w:jc w:val="center"/>
                              <w:rPr>
                                <w:color w:val="000000" w:themeColor="text1"/>
                              </w:rPr>
                            </w:pPr>
                          </w:p>
                          <w:p w14:paraId="63DBFFC4" w14:textId="77777777" w:rsidR="00593C37" w:rsidRDefault="00593C37" w:rsidP="00A77F89">
                            <w:pPr>
                              <w:jc w:val="center"/>
                              <w:rPr>
                                <w:color w:val="000000" w:themeColor="text1"/>
                              </w:rPr>
                            </w:pPr>
                            <w:r>
                              <w:rPr>
                                <w:color w:val="000000" w:themeColor="text1"/>
                              </w:rPr>
                              <w:t>Los resultados pueden o no resultar funcionales, pero a la larga suelen cambiar el paradigma. Así, modifican lo que se entiende por vanguardia y conservadurismo, por izquierda y derecha, etc.</w:t>
                            </w:r>
                          </w:p>
                          <w:p w14:paraId="09EFE783" w14:textId="77777777" w:rsidR="00593C37" w:rsidRDefault="00593C37" w:rsidP="00A77F89">
                            <w:pPr>
                              <w:jc w:val="center"/>
                              <w:rPr>
                                <w:color w:val="000000" w:themeColor="text1"/>
                              </w:rPr>
                            </w:pPr>
                          </w:p>
                          <w:p w14:paraId="53912FE1" w14:textId="77777777" w:rsidR="00593C37" w:rsidRDefault="00593C37" w:rsidP="00A77F89">
                            <w:pPr>
                              <w:jc w:val="center"/>
                              <w:rPr>
                                <w:color w:val="000000" w:themeColor="text1"/>
                              </w:rPr>
                            </w:pPr>
                            <w:r>
                              <w:rPr>
                                <w:color w:val="000000" w:themeColor="text1"/>
                              </w:rPr>
                              <w:t>Por ejemplo, el populismo es un método de gobierno que ha sido descrito como “ambidiestro”, en el sentido de que suele nacer en el marco de discursos políticos conservadores o revolucionarios, puede exaltar al mismo tiempo reivindicaciones típicas de la izquierda y de la derecha. Se trata de un modelo sincrético, difícil de clasificar.</w:t>
                            </w:r>
                          </w:p>
                          <w:p w14:paraId="03E6B9C9" w14:textId="77777777" w:rsidR="00593C37" w:rsidRDefault="00593C37" w:rsidP="00A77F89">
                            <w:pPr>
                              <w:jc w:val="center"/>
                              <w:rPr>
                                <w:color w:val="000000" w:themeColor="text1"/>
                              </w:rPr>
                            </w:pPr>
                          </w:p>
                          <w:p w14:paraId="45720ED7" w14:textId="77777777" w:rsidR="00593C37" w:rsidRDefault="00593C37" w:rsidP="00A77F89">
                            <w:pPr>
                              <w:jc w:val="center"/>
                              <w:rPr>
                                <w:color w:val="000000" w:themeColor="text1"/>
                              </w:rPr>
                            </w:pPr>
                          </w:p>
                          <w:p w14:paraId="43B01822" w14:textId="77777777" w:rsidR="00593C37" w:rsidRDefault="00593C37" w:rsidP="00A77F89">
                            <w:pPr>
                              <w:jc w:val="center"/>
                              <w:rPr>
                                <w:color w:val="000000" w:themeColor="text1"/>
                              </w:rPr>
                            </w:pPr>
                          </w:p>
                          <w:p w14:paraId="559ABBDF" w14:textId="4873EC4A" w:rsidR="00593C37" w:rsidRPr="00A77F89" w:rsidRDefault="00593C37" w:rsidP="00593C3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BA0A" id="Rectángulo 18" o:spid="_x0000_s1039" style="position:absolute;margin-left:40.95pt;margin-top:36.8pt;width:376.95pt;height:5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" fillcolor="white [3212]" strokecolor="#1f3763 [1604]" strokeweight="1pt">
                <v:textbox>
                  <w:txbxContent>
                    <w:p w14:paraId="157F596C" w14:textId="1D3CD866" w:rsidR="00A77F89" w:rsidRDefault="00A77F89" w:rsidP="00A77F89">
                      <w:pPr>
                        <w:jc w:val="center"/>
                        <w:rPr>
                          <w:color w:val="000000" w:themeColor="text1"/>
                        </w:rPr>
                      </w:pPr>
                      <w:r w:rsidRPr="00A77F89">
                        <w:rPr>
                          <w:color w:val="000000" w:themeColor="text1"/>
                        </w:rPr>
                        <w:t>Sincretismo político</w:t>
                      </w:r>
                    </w:p>
                    <w:p w14:paraId="3E5DB005" w14:textId="77777777" w:rsidR="00593C37" w:rsidRDefault="00593C37" w:rsidP="00A77F89">
                      <w:pPr>
                        <w:jc w:val="center"/>
                        <w:rPr>
                          <w:color w:val="000000" w:themeColor="text1"/>
                        </w:rPr>
                      </w:pPr>
                      <w:r>
                        <w:rPr>
                          <w:color w:val="000000" w:themeColor="text1"/>
                        </w:rPr>
                        <w:t>En la política el sincretismo consiste en el intento de reunificación de elementos ideológicamente contrarios, como son las posiciones de izquierda y derecha, de Iglesia y Estado, o de centro y periferia. Así, el sincretismo político escapa a estas divisiones y plantea modelos integradores de ambas tendencias.</w:t>
                      </w:r>
                    </w:p>
                    <w:p w14:paraId="2B367966" w14:textId="77777777" w:rsidR="00593C37" w:rsidRDefault="00593C37" w:rsidP="00A77F89">
                      <w:pPr>
                        <w:jc w:val="center"/>
                        <w:rPr>
                          <w:color w:val="000000" w:themeColor="text1"/>
                        </w:rPr>
                      </w:pPr>
                    </w:p>
                    <w:p w14:paraId="63DBFFC4" w14:textId="77777777" w:rsidR="00593C37" w:rsidRDefault="00593C37" w:rsidP="00A77F89">
                      <w:pPr>
                        <w:jc w:val="center"/>
                        <w:rPr>
                          <w:color w:val="000000" w:themeColor="text1"/>
                        </w:rPr>
                      </w:pPr>
                      <w:r>
                        <w:rPr>
                          <w:color w:val="000000" w:themeColor="text1"/>
                        </w:rPr>
                        <w:t>Los resultados pueden o no resultar funcionales, pero a la larga suelen cambiar el paradigma. Así, modifican lo que se entiende por vanguardia y conservadurismo, por izquierda y derecha, etc.</w:t>
                      </w:r>
                    </w:p>
                    <w:p w14:paraId="09EFE783" w14:textId="77777777" w:rsidR="00593C37" w:rsidRDefault="00593C37" w:rsidP="00A77F89">
                      <w:pPr>
                        <w:jc w:val="center"/>
                        <w:rPr>
                          <w:color w:val="000000" w:themeColor="text1"/>
                        </w:rPr>
                      </w:pPr>
                    </w:p>
                    <w:p w14:paraId="53912FE1" w14:textId="77777777" w:rsidR="00593C37" w:rsidRDefault="00593C37" w:rsidP="00A77F89">
                      <w:pPr>
                        <w:jc w:val="center"/>
                        <w:rPr>
                          <w:color w:val="000000" w:themeColor="text1"/>
                        </w:rPr>
                      </w:pPr>
                      <w:r>
                        <w:rPr>
                          <w:color w:val="000000" w:themeColor="text1"/>
                        </w:rPr>
                        <w:t>Por ejemplo, el populismo es un método de gobierno que ha sido descrito como “ambidiestro”, en el sentido de que suele nacer en el marco de discursos políticos conservadores o revolucionarios, puede exaltar al mismo tiempo reivindicaciones típicas de la izquierda y de la derecha. Se trata de un modelo sincrético, difícil de clasificar.</w:t>
                      </w:r>
                    </w:p>
                    <w:p w14:paraId="03E6B9C9" w14:textId="77777777" w:rsidR="00593C37" w:rsidRDefault="00593C37" w:rsidP="00A77F89">
                      <w:pPr>
                        <w:jc w:val="center"/>
                        <w:rPr>
                          <w:color w:val="000000" w:themeColor="text1"/>
                        </w:rPr>
                      </w:pPr>
                    </w:p>
                    <w:p w14:paraId="45720ED7" w14:textId="77777777" w:rsidR="00593C37" w:rsidRDefault="00593C37" w:rsidP="00A77F89">
                      <w:pPr>
                        <w:jc w:val="center"/>
                        <w:rPr>
                          <w:color w:val="000000" w:themeColor="text1"/>
                        </w:rPr>
                      </w:pPr>
                    </w:p>
                    <w:p w14:paraId="43B01822" w14:textId="77777777" w:rsidR="00593C37" w:rsidRDefault="00593C37" w:rsidP="00A77F89">
                      <w:pPr>
                        <w:jc w:val="center"/>
                        <w:rPr>
                          <w:color w:val="000000" w:themeColor="text1"/>
                        </w:rPr>
                      </w:pPr>
                    </w:p>
                    <w:p w14:paraId="559ABBDF" w14:textId="4873EC4A" w:rsidR="00593C37" w:rsidRPr="00A77F89" w:rsidRDefault="00593C37" w:rsidP="00593C37">
                      <w:pPr>
                        <w:rPr>
                          <w:color w:val="000000" w:themeColor="text1"/>
                        </w:rPr>
                      </w:pPr>
                    </w:p>
                  </w:txbxContent>
                </v:textbox>
              </v:rect>
            </w:pict>
          </mc:Fallback>
        </mc:AlternateContent>
      </w:r>
      <w:r w:rsidR="006C2AD6">
        <w:br w:type="page"/>
      </w:r>
    </w:p>
    <w:p w14:paraId="6827EBCD" w14:textId="241CE203" w:rsidR="00593C37" w:rsidRDefault="00593C37" w:rsidP="0012167C">
      <w:pPr>
        <w:pStyle w:val="Listaconvietas"/>
        <w:numPr>
          <w:ilvl w:val="0"/>
          <w:numId w:val="0"/>
        </w:numPr>
      </w:pPr>
    </w:p>
    <w:p w14:paraId="1D88DD93" w14:textId="03174118" w:rsidR="00593C37" w:rsidRDefault="00882692">
      <w:r>
        <w:rPr>
          <w:noProof/>
        </w:rPr>
        <mc:AlternateContent>
          <mc:Choice Requires="wps">
            <w:drawing>
              <wp:anchor distT="0" distB="0" distL="114300" distR="114300" simplePos="0" relativeHeight="251673600" behindDoc="0" locked="0" layoutInCell="1" allowOverlap="1" wp14:anchorId="28CC65AA" wp14:editId="274D655E">
                <wp:simplePos x="0" y="0"/>
                <wp:positionH relativeFrom="column">
                  <wp:posOffset>535940</wp:posOffset>
                </wp:positionH>
                <wp:positionV relativeFrom="paragraph">
                  <wp:posOffset>756920</wp:posOffset>
                </wp:positionV>
                <wp:extent cx="4754880" cy="6963410"/>
                <wp:effectExtent l="0" t="0" r="26670" b="27940"/>
                <wp:wrapNone/>
                <wp:docPr id="19" name="Rectángulo 19"/>
                <wp:cNvGraphicFramePr/>
                <a:graphic xmlns:a="http://schemas.openxmlformats.org/drawingml/2006/main">
                  <a:graphicData uri="http://schemas.microsoft.com/office/word/2010/wordprocessingShape">
                    <wps:wsp>
                      <wps:cNvSpPr/>
                      <wps:spPr>
                        <a:xfrm>
                          <a:off x="0" y="0"/>
                          <a:ext cx="4754880" cy="69634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49CF09" w14:textId="0240CEE9" w:rsidR="00D851D1" w:rsidRDefault="00A46385" w:rsidP="004C514C">
                            <w:pPr>
                              <w:pStyle w:val="Ttulo1"/>
                            </w:pPr>
                            <w:r>
                              <w:t>Las Reformas Borbónicas y sus repercusiones histórica</w:t>
                            </w:r>
                          </w:p>
                          <w:p w14:paraId="3643341F" w14:textId="1A3A3E9C" w:rsidR="006F37F7" w:rsidRPr="00A935FB" w:rsidRDefault="008863F6">
                            <w:pPr>
                              <w:pStyle w:val="Ttulo2"/>
                              <w:shd w:val="clear" w:color="auto" w:fill="FFFFFF"/>
                              <w:spacing w:before="300"/>
                              <w:textAlignment w:val="baseline"/>
                              <w:divId w:val="189807685"/>
                              <w:rPr>
                                <w:rFonts w:asciiTheme="minorHAnsi" w:eastAsia="Times New Roman" w:hAnsiTheme="minorHAnsi"/>
                                <w:b/>
                                <w:bCs/>
                                <w:color w:val="3A3A3A"/>
                                <w:sz w:val="20"/>
                                <w:szCs w:val="20"/>
                              </w:rPr>
                            </w:pPr>
                            <w:r w:rsidRPr="00A935FB">
                              <w:rPr>
                                <w:rFonts w:asciiTheme="minorHAnsi" w:eastAsia="Times New Roman" w:hAnsiTheme="minorHAnsi"/>
                                <w:b/>
                                <w:bCs/>
                                <w:color w:val="3A3A3A"/>
                                <w:sz w:val="20"/>
                                <w:szCs w:val="20"/>
                              </w:rPr>
                              <w:t xml:space="preserve">¿ </w:t>
                            </w:r>
                            <w:r w:rsidR="006F37F7" w:rsidRPr="00A935FB">
                              <w:rPr>
                                <w:rFonts w:asciiTheme="minorHAnsi" w:eastAsia="Times New Roman" w:hAnsiTheme="minorHAnsi"/>
                                <w:b/>
                                <w:bCs/>
                                <w:color w:val="3A3A3A"/>
                                <w:sz w:val="20"/>
                                <w:szCs w:val="20"/>
                              </w:rPr>
                              <w:t>Qué fueron las Reformas Borbónicas? </w:t>
                            </w:r>
                          </w:p>
                          <w:p w14:paraId="4B33479A" w14:textId="23938F6C" w:rsidR="006F37F7" w:rsidRDefault="006F37F7">
                            <w:pPr>
                              <w:pStyle w:val="Ttulo"/>
                              <w:shd w:val="clear" w:color="auto" w:fill="FFFFFF"/>
                              <w:spacing w:before="0" w:after="420"/>
                              <w:textAlignment w:val="baseline"/>
                              <w:divId w:val="189807685"/>
                              <w:rPr>
                                <w:rFonts w:asciiTheme="minorHAnsi" w:hAnsiTheme="minorHAnsi"/>
                                <w:b w:val="0"/>
                                <w:bCs/>
                                <w:color w:val="7A7A7A"/>
                                <w:sz w:val="20"/>
                                <w:szCs w:val="20"/>
                              </w:rPr>
                            </w:pPr>
                            <w:r w:rsidRPr="008863F6">
                              <w:rPr>
                                <w:rFonts w:asciiTheme="minorHAnsi" w:hAnsiTheme="minorHAnsi"/>
                                <w:b w:val="0"/>
                                <w:bCs/>
                                <w:color w:val="7A7A7A"/>
                                <w:sz w:val="20"/>
                                <w:szCs w:val="20"/>
                              </w:rPr>
                              <w:t>Las reformas borbónicas en la Nueva España fueron la serie de cambios administrativos aplicados por los monarcas españoles de la casa de Borbón a partir del siglo XVIII en el Virreinato de Nueva España. Estas reformas buscaban remodelar tanto la situación interna de la península como sus relaciones con las colonias. Ambos propósitos respondían a una nueva concepción del Estado, que consideraba como principal tarea reabsorber todos los atributos del poder que había delegado en grupos y corporaciones y asumir directamente la conducción política, administrativa y económica del reino.</w:t>
                            </w:r>
                          </w:p>
                          <w:p w14:paraId="201FAEB4" w14:textId="77777777" w:rsidR="00D90F11" w:rsidRPr="00A935FB" w:rsidRDefault="00D90F11" w:rsidP="00D90F11">
                            <w:pPr>
                              <w:divId w:val="189807685"/>
                              <w:rPr>
                                <w:b/>
                                <w:bCs/>
                                <w:color w:val="000000" w:themeColor="text1"/>
                              </w:rPr>
                            </w:pPr>
                            <w:r w:rsidRPr="00A935FB">
                              <w:rPr>
                                <w:b/>
                                <w:bCs/>
                                <w:color w:val="000000" w:themeColor="text1"/>
                              </w:rPr>
                              <w:t xml:space="preserve">¿Cuáles fueron los motivos de estas Reformas? </w:t>
                            </w:r>
                          </w:p>
                          <w:p w14:paraId="7A7E04E1" w14:textId="77777777" w:rsidR="00D90F11" w:rsidRPr="00D90F11" w:rsidRDefault="00D90F11" w:rsidP="00D90F11">
                            <w:pPr>
                              <w:divId w:val="189807685"/>
                            </w:pPr>
                            <w:r>
                              <w:t>Los motivos que dieron origen a las reformas borbónicas fueron que al morir Carlos II sin dejar descendencia directa, hubo una gran crisis de capital y la Iglesia y el Estado rompieron lazos de unión, al igual que al momento de que la población colonial incrementara creaba nuevas necesidades que los monarcas de Habsburgo no pudieron resolver. También hubo mucha corrupción y abuso de poder por parte de los alcaldes mayores y por parte de la aristocracia, se dieron estas reformas igual para regular los comercios marítimos y eliminar los monopolios en el comercio, ya que había mucho comercio de contrabando por parte de Inglaterra y Portugal. También se dieron para que se suspendieran las funciones de algunos alcaldes mayores y no pudieran controlar los productos indígenas de mayor demanda en el mercado exterior e interior</w:t>
                            </w:r>
                          </w:p>
                          <w:p w14:paraId="2E471737" w14:textId="77777777" w:rsidR="008863F6" w:rsidRPr="008863F6" w:rsidRDefault="008863F6" w:rsidP="008863F6">
                            <w:pPr>
                              <w:divId w:val="189807685"/>
                            </w:pPr>
                          </w:p>
                          <w:p w14:paraId="62DE89BE" w14:textId="77777777" w:rsidR="00D851D1" w:rsidRPr="008863F6" w:rsidRDefault="00D851D1" w:rsidP="00D851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C65AA" id="Rectángulo 19" o:spid="_x0000_s1040" style="position:absolute;margin-left:42.2pt;margin-top:59.6pt;width:374.4pt;height:54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" fillcolor="white [3212]" strokecolor="#1f3763 [1604]" strokeweight="1pt">
                <v:textbox>
                  <w:txbxContent>
                    <w:p w14:paraId="3B49CF09" w14:textId="0240CEE9" w:rsidR="00D851D1" w:rsidRDefault="00A46385" w:rsidP="004C514C">
                      <w:pPr>
                        <w:pStyle w:val="Ttulo1"/>
                      </w:pPr>
                      <w:r>
                        <w:t>Las Reformas Borbónicas y sus repercusiones histórica</w:t>
                      </w:r>
                    </w:p>
                    <w:p w14:paraId="3643341F" w14:textId="1A3A3E9C" w:rsidR="006F37F7" w:rsidRPr="00A935FB" w:rsidRDefault="008863F6">
                      <w:pPr>
                        <w:pStyle w:val="Ttulo2"/>
                        <w:shd w:val="clear" w:color="auto" w:fill="FFFFFF"/>
                        <w:spacing w:before="300"/>
                        <w:textAlignment w:val="baseline"/>
                        <w:divId w:val="189807685"/>
                        <w:rPr>
                          <w:rFonts w:asciiTheme="minorHAnsi" w:eastAsia="Times New Roman" w:hAnsiTheme="minorHAnsi"/>
                          <w:b/>
                          <w:bCs/>
                          <w:color w:val="3A3A3A"/>
                          <w:sz w:val="20"/>
                          <w:szCs w:val="20"/>
                        </w:rPr>
                      </w:pPr>
                      <w:r w:rsidRPr="00A935FB">
                        <w:rPr>
                          <w:rFonts w:asciiTheme="minorHAnsi" w:eastAsia="Times New Roman" w:hAnsiTheme="minorHAnsi"/>
                          <w:b/>
                          <w:bCs/>
                          <w:color w:val="3A3A3A"/>
                          <w:sz w:val="20"/>
                          <w:szCs w:val="20"/>
                        </w:rPr>
                        <w:t xml:space="preserve">¿ </w:t>
                      </w:r>
                      <w:r w:rsidR="006F37F7" w:rsidRPr="00A935FB">
                        <w:rPr>
                          <w:rFonts w:asciiTheme="minorHAnsi" w:eastAsia="Times New Roman" w:hAnsiTheme="minorHAnsi"/>
                          <w:b/>
                          <w:bCs/>
                          <w:color w:val="3A3A3A"/>
                          <w:sz w:val="20"/>
                          <w:szCs w:val="20"/>
                        </w:rPr>
                        <w:t>Qué fueron las Reformas Borbónicas? </w:t>
                      </w:r>
                    </w:p>
                    <w:p w14:paraId="4B33479A" w14:textId="23938F6C" w:rsidR="006F37F7" w:rsidRDefault="006F37F7">
                      <w:pPr>
                        <w:pStyle w:val="Ttulo"/>
                        <w:shd w:val="clear" w:color="auto" w:fill="FFFFFF"/>
                        <w:spacing w:before="0" w:after="420"/>
                        <w:textAlignment w:val="baseline"/>
                        <w:divId w:val="189807685"/>
                        <w:rPr>
                          <w:rFonts w:asciiTheme="minorHAnsi" w:hAnsiTheme="minorHAnsi"/>
                          <w:b w:val="0"/>
                          <w:bCs/>
                          <w:color w:val="7A7A7A"/>
                          <w:sz w:val="20"/>
                          <w:szCs w:val="20"/>
                        </w:rPr>
                      </w:pPr>
                      <w:r w:rsidRPr="008863F6">
                        <w:rPr>
                          <w:rFonts w:asciiTheme="minorHAnsi" w:hAnsiTheme="minorHAnsi"/>
                          <w:b w:val="0"/>
                          <w:bCs/>
                          <w:color w:val="7A7A7A"/>
                          <w:sz w:val="20"/>
                          <w:szCs w:val="20"/>
                        </w:rPr>
                        <w:t>Las reformas borbónicas en la Nueva España fueron la serie de cambios administrativos aplicados por los monarcas españoles de la casa de Borbón a partir del siglo XVIII en el Virreinato de Nueva España. Estas reformas buscaban remodelar tanto la situación interna de la península como sus relaciones con las colonias. Ambos propósitos respondían a una nueva concepción del Estado, que consideraba como principal tarea reabsorber todos los atributos del poder que había delegado en grupos y corporaciones y asumir directamente la conducción política, administrativa y económica del reino.</w:t>
                      </w:r>
                    </w:p>
                    <w:p w14:paraId="201FAEB4" w14:textId="77777777" w:rsidR="00D90F11" w:rsidRPr="00A935FB" w:rsidRDefault="00D90F11" w:rsidP="00D90F11">
                      <w:pPr>
                        <w:divId w:val="189807685"/>
                        <w:rPr>
                          <w:b/>
                          <w:bCs/>
                          <w:color w:val="000000" w:themeColor="text1"/>
                        </w:rPr>
                      </w:pPr>
                      <w:r w:rsidRPr="00A935FB">
                        <w:rPr>
                          <w:b/>
                          <w:bCs/>
                          <w:color w:val="000000" w:themeColor="text1"/>
                        </w:rPr>
                        <w:t xml:space="preserve">¿Cuáles fueron los motivos de estas Reformas? </w:t>
                      </w:r>
                    </w:p>
                    <w:p w14:paraId="7A7E04E1" w14:textId="77777777" w:rsidR="00D90F11" w:rsidRPr="00D90F11" w:rsidRDefault="00D90F11" w:rsidP="00D90F11">
                      <w:pPr>
                        <w:divId w:val="189807685"/>
                      </w:pPr>
                      <w:r>
                        <w:t>Los motivos que dieron origen a las reformas borbónicas fueron que al morir Carlos II sin dejar descendencia directa, hubo una gran crisis de capital y la Iglesia y el Estado rompieron lazos de unión, al igual que al momento de que la población colonial incrementara creaba nuevas necesidades que los monarcas de Habsburgo no pudieron resolver. También hubo mucha corrupción y abuso de poder por parte de los alcaldes mayores y por parte de la aristocracia, se dieron estas reformas igual para regular los comercios marítimos y eliminar los monopolios en el comercio, ya que había mucho comercio de contrabando por parte de Inglaterra y Portugal. También se dieron para que se suspendieran las funciones de algunos alcaldes mayores y no pudieran controlar los productos indígenas de mayor demanda en el mercado exterior e interior</w:t>
                      </w:r>
                    </w:p>
                    <w:p w14:paraId="2E471737" w14:textId="77777777" w:rsidR="008863F6" w:rsidRPr="008863F6" w:rsidRDefault="008863F6" w:rsidP="008863F6">
                      <w:pPr>
                        <w:divId w:val="189807685"/>
                      </w:pPr>
                    </w:p>
                    <w:p w14:paraId="62DE89BE" w14:textId="77777777" w:rsidR="00D851D1" w:rsidRPr="008863F6" w:rsidRDefault="00D851D1" w:rsidP="00D851D1">
                      <w:pPr>
                        <w:jc w:val="center"/>
                      </w:pPr>
                    </w:p>
                  </w:txbxContent>
                </v:textbox>
              </v:rect>
            </w:pict>
          </mc:Fallback>
        </mc:AlternateContent>
      </w:r>
      <w:r w:rsidR="00593C37">
        <w:br w:type="page"/>
      </w:r>
    </w:p>
    <w:p w14:paraId="0E30B612" w14:textId="55499E2C" w:rsidR="00593C37" w:rsidRDefault="00593C37" w:rsidP="0012167C">
      <w:pPr>
        <w:pStyle w:val="Listaconvietas"/>
        <w:numPr>
          <w:ilvl w:val="0"/>
          <w:numId w:val="0"/>
        </w:numPr>
      </w:pPr>
    </w:p>
    <w:p w14:paraId="411171DA" w14:textId="2D649025" w:rsidR="008D131A" w:rsidRDefault="00210BA0" w:rsidP="0083338D">
      <w:r>
        <w:rPr>
          <w:noProof/>
        </w:rPr>
        <mc:AlternateContent>
          <mc:Choice Requires="wps">
            <w:drawing>
              <wp:anchor distT="0" distB="0" distL="114300" distR="114300" simplePos="0" relativeHeight="251674624" behindDoc="0" locked="0" layoutInCell="1" allowOverlap="1" wp14:anchorId="5ABBCE22" wp14:editId="60434DD9">
                <wp:simplePos x="0" y="0"/>
                <wp:positionH relativeFrom="column">
                  <wp:posOffset>541020</wp:posOffset>
                </wp:positionH>
                <wp:positionV relativeFrom="paragraph">
                  <wp:posOffset>779145</wp:posOffset>
                </wp:positionV>
                <wp:extent cx="4756150" cy="6946900"/>
                <wp:effectExtent l="0" t="0" r="25400" b="25400"/>
                <wp:wrapNone/>
                <wp:docPr id="20" name="Rectángulo 20"/>
                <wp:cNvGraphicFramePr/>
                <a:graphic xmlns:a="http://schemas.openxmlformats.org/drawingml/2006/main">
                  <a:graphicData uri="http://schemas.microsoft.com/office/word/2010/wordprocessingShape">
                    <wps:wsp>
                      <wps:cNvSpPr/>
                      <wps:spPr>
                        <a:xfrm>
                          <a:off x="0" y="0"/>
                          <a:ext cx="4756150" cy="6946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08065" w14:textId="77777777" w:rsidR="008A7F8E" w:rsidRPr="003C2FD2" w:rsidRDefault="008A7F8E" w:rsidP="003C2FD2">
                            <w:pPr>
                              <w:rPr>
                                <w:b/>
                                <w:bCs/>
                                <w:sz w:val="24"/>
                                <w:szCs w:val="24"/>
                              </w:rPr>
                            </w:pPr>
                            <w:r w:rsidRPr="003C2FD2">
                              <w:rPr>
                                <w:b/>
                                <w:bCs/>
                                <w:sz w:val="24"/>
                                <w:szCs w:val="24"/>
                              </w:rPr>
                              <w:t>Consecuencias de las Reformas Borbónicas</w:t>
                            </w:r>
                          </w:p>
                          <w:p w14:paraId="3730BF7C" w14:textId="30D36BDA" w:rsidR="008A7F8E" w:rsidRPr="007A444E" w:rsidRDefault="008A7F8E" w:rsidP="007A444E">
                            <w:pPr>
                              <w:pStyle w:val="Prrafodelista"/>
                              <w:numPr>
                                <w:ilvl w:val="0"/>
                                <w:numId w:val="17"/>
                              </w:numPr>
                              <w:rPr>
                                <w:sz w:val="24"/>
                                <w:szCs w:val="24"/>
                              </w:rPr>
                            </w:pPr>
                            <w:r w:rsidRPr="007A444E">
                              <w:rPr>
                                <w:sz w:val="24"/>
                                <w:szCs w:val="24"/>
                              </w:rPr>
                              <w:t xml:space="preserve">Mayor control por parte de la corona española con sus Colonias </w:t>
                            </w:r>
                          </w:p>
                          <w:p w14:paraId="703FE547" w14:textId="7CC8B7E9" w:rsidR="008A7F8E" w:rsidRPr="007A444E" w:rsidRDefault="008A7F8E" w:rsidP="007A444E">
                            <w:pPr>
                              <w:pStyle w:val="Prrafodelista"/>
                              <w:numPr>
                                <w:ilvl w:val="0"/>
                                <w:numId w:val="17"/>
                              </w:numPr>
                              <w:rPr>
                                <w:sz w:val="24"/>
                                <w:szCs w:val="24"/>
                              </w:rPr>
                            </w:pPr>
                            <w:r w:rsidRPr="007A444E">
                              <w:rPr>
                                <w:sz w:val="24"/>
                                <w:szCs w:val="24"/>
                              </w:rPr>
                              <w:t xml:space="preserve">Ingresos mayores por parte de las colonias a la Metropoli (ESPAÑA) </w:t>
                            </w:r>
                          </w:p>
                          <w:p w14:paraId="1A76F795" w14:textId="5E0C63EA" w:rsidR="008A7F8E" w:rsidRPr="007A444E" w:rsidRDefault="008A7F8E" w:rsidP="007A444E">
                            <w:pPr>
                              <w:pStyle w:val="Prrafodelista"/>
                              <w:numPr>
                                <w:ilvl w:val="0"/>
                                <w:numId w:val="17"/>
                              </w:numPr>
                              <w:rPr>
                                <w:sz w:val="24"/>
                                <w:szCs w:val="24"/>
                              </w:rPr>
                            </w:pPr>
                            <w:r w:rsidRPr="007A444E">
                              <w:rPr>
                                <w:sz w:val="24"/>
                                <w:szCs w:val="24"/>
                              </w:rPr>
                              <w:t xml:space="preserve">Imperio Español fuertemente Centralizado </w:t>
                            </w:r>
                          </w:p>
                          <w:p w14:paraId="0EF262C0" w14:textId="4A372A66" w:rsidR="008A7F8E" w:rsidRPr="007A444E" w:rsidRDefault="007A444E" w:rsidP="007A444E">
                            <w:pPr>
                              <w:pStyle w:val="Prrafodelista"/>
                              <w:numPr>
                                <w:ilvl w:val="0"/>
                                <w:numId w:val="17"/>
                              </w:numPr>
                              <w:rPr>
                                <w:sz w:val="24"/>
                                <w:szCs w:val="24"/>
                              </w:rPr>
                            </w:pPr>
                            <w:r w:rsidRPr="007A444E">
                              <w:rPr>
                                <w:sz w:val="24"/>
                                <w:szCs w:val="24"/>
                              </w:rPr>
                              <w:t>descontentó</w:t>
                            </w:r>
                            <w:r w:rsidR="008A7F8E" w:rsidRPr="007A444E">
                              <w:rPr>
                                <w:sz w:val="24"/>
                                <w:szCs w:val="24"/>
                              </w:rPr>
                              <w:t xml:space="preserve"> popular de las colonias hacia las reformas y sus reyes </w:t>
                            </w:r>
                          </w:p>
                          <w:p w14:paraId="6F82F5B2" w14:textId="253B9DFD" w:rsidR="008A7F8E" w:rsidRPr="003C2FD2" w:rsidRDefault="008A7F8E" w:rsidP="003C2FD2">
                            <w:pPr>
                              <w:pStyle w:val="Prrafodelista"/>
                              <w:numPr>
                                <w:ilvl w:val="0"/>
                                <w:numId w:val="17"/>
                              </w:numPr>
                              <w:rPr>
                                <w:sz w:val="24"/>
                                <w:szCs w:val="24"/>
                              </w:rPr>
                            </w:pPr>
                            <w:r w:rsidRPr="003C2FD2">
                              <w:rPr>
                                <w:sz w:val="24"/>
                                <w:szCs w:val="24"/>
                              </w:rPr>
                              <w:t xml:space="preserve">Empobrecimiento de las colonias españolas por las reformas </w:t>
                            </w:r>
                            <w:r w:rsidR="003C2FD2" w:rsidRPr="003C2FD2">
                              <w:rPr>
                                <w:sz w:val="24"/>
                                <w:szCs w:val="24"/>
                              </w:rPr>
                              <w:t>económicas</w:t>
                            </w:r>
                            <w:r w:rsidRPr="003C2FD2">
                              <w:rPr>
                                <w:sz w:val="24"/>
                                <w:szCs w:val="24"/>
                              </w:rPr>
                              <w:t xml:space="preserve"> </w:t>
                            </w:r>
                          </w:p>
                          <w:p w14:paraId="60047B29" w14:textId="387714AD" w:rsidR="008A7F8E" w:rsidRPr="003C2FD2" w:rsidRDefault="008A7F8E" w:rsidP="003C2FD2">
                            <w:pPr>
                              <w:pStyle w:val="Prrafodelista"/>
                              <w:numPr>
                                <w:ilvl w:val="0"/>
                                <w:numId w:val="17"/>
                              </w:numPr>
                              <w:rPr>
                                <w:sz w:val="24"/>
                                <w:szCs w:val="24"/>
                              </w:rPr>
                            </w:pPr>
                            <w:r w:rsidRPr="003C2FD2">
                              <w:rPr>
                                <w:sz w:val="24"/>
                                <w:szCs w:val="24"/>
                              </w:rPr>
                              <w:t xml:space="preserve">Revueltas de descontento. </w:t>
                            </w:r>
                          </w:p>
                          <w:p w14:paraId="26F5BD3F" w14:textId="1F45BAFA" w:rsidR="008A7F8E" w:rsidRPr="003C2FD2" w:rsidRDefault="007A444E" w:rsidP="003C2FD2">
                            <w:pPr>
                              <w:pStyle w:val="Prrafodelista"/>
                              <w:numPr>
                                <w:ilvl w:val="0"/>
                                <w:numId w:val="17"/>
                              </w:numPr>
                              <w:rPr>
                                <w:sz w:val="24"/>
                                <w:szCs w:val="24"/>
                              </w:rPr>
                            </w:pPr>
                            <w:r w:rsidRPr="003C2FD2">
                              <w:rPr>
                                <w:sz w:val="24"/>
                                <w:szCs w:val="24"/>
                              </w:rPr>
                              <w:t>Disminución</w:t>
                            </w:r>
                            <w:r w:rsidR="008A7F8E" w:rsidRPr="003C2FD2">
                              <w:rPr>
                                <w:sz w:val="24"/>
                                <w:szCs w:val="24"/>
                              </w:rPr>
                              <w:t xml:space="preserve"> del desarrollo industrial de las colonias.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BCE22" id="Rectángulo 20" o:spid="_x0000_s1041" style="position:absolute;margin-left:42.6pt;margin-top:61.35pt;width:374.5pt;height:5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" fillcolor="white [3212]" strokecolor="#1f3763 [1604]" strokeweight="1pt">
                <v:textbox>
                  <w:txbxContent>
                    <w:p w14:paraId="08B08065" w14:textId="77777777" w:rsidR="008A7F8E" w:rsidRPr="003C2FD2" w:rsidRDefault="008A7F8E" w:rsidP="003C2FD2">
                      <w:pPr>
                        <w:rPr>
                          <w:b/>
                          <w:bCs/>
                          <w:sz w:val="24"/>
                          <w:szCs w:val="24"/>
                        </w:rPr>
                      </w:pPr>
                      <w:r w:rsidRPr="003C2FD2">
                        <w:rPr>
                          <w:b/>
                          <w:bCs/>
                          <w:sz w:val="24"/>
                          <w:szCs w:val="24"/>
                        </w:rPr>
                        <w:t>Consecuencias de las Reformas Borbónicas</w:t>
                      </w:r>
                    </w:p>
                    <w:p w14:paraId="3730BF7C" w14:textId="30D36BDA" w:rsidR="008A7F8E" w:rsidRPr="007A444E" w:rsidRDefault="008A7F8E" w:rsidP="007A444E">
                      <w:pPr>
                        <w:pStyle w:val="Prrafodelista"/>
                        <w:numPr>
                          <w:ilvl w:val="0"/>
                          <w:numId w:val="17"/>
                        </w:numPr>
                        <w:rPr>
                          <w:sz w:val="24"/>
                          <w:szCs w:val="24"/>
                        </w:rPr>
                      </w:pPr>
                      <w:r w:rsidRPr="007A444E">
                        <w:rPr>
                          <w:sz w:val="24"/>
                          <w:szCs w:val="24"/>
                        </w:rPr>
                        <w:t xml:space="preserve">Mayor control por parte de la corona española con sus Colonias </w:t>
                      </w:r>
                    </w:p>
                    <w:p w14:paraId="703FE547" w14:textId="7CC8B7E9" w:rsidR="008A7F8E" w:rsidRPr="007A444E" w:rsidRDefault="008A7F8E" w:rsidP="007A444E">
                      <w:pPr>
                        <w:pStyle w:val="Prrafodelista"/>
                        <w:numPr>
                          <w:ilvl w:val="0"/>
                          <w:numId w:val="17"/>
                        </w:numPr>
                        <w:rPr>
                          <w:sz w:val="24"/>
                          <w:szCs w:val="24"/>
                        </w:rPr>
                      </w:pPr>
                      <w:r w:rsidRPr="007A444E">
                        <w:rPr>
                          <w:sz w:val="24"/>
                          <w:szCs w:val="24"/>
                        </w:rPr>
                        <w:t xml:space="preserve">Ingresos mayores por parte de las colonias a la Metropoli (ESPAÑA) </w:t>
                      </w:r>
                    </w:p>
                    <w:p w14:paraId="1A76F795" w14:textId="5E0C63EA" w:rsidR="008A7F8E" w:rsidRPr="007A444E" w:rsidRDefault="008A7F8E" w:rsidP="007A444E">
                      <w:pPr>
                        <w:pStyle w:val="Prrafodelista"/>
                        <w:numPr>
                          <w:ilvl w:val="0"/>
                          <w:numId w:val="17"/>
                        </w:numPr>
                        <w:rPr>
                          <w:sz w:val="24"/>
                          <w:szCs w:val="24"/>
                        </w:rPr>
                      </w:pPr>
                      <w:r w:rsidRPr="007A444E">
                        <w:rPr>
                          <w:sz w:val="24"/>
                          <w:szCs w:val="24"/>
                        </w:rPr>
                        <w:t xml:space="preserve">Imperio Español fuertemente Centralizado </w:t>
                      </w:r>
                    </w:p>
                    <w:p w14:paraId="0EF262C0" w14:textId="4A372A66" w:rsidR="008A7F8E" w:rsidRPr="007A444E" w:rsidRDefault="007A444E" w:rsidP="007A444E">
                      <w:pPr>
                        <w:pStyle w:val="Prrafodelista"/>
                        <w:numPr>
                          <w:ilvl w:val="0"/>
                          <w:numId w:val="17"/>
                        </w:numPr>
                        <w:rPr>
                          <w:sz w:val="24"/>
                          <w:szCs w:val="24"/>
                        </w:rPr>
                      </w:pPr>
                      <w:r w:rsidRPr="007A444E">
                        <w:rPr>
                          <w:sz w:val="24"/>
                          <w:szCs w:val="24"/>
                        </w:rPr>
                        <w:t>descontentó</w:t>
                      </w:r>
                      <w:r w:rsidR="008A7F8E" w:rsidRPr="007A444E">
                        <w:rPr>
                          <w:sz w:val="24"/>
                          <w:szCs w:val="24"/>
                        </w:rPr>
                        <w:t xml:space="preserve"> popular de las colonias hacia las reformas y sus reyes </w:t>
                      </w:r>
                    </w:p>
                    <w:p w14:paraId="6F82F5B2" w14:textId="253B9DFD" w:rsidR="008A7F8E" w:rsidRPr="003C2FD2" w:rsidRDefault="008A7F8E" w:rsidP="003C2FD2">
                      <w:pPr>
                        <w:pStyle w:val="Prrafodelista"/>
                        <w:numPr>
                          <w:ilvl w:val="0"/>
                          <w:numId w:val="17"/>
                        </w:numPr>
                        <w:rPr>
                          <w:sz w:val="24"/>
                          <w:szCs w:val="24"/>
                        </w:rPr>
                      </w:pPr>
                      <w:r w:rsidRPr="003C2FD2">
                        <w:rPr>
                          <w:sz w:val="24"/>
                          <w:szCs w:val="24"/>
                        </w:rPr>
                        <w:t xml:space="preserve">Empobrecimiento de las colonias españolas por las reformas </w:t>
                      </w:r>
                      <w:r w:rsidR="003C2FD2" w:rsidRPr="003C2FD2">
                        <w:rPr>
                          <w:sz w:val="24"/>
                          <w:szCs w:val="24"/>
                        </w:rPr>
                        <w:t>económicas</w:t>
                      </w:r>
                      <w:r w:rsidRPr="003C2FD2">
                        <w:rPr>
                          <w:sz w:val="24"/>
                          <w:szCs w:val="24"/>
                        </w:rPr>
                        <w:t xml:space="preserve"> </w:t>
                      </w:r>
                    </w:p>
                    <w:p w14:paraId="60047B29" w14:textId="387714AD" w:rsidR="008A7F8E" w:rsidRPr="003C2FD2" w:rsidRDefault="008A7F8E" w:rsidP="003C2FD2">
                      <w:pPr>
                        <w:pStyle w:val="Prrafodelista"/>
                        <w:numPr>
                          <w:ilvl w:val="0"/>
                          <w:numId w:val="17"/>
                        </w:numPr>
                        <w:rPr>
                          <w:sz w:val="24"/>
                          <w:szCs w:val="24"/>
                        </w:rPr>
                      </w:pPr>
                      <w:r w:rsidRPr="003C2FD2">
                        <w:rPr>
                          <w:sz w:val="24"/>
                          <w:szCs w:val="24"/>
                        </w:rPr>
                        <w:t xml:space="preserve">Revueltas de descontento. </w:t>
                      </w:r>
                    </w:p>
                    <w:p w14:paraId="26F5BD3F" w14:textId="1F45BAFA" w:rsidR="008A7F8E" w:rsidRPr="003C2FD2" w:rsidRDefault="007A444E" w:rsidP="003C2FD2">
                      <w:pPr>
                        <w:pStyle w:val="Prrafodelista"/>
                        <w:numPr>
                          <w:ilvl w:val="0"/>
                          <w:numId w:val="17"/>
                        </w:numPr>
                        <w:rPr>
                          <w:sz w:val="24"/>
                          <w:szCs w:val="24"/>
                        </w:rPr>
                      </w:pPr>
                      <w:r w:rsidRPr="003C2FD2">
                        <w:rPr>
                          <w:sz w:val="24"/>
                          <w:szCs w:val="24"/>
                        </w:rPr>
                        <w:t>Disminución</w:t>
                      </w:r>
                      <w:r w:rsidR="008A7F8E" w:rsidRPr="003C2FD2">
                        <w:rPr>
                          <w:sz w:val="24"/>
                          <w:szCs w:val="24"/>
                        </w:rPr>
                        <w:t xml:space="preserve"> del desarrollo industrial de las colonias.</w:t>
                      </w:r>
                    </w:p>
                  </w:txbxContent>
                </v:textbox>
              </v:rect>
            </w:pict>
          </mc:Fallback>
        </mc:AlternateContent>
      </w:r>
      <w:r w:rsidR="00593C37">
        <w:br w:type="page"/>
      </w:r>
      <w:r w:rsidR="0083338D">
        <w:rPr>
          <w:noProof/>
        </w:rPr>
        <w:lastRenderedPageBreak/>
        <mc:AlternateContent>
          <mc:Choice Requires="wps">
            <w:drawing>
              <wp:anchor distT="0" distB="0" distL="114300" distR="114300" simplePos="0" relativeHeight="251675648" behindDoc="0" locked="0" layoutInCell="1" allowOverlap="1" wp14:anchorId="05FA9E35" wp14:editId="6D5CA4C0">
                <wp:simplePos x="0" y="0"/>
                <wp:positionH relativeFrom="column">
                  <wp:posOffset>2540</wp:posOffset>
                </wp:positionH>
                <wp:positionV relativeFrom="paragraph">
                  <wp:posOffset>-3810</wp:posOffset>
                </wp:positionV>
                <wp:extent cx="5701665" cy="8850630"/>
                <wp:effectExtent l="0" t="0" r="13335" b="26670"/>
                <wp:wrapNone/>
                <wp:docPr id="21" name="Rectángulo 21"/>
                <wp:cNvGraphicFramePr/>
                <a:graphic xmlns:a="http://schemas.openxmlformats.org/drawingml/2006/main">
                  <a:graphicData uri="http://schemas.microsoft.com/office/word/2010/wordprocessingShape">
                    <wps:wsp>
                      <wps:cNvSpPr/>
                      <wps:spPr>
                        <a:xfrm>
                          <a:off x="0" y="0"/>
                          <a:ext cx="5701665" cy="8850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DABB" id="Rectángulo 21" o:spid="_x0000_s1026" style="position:absolute;margin-left:.2pt;margin-top:-.3pt;width:448.95pt;height:69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" fillcolor="white [3212]" strokecolor="white [3212]" strokeweight="1pt"/>
            </w:pict>
          </mc:Fallback>
        </mc:AlternateContent>
      </w:r>
    </w:p>
    <w:sectPr w:rsidR="008D131A" w:rsidSect="00691927">
      <w:headerReference w:type="default" r:id="rId16"/>
      <w:headerReference w:type="first" r:id="rId17"/>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C065" w14:textId="77777777" w:rsidR="00EB4C30" w:rsidRDefault="00EB4C30">
      <w:pPr>
        <w:spacing w:after="0" w:line="240" w:lineRule="auto"/>
      </w:pPr>
      <w:r>
        <w:separator/>
      </w:r>
    </w:p>
  </w:endnote>
  <w:endnote w:type="continuationSeparator" w:id="0">
    <w:p w14:paraId="41F6C262" w14:textId="77777777" w:rsidR="00EB4C30" w:rsidRDefault="00EB4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672D" w14:textId="77777777" w:rsidR="00EB4C30" w:rsidRDefault="00EB4C30">
      <w:pPr>
        <w:spacing w:after="0" w:line="240" w:lineRule="auto"/>
      </w:pPr>
      <w:r>
        <w:separator/>
      </w:r>
    </w:p>
  </w:footnote>
  <w:footnote w:type="continuationSeparator" w:id="0">
    <w:p w14:paraId="066EC15E" w14:textId="77777777" w:rsidR="00EB4C30" w:rsidRDefault="00EB4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CA90" w14:textId="77777777" w:rsidR="008115E5" w:rsidRDefault="006C658C">
    <w:r>
      <w:rPr>
        <w:noProof/>
        <w:lang w:val="es-MX" w:eastAsia="es-MX"/>
      </w:rPr>
      <mc:AlternateContent>
        <mc:Choice Requires="wps">
          <w:drawing>
            <wp:anchor distT="0" distB="0" distL="114300" distR="114300" simplePos="0" relativeHeight="251659264" behindDoc="1" locked="0" layoutInCell="1" allowOverlap="1" wp14:anchorId="6BF75350" wp14:editId="0A4408FF">
              <wp:simplePos x="0" y="0"/>
              <wp:positionH relativeFrom="page">
                <wp:align>center</wp:align>
              </wp:positionH>
              <wp:positionV relativeFrom="page">
                <wp:align>center</wp:align>
              </wp:positionV>
              <wp:extent cx="5013960" cy="7205980"/>
              <wp:effectExtent l="0" t="0" r="0" b="6985"/>
              <wp:wrapNone/>
              <wp:docPr id="1" name="Marco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11DC8" id="Marco 1" o:spid="_x0000_s1026" style="position:absolute;margin-left:0;margin-top:0;width:394.8pt;height:567.4pt;z-index:-251657216;visibility:visible;mso-wrap-style:square;mso-wrap-distance-left:9pt;mso-wrap-distance-top:0;mso-wrap-distance-right:9pt;mso-wrap-distance-bottom:0;mso-position-horizontal:center;mso-position-horizontal-relative:page;mso-position-vertical:center;mso-position-vertical-relative:page;v-text-anchor:middle" coordsize="5013960,72059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7DE4" w14:textId="77777777" w:rsidR="008115E5" w:rsidRDefault="00882692">
    <w:r>
      <w:rPr>
        <w:noProof/>
        <w:lang w:val="es-MX" w:eastAsia="es-MX"/>
      </w:rPr>
    </w:r>
    <w:r w:rsidR="00882692">
      <w:rPr>
        <w:noProof/>
        <w:lang w:val="es-MX" w:eastAsia="es-MX"/>
      </w:rPr>
      <w:pict w14:anchorId="6E59AE81">
        <v:group id="Grupo 4" o:spid="_x0000_s1025" alt="Title: Marco de página con tabulación" style="position:absolute;margin-left:0;margin-top:0;width:560.2pt;height:803.2pt;z-index:-251658240;mso-width-percent:941;mso-height-percent:954;mso-position-horizontal:center;mso-position-horizontal-relative:page;mso-position-vertical:center;mso-position-vertical-relative:page;mso-width-percent:941;mso-height-percent:954" coordorigin="1333" coordsize="73152,96012">
          <v:shape id="Marco 5" o:spid="_x0000_s1027" style="position:absolute;left:1333;width:73152;height:96012;visibility:visible;mso-wrap-style:square;v-text-anchor:middle" coordsize="7315200,9601200" o:spt="100" adj="0,,0" path="m,l7315200,r,9601200l,9601200,,xm190488,190488r,9220224l7124712,9410712r,-9220224l190488,190488xe" fillcolor="#e3ab47" stroked="f" strokeweight="1pt">
            <v:stroke joinstyle="miter"/>
            <v:formulas/>
            <v:path arrowok="t" o:connecttype="custom" o:connectlocs="0,0;7315200,0;7315200,9601200;0,9601200;0,0;190488,190488;190488,9410712;7124712,9410712;7124712,190488;190488,190488" o:connectangles="0,0,0,0,0,0,0,0,0,0"/>
          </v:shape>
          <v:shape id="Forma libre 8" o:spid="_x0000_s1026" style="position:absolute;left:2286;top:4286;width:3581;height:8020;visibility:visible;mso-wrap-style:square;v-text-anchor:top" coordsize="240,528" o:spt="100" adj="-11796480,,5400" path="m2,l169,r71,246l169,480r-110,l59,528,,480r2,l2,xe" fillcolor="black" stroked="f">
            <v:stroke joinstyle="round"/>
            <v:formulas/>
            <v:path arrowok="t" o:connecttype="custom" o:connectlocs="2985,0;252190,0;358140,373661;252190,729095;88043,729095;88043,802005;0,729095;2985,729095;2985,0" o:connectangles="0,0,0,0,0,0,0,0,0" textboxrect="0,0,240,528"/>
            <v:textbox>
              <w:txbxContent>
                <w:p w14:paraId="17A7712A" w14:textId="77777777" w:rsidR="008115E5" w:rsidRDefault="00EB4C30">
                  <w:pPr>
                    <w:jc w:val="center"/>
                  </w:pP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CB5044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504A"/>
    <w:multiLevelType w:val="hybridMultilevel"/>
    <w:tmpl w:val="D93C7588"/>
    <w:lvl w:ilvl="0" w:tplc="FFFFFFFF">
      <w:start w:val="3"/>
      <w:numFmt w:val="decimal"/>
      <w:lvlText w:val="%1-"/>
      <w:lvlJc w:val="left"/>
      <w:pPr>
        <w:ind w:left="1080" w:hanging="72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AA803D5"/>
    <w:multiLevelType w:val="hybridMultilevel"/>
    <w:tmpl w:val="4598686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366419"/>
    <w:multiLevelType w:val="hybridMultilevel"/>
    <w:tmpl w:val="AC56CE1A"/>
    <w:lvl w:ilvl="0" w:tplc="9FE81BDE">
      <w:start w:val="1"/>
      <w:numFmt w:val="bullet"/>
      <w:lvlText w:val=""/>
      <w:lvlJc w:val="left"/>
      <w:pPr>
        <w:ind w:left="1440" w:hanging="360"/>
      </w:pPr>
      <w:rPr>
        <w:rFonts w:ascii="Symbol" w:hAnsi="Symbol" w:hint="default"/>
        <w:color w:val="7F7F7F" w:themeColor="text1" w:themeTint="80"/>
      </w:rPr>
    </w:lvl>
    <w:lvl w:ilvl="1" w:tplc="75C22486" w:tentative="1">
      <w:start w:val="1"/>
      <w:numFmt w:val="bullet"/>
      <w:lvlText w:val="o"/>
      <w:lvlJc w:val="left"/>
      <w:pPr>
        <w:ind w:left="2160" w:hanging="360"/>
      </w:pPr>
      <w:rPr>
        <w:rFonts w:ascii="Courier New" w:hAnsi="Courier New" w:cs="Courier New" w:hint="default"/>
      </w:rPr>
    </w:lvl>
    <w:lvl w:ilvl="2" w:tplc="7E4233F2" w:tentative="1">
      <w:start w:val="1"/>
      <w:numFmt w:val="bullet"/>
      <w:lvlText w:val=""/>
      <w:lvlJc w:val="left"/>
      <w:pPr>
        <w:ind w:left="2880" w:hanging="360"/>
      </w:pPr>
      <w:rPr>
        <w:rFonts w:ascii="Wingdings" w:hAnsi="Wingdings" w:hint="default"/>
      </w:rPr>
    </w:lvl>
    <w:lvl w:ilvl="3" w:tplc="3F9E0B26" w:tentative="1">
      <w:start w:val="1"/>
      <w:numFmt w:val="bullet"/>
      <w:lvlText w:val=""/>
      <w:lvlJc w:val="left"/>
      <w:pPr>
        <w:ind w:left="3600" w:hanging="360"/>
      </w:pPr>
      <w:rPr>
        <w:rFonts w:ascii="Symbol" w:hAnsi="Symbol" w:hint="default"/>
      </w:rPr>
    </w:lvl>
    <w:lvl w:ilvl="4" w:tplc="1092025A" w:tentative="1">
      <w:start w:val="1"/>
      <w:numFmt w:val="bullet"/>
      <w:lvlText w:val="o"/>
      <w:lvlJc w:val="left"/>
      <w:pPr>
        <w:ind w:left="4320" w:hanging="360"/>
      </w:pPr>
      <w:rPr>
        <w:rFonts w:ascii="Courier New" w:hAnsi="Courier New" w:cs="Courier New" w:hint="default"/>
      </w:rPr>
    </w:lvl>
    <w:lvl w:ilvl="5" w:tplc="B1465B1C" w:tentative="1">
      <w:start w:val="1"/>
      <w:numFmt w:val="bullet"/>
      <w:lvlText w:val=""/>
      <w:lvlJc w:val="left"/>
      <w:pPr>
        <w:ind w:left="5040" w:hanging="360"/>
      </w:pPr>
      <w:rPr>
        <w:rFonts w:ascii="Wingdings" w:hAnsi="Wingdings" w:hint="default"/>
      </w:rPr>
    </w:lvl>
    <w:lvl w:ilvl="6" w:tplc="A566B786" w:tentative="1">
      <w:start w:val="1"/>
      <w:numFmt w:val="bullet"/>
      <w:lvlText w:val=""/>
      <w:lvlJc w:val="left"/>
      <w:pPr>
        <w:ind w:left="5760" w:hanging="360"/>
      </w:pPr>
      <w:rPr>
        <w:rFonts w:ascii="Symbol" w:hAnsi="Symbol" w:hint="default"/>
      </w:rPr>
    </w:lvl>
    <w:lvl w:ilvl="7" w:tplc="FDDC6470" w:tentative="1">
      <w:start w:val="1"/>
      <w:numFmt w:val="bullet"/>
      <w:lvlText w:val="o"/>
      <w:lvlJc w:val="left"/>
      <w:pPr>
        <w:ind w:left="6480" w:hanging="360"/>
      </w:pPr>
      <w:rPr>
        <w:rFonts w:ascii="Courier New" w:hAnsi="Courier New" w:cs="Courier New" w:hint="default"/>
      </w:rPr>
    </w:lvl>
    <w:lvl w:ilvl="8" w:tplc="738A13D6" w:tentative="1">
      <w:start w:val="1"/>
      <w:numFmt w:val="bullet"/>
      <w:lvlText w:val=""/>
      <w:lvlJc w:val="left"/>
      <w:pPr>
        <w:ind w:left="7200" w:hanging="360"/>
      </w:pPr>
      <w:rPr>
        <w:rFonts w:ascii="Wingdings" w:hAnsi="Wingdings" w:hint="default"/>
      </w:rPr>
    </w:lvl>
  </w:abstractNum>
  <w:abstractNum w:abstractNumId="13" w15:restartNumberingAfterBreak="0">
    <w:nsid w:val="27412ABB"/>
    <w:multiLevelType w:val="hybridMultilevel"/>
    <w:tmpl w:val="04E29334"/>
    <w:lvl w:ilvl="0" w:tplc="FFFFFFFF">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1884BEFA"/>
    <w:lvl w:ilvl="0" w:tplc="4C909D7E">
      <w:start w:val="1"/>
      <w:numFmt w:val="bullet"/>
      <w:pStyle w:val="Listaconvietas"/>
      <w:lvlText w:val=""/>
      <w:lvlJc w:val="left"/>
      <w:pPr>
        <w:tabs>
          <w:tab w:val="num" w:pos="216"/>
        </w:tabs>
        <w:ind w:left="216" w:hanging="216"/>
      </w:pPr>
      <w:rPr>
        <w:rFonts w:ascii="Wingdings" w:hAnsi="Wingdings" w:hint="default"/>
        <w:color w:val="4472C4" w:themeColor="accent1"/>
        <w:sz w:val="20"/>
      </w:rPr>
    </w:lvl>
    <w:lvl w:ilvl="1" w:tplc="68CE0B2E">
      <w:start w:val="1"/>
      <w:numFmt w:val="bullet"/>
      <w:lvlText w:val="o"/>
      <w:lvlJc w:val="left"/>
      <w:pPr>
        <w:ind w:left="1440" w:hanging="360"/>
      </w:pPr>
      <w:rPr>
        <w:rFonts w:ascii="Courier New" w:hAnsi="Courier New" w:cs="Courier New" w:hint="default"/>
      </w:rPr>
    </w:lvl>
    <w:lvl w:ilvl="2" w:tplc="336AC5A0" w:tentative="1">
      <w:start w:val="1"/>
      <w:numFmt w:val="bullet"/>
      <w:lvlText w:val=""/>
      <w:lvlJc w:val="left"/>
      <w:pPr>
        <w:ind w:left="2160" w:hanging="360"/>
      </w:pPr>
      <w:rPr>
        <w:rFonts w:ascii="Wingdings" w:hAnsi="Wingdings" w:hint="default"/>
      </w:rPr>
    </w:lvl>
    <w:lvl w:ilvl="3" w:tplc="2E3C2A86" w:tentative="1">
      <w:start w:val="1"/>
      <w:numFmt w:val="bullet"/>
      <w:lvlText w:val=""/>
      <w:lvlJc w:val="left"/>
      <w:pPr>
        <w:ind w:left="2880" w:hanging="360"/>
      </w:pPr>
      <w:rPr>
        <w:rFonts w:ascii="Symbol" w:hAnsi="Symbol" w:hint="default"/>
      </w:rPr>
    </w:lvl>
    <w:lvl w:ilvl="4" w:tplc="CDB635F6" w:tentative="1">
      <w:start w:val="1"/>
      <w:numFmt w:val="bullet"/>
      <w:lvlText w:val="o"/>
      <w:lvlJc w:val="left"/>
      <w:pPr>
        <w:ind w:left="3600" w:hanging="360"/>
      </w:pPr>
      <w:rPr>
        <w:rFonts w:ascii="Courier New" w:hAnsi="Courier New" w:cs="Courier New" w:hint="default"/>
      </w:rPr>
    </w:lvl>
    <w:lvl w:ilvl="5" w:tplc="870C5C3C" w:tentative="1">
      <w:start w:val="1"/>
      <w:numFmt w:val="bullet"/>
      <w:lvlText w:val=""/>
      <w:lvlJc w:val="left"/>
      <w:pPr>
        <w:ind w:left="4320" w:hanging="360"/>
      </w:pPr>
      <w:rPr>
        <w:rFonts w:ascii="Wingdings" w:hAnsi="Wingdings" w:hint="default"/>
      </w:rPr>
    </w:lvl>
    <w:lvl w:ilvl="6" w:tplc="D9345B50" w:tentative="1">
      <w:start w:val="1"/>
      <w:numFmt w:val="bullet"/>
      <w:lvlText w:val=""/>
      <w:lvlJc w:val="left"/>
      <w:pPr>
        <w:ind w:left="5040" w:hanging="360"/>
      </w:pPr>
      <w:rPr>
        <w:rFonts w:ascii="Symbol" w:hAnsi="Symbol" w:hint="default"/>
      </w:rPr>
    </w:lvl>
    <w:lvl w:ilvl="7" w:tplc="9D4E2EEC" w:tentative="1">
      <w:start w:val="1"/>
      <w:numFmt w:val="bullet"/>
      <w:lvlText w:val="o"/>
      <w:lvlJc w:val="left"/>
      <w:pPr>
        <w:ind w:left="5760" w:hanging="360"/>
      </w:pPr>
      <w:rPr>
        <w:rFonts w:ascii="Courier New" w:hAnsi="Courier New" w:cs="Courier New" w:hint="default"/>
      </w:rPr>
    </w:lvl>
    <w:lvl w:ilvl="8" w:tplc="5AF85858" w:tentative="1">
      <w:start w:val="1"/>
      <w:numFmt w:val="bullet"/>
      <w:lvlText w:val=""/>
      <w:lvlJc w:val="left"/>
      <w:pPr>
        <w:ind w:left="6480" w:hanging="360"/>
      </w:pPr>
      <w:rPr>
        <w:rFonts w:ascii="Wingdings" w:hAnsi="Wingdings" w:hint="default"/>
      </w:rPr>
    </w:lvl>
  </w:abstractNum>
  <w:abstractNum w:abstractNumId="15" w15:restartNumberingAfterBreak="0">
    <w:nsid w:val="65454655"/>
    <w:multiLevelType w:val="hybridMultilevel"/>
    <w:tmpl w:val="7AB01E5C"/>
    <w:lvl w:ilvl="0" w:tplc="B85E5D5E">
      <w:start w:val="1"/>
      <w:numFmt w:val="decimal"/>
      <w:pStyle w:val="Listaconnmeros"/>
      <w:lvlText w:val="%1."/>
      <w:lvlJc w:val="left"/>
      <w:pPr>
        <w:ind w:left="360" w:hanging="360"/>
      </w:pPr>
      <w:rPr>
        <w:rFonts w:hint="default"/>
      </w:rPr>
    </w:lvl>
    <w:lvl w:ilvl="1" w:tplc="76FC3A6A" w:tentative="1">
      <w:start w:val="1"/>
      <w:numFmt w:val="lowerLetter"/>
      <w:lvlText w:val="%2."/>
      <w:lvlJc w:val="left"/>
      <w:pPr>
        <w:ind w:left="1440" w:hanging="360"/>
      </w:pPr>
    </w:lvl>
    <w:lvl w:ilvl="2" w:tplc="72B06658" w:tentative="1">
      <w:start w:val="1"/>
      <w:numFmt w:val="lowerRoman"/>
      <w:lvlText w:val="%3."/>
      <w:lvlJc w:val="right"/>
      <w:pPr>
        <w:ind w:left="2160" w:hanging="180"/>
      </w:pPr>
    </w:lvl>
    <w:lvl w:ilvl="3" w:tplc="AFCCCD2C" w:tentative="1">
      <w:start w:val="1"/>
      <w:numFmt w:val="decimal"/>
      <w:lvlText w:val="%4."/>
      <w:lvlJc w:val="left"/>
      <w:pPr>
        <w:ind w:left="2880" w:hanging="360"/>
      </w:pPr>
    </w:lvl>
    <w:lvl w:ilvl="4" w:tplc="98C8DE26" w:tentative="1">
      <w:start w:val="1"/>
      <w:numFmt w:val="lowerLetter"/>
      <w:lvlText w:val="%5."/>
      <w:lvlJc w:val="left"/>
      <w:pPr>
        <w:ind w:left="3600" w:hanging="360"/>
      </w:pPr>
    </w:lvl>
    <w:lvl w:ilvl="5" w:tplc="E9807DF8" w:tentative="1">
      <w:start w:val="1"/>
      <w:numFmt w:val="lowerRoman"/>
      <w:lvlText w:val="%6."/>
      <w:lvlJc w:val="right"/>
      <w:pPr>
        <w:ind w:left="4320" w:hanging="180"/>
      </w:pPr>
    </w:lvl>
    <w:lvl w:ilvl="6" w:tplc="236EBFFA" w:tentative="1">
      <w:start w:val="1"/>
      <w:numFmt w:val="decimal"/>
      <w:lvlText w:val="%7."/>
      <w:lvlJc w:val="left"/>
      <w:pPr>
        <w:ind w:left="5040" w:hanging="360"/>
      </w:pPr>
    </w:lvl>
    <w:lvl w:ilvl="7" w:tplc="690A3D54" w:tentative="1">
      <w:start w:val="1"/>
      <w:numFmt w:val="lowerLetter"/>
      <w:lvlText w:val="%8."/>
      <w:lvlJc w:val="left"/>
      <w:pPr>
        <w:ind w:left="5760" w:hanging="360"/>
      </w:pPr>
    </w:lvl>
    <w:lvl w:ilvl="8" w:tplc="19648A56" w:tentative="1">
      <w:start w:val="1"/>
      <w:numFmt w:val="lowerRoman"/>
      <w:lvlText w:val="%9."/>
      <w:lvlJc w:val="right"/>
      <w:pPr>
        <w:ind w:left="6480" w:hanging="180"/>
      </w:pPr>
    </w:lvl>
  </w:abstractNum>
  <w:abstractNum w:abstractNumId="16" w15:restartNumberingAfterBreak="0">
    <w:nsid w:val="7AFD1C76"/>
    <w:multiLevelType w:val="hybridMultilevel"/>
    <w:tmpl w:val="2D86DB8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4"/>
  </w:num>
  <w:num w:numId="3">
    <w:abstractNumId w:val="1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attachedTemplate r:id="rId1"/>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99"/>
    <w:rsid w:val="00014273"/>
    <w:rsid w:val="00072185"/>
    <w:rsid w:val="00083F0A"/>
    <w:rsid w:val="0009206E"/>
    <w:rsid w:val="00092BF1"/>
    <w:rsid w:val="000A3FB0"/>
    <w:rsid w:val="000C1CE5"/>
    <w:rsid w:val="000C5FDE"/>
    <w:rsid w:val="000D7A78"/>
    <w:rsid w:val="00105012"/>
    <w:rsid w:val="00116FE1"/>
    <w:rsid w:val="0012167C"/>
    <w:rsid w:val="00125F99"/>
    <w:rsid w:val="00133AEE"/>
    <w:rsid w:val="00157E89"/>
    <w:rsid w:val="00161F53"/>
    <w:rsid w:val="00166808"/>
    <w:rsid w:val="00171A70"/>
    <w:rsid w:val="00176AEE"/>
    <w:rsid w:val="00177A0D"/>
    <w:rsid w:val="001C2552"/>
    <w:rsid w:val="001D16D9"/>
    <w:rsid w:val="001F3662"/>
    <w:rsid w:val="002030B3"/>
    <w:rsid w:val="00210BA0"/>
    <w:rsid w:val="00225B63"/>
    <w:rsid w:val="00231D10"/>
    <w:rsid w:val="00233EC6"/>
    <w:rsid w:val="00244410"/>
    <w:rsid w:val="00254EBE"/>
    <w:rsid w:val="00266DC9"/>
    <w:rsid w:val="00291704"/>
    <w:rsid w:val="002B7593"/>
    <w:rsid w:val="002D73B7"/>
    <w:rsid w:val="002F4D58"/>
    <w:rsid w:val="00315E4C"/>
    <w:rsid w:val="0032440C"/>
    <w:rsid w:val="0032689C"/>
    <w:rsid w:val="00340461"/>
    <w:rsid w:val="00357873"/>
    <w:rsid w:val="00362F13"/>
    <w:rsid w:val="003649A2"/>
    <w:rsid w:val="00374C91"/>
    <w:rsid w:val="003962FF"/>
    <w:rsid w:val="003C081D"/>
    <w:rsid w:val="003C2343"/>
    <w:rsid w:val="003C2FD2"/>
    <w:rsid w:val="004030E5"/>
    <w:rsid w:val="00426984"/>
    <w:rsid w:val="00426A9F"/>
    <w:rsid w:val="00432264"/>
    <w:rsid w:val="00436F31"/>
    <w:rsid w:val="00450955"/>
    <w:rsid w:val="00497630"/>
    <w:rsid w:val="004F29D3"/>
    <w:rsid w:val="004F6257"/>
    <w:rsid w:val="00503E43"/>
    <w:rsid w:val="005112C4"/>
    <w:rsid w:val="00514A0D"/>
    <w:rsid w:val="0055303E"/>
    <w:rsid w:val="005618FB"/>
    <w:rsid w:val="00593C37"/>
    <w:rsid w:val="005B2F06"/>
    <w:rsid w:val="005D112F"/>
    <w:rsid w:val="005D495C"/>
    <w:rsid w:val="00607303"/>
    <w:rsid w:val="00611B9B"/>
    <w:rsid w:val="00630166"/>
    <w:rsid w:val="00634576"/>
    <w:rsid w:val="0068002A"/>
    <w:rsid w:val="006A4DA0"/>
    <w:rsid w:val="006A66A9"/>
    <w:rsid w:val="006B0B0A"/>
    <w:rsid w:val="006C2AD6"/>
    <w:rsid w:val="006C658C"/>
    <w:rsid w:val="006D4C4D"/>
    <w:rsid w:val="006E4341"/>
    <w:rsid w:val="006F37F7"/>
    <w:rsid w:val="00717366"/>
    <w:rsid w:val="00722449"/>
    <w:rsid w:val="007350ED"/>
    <w:rsid w:val="00744D41"/>
    <w:rsid w:val="007450C1"/>
    <w:rsid w:val="0074598C"/>
    <w:rsid w:val="00750741"/>
    <w:rsid w:val="00770275"/>
    <w:rsid w:val="00780862"/>
    <w:rsid w:val="00781D8A"/>
    <w:rsid w:val="007A444E"/>
    <w:rsid w:val="007A7B78"/>
    <w:rsid w:val="007D0D57"/>
    <w:rsid w:val="007E0896"/>
    <w:rsid w:val="007F15A3"/>
    <w:rsid w:val="007F1965"/>
    <w:rsid w:val="00800494"/>
    <w:rsid w:val="00806EBB"/>
    <w:rsid w:val="00810D69"/>
    <w:rsid w:val="008150B6"/>
    <w:rsid w:val="0083338D"/>
    <w:rsid w:val="00844244"/>
    <w:rsid w:val="00870223"/>
    <w:rsid w:val="00882692"/>
    <w:rsid w:val="008863F6"/>
    <w:rsid w:val="0088799C"/>
    <w:rsid w:val="008A0BAB"/>
    <w:rsid w:val="008A1A50"/>
    <w:rsid w:val="008A7F8E"/>
    <w:rsid w:val="008B46AA"/>
    <w:rsid w:val="008B73BE"/>
    <w:rsid w:val="008D131A"/>
    <w:rsid w:val="00921749"/>
    <w:rsid w:val="00924655"/>
    <w:rsid w:val="00924A9B"/>
    <w:rsid w:val="009254CE"/>
    <w:rsid w:val="0093325A"/>
    <w:rsid w:val="00944F9F"/>
    <w:rsid w:val="00945C77"/>
    <w:rsid w:val="00950873"/>
    <w:rsid w:val="009C34B1"/>
    <w:rsid w:val="00A26DAB"/>
    <w:rsid w:val="00A37AAD"/>
    <w:rsid w:val="00A406A9"/>
    <w:rsid w:val="00A46385"/>
    <w:rsid w:val="00A66535"/>
    <w:rsid w:val="00A77F89"/>
    <w:rsid w:val="00A83E18"/>
    <w:rsid w:val="00A87518"/>
    <w:rsid w:val="00A935FB"/>
    <w:rsid w:val="00A959E9"/>
    <w:rsid w:val="00AA136A"/>
    <w:rsid w:val="00AA7D75"/>
    <w:rsid w:val="00B15C38"/>
    <w:rsid w:val="00B17A3D"/>
    <w:rsid w:val="00B26EC3"/>
    <w:rsid w:val="00B26F90"/>
    <w:rsid w:val="00B430C5"/>
    <w:rsid w:val="00B455AA"/>
    <w:rsid w:val="00B8126C"/>
    <w:rsid w:val="00BB1979"/>
    <w:rsid w:val="00BD4FD5"/>
    <w:rsid w:val="00BE2661"/>
    <w:rsid w:val="00BE4ED6"/>
    <w:rsid w:val="00BF560D"/>
    <w:rsid w:val="00C360B2"/>
    <w:rsid w:val="00C57737"/>
    <w:rsid w:val="00CE7357"/>
    <w:rsid w:val="00CF493B"/>
    <w:rsid w:val="00D0271F"/>
    <w:rsid w:val="00D312C8"/>
    <w:rsid w:val="00D517F1"/>
    <w:rsid w:val="00D52FA5"/>
    <w:rsid w:val="00D851D1"/>
    <w:rsid w:val="00D90F11"/>
    <w:rsid w:val="00D970BB"/>
    <w:rsid w:val="00DA425A"/>
    <w:rsid w:val="00DE5357"/>
    <w:rsid w:val="00DF13A6"/>
    <w:rsid w:val="00E03797"/>
    <w:rsid w:val="00E24B8C"/>
    <w:rsid w:val="00E25A68"/>
    <w:rsid w:val="00E26730"/>
    <w:rsid w:val="00E33F0A"/>
    <w:rsid w:val="00E4042B"/>
    <w:rsid w:val="00E80433"/>
    <w:rsid w:val="00E907F8"/>
    <w:rsid w:val="00EA2C71"/>
    <w:rsid w:val="00EB4C30"/>
    <w:rsid w:val="00EC6BA4"/>
    <w:rsid w:val="00EF1BBD"/>
    <w:rsid w:val="00F15637"/>
    <w:rsid w:val="00F368E5"/>
    <w:rsid w:val="00F50D7C"/>
    <w:rsid w:val="00F515F1"/>
    <w:rsid w:val="00F61E24"/>
    <w:rsid w:val="00F626D5"/>
    <w:rsid w:val="00F82F48"/>
    <w:rsid w:val="00FA7DE8"/>
    <w:rsid w:val="00FC6C10"/>
    <w:rsid w:val="00FD15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4B1DF"/>
  <w15:docId w15:val="{42840C66-773D-A546-BADA-505F97B2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D0"/>
    <w:rPr>
      <w:lang w:val="es-ES"/>
    </w:rPr>
  </w:style>
  <w:style w:type="paragraph" w:styleId="Ttulo1">
    <w:name w:val="heading 1"/>
    <w:basedOn w:val="Normal"/>
    <w:next w:val="Normal"/>
    <w:link w:val="Ttulo1C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44546A" w:themeColor="text2"/>
      <w:sz w:val="24"/>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44546A" w:themeColor="text2"/>
      <w:sz w:val="22"/>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Cs/>
      <w:color w:val="44546A" w:themeColor="text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b/>
      <w:caps/>
      <w:color w:val="44546A" w:themeColor="text2"/>
      <w:sz w:val="18"/>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b/>
      <w:color w:val="44546A" w:themeColor="text2"/>
      <w:sz w:val="18"/>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Cs/>
      <w:color w:val="44546A" w:themeColor="text2"/>
      <w:sz w:val="18"/>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color w:val="44546A" w:themeColor="text2"/>
      <w:sz w:val="18"/>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iCs/>
      <w:color w:val="44546A" w:themeColor="text2"/>
      <w:sz w:val="1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caps/>
      <w:color w:val="44546A" w:themeColor="text2"/>
      <w:sz w:val="24"/>
      <w:szCs w:val="32"/>
    </w:rPr>
  </w:style>
  <w:style w:type="paragraph" w:customStyle="1" w:styleId="Informacindecontacto">
    <w:name w:val="Información de contacto"/>
    <w:basedOn w:val="Normal"/>
    <w:uiPriority w:val="2"/>
    <w:qFormat/>
    <w:pPr>
      <w:spacing w:after="540" w:line="288" w:lineRule="auto"/>
      <w:ind w:right="2880"/>
      <w:contextualSpacing/>
    </w:pPr>
    <w:rPr>
      <w:rFonts w:asciiTheme="majorHAnsi" w:hAnsiTheme="majorHAnsi"/>
      <w:sz w:val="24"/>
    </w:rPr>
  </w:style>
  <w:style w:type="paragraph" w:styleId="Ttulo">
    <w:name w:val="Title"/>
    <w:basedOn w:val="Normal"/>
    <w:next w:val="Normal"/>
    <w:link w:val="TtuloCar"/>
    <w:uiPriority w:val="10"/>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tulo">
    <w:name w:val="Subtitle"/>
    <w:basedOn w:val="Normal"/>
    <w:next w:val="Normal"/>
    <w:link w:val="SubttuloC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aconvietas">
    <w:name w:val="List Bullet"/>
    <w:basedOn w:val="Normal"/>
    <w:uiPriority w:val="9"/>
    <w:qFormat/>
    <w:pPr>
      <w:numPr>
        <w:numId w:val="2"/>
      </w:numPr>
      <w:spacing w:after="120"/>
    </w:pPr>
  </w:style>
  <w:style w:type="character" w:styleId="Textodelmarcadordeposicin">
    <w:name w:val="Placeholder Text"/>
    <w:basedOn w:val="Fuentedeprrafopredeter"/>
    <w:uiPriority w:val="99"/>
    <w:semiHidden/>
    <w:rPr>
      <w:color w:val="8080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color w:val="44546A"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aps/>
      <w:color w:val="44546A" w:themeColor="text2"/>
      <w:sz w:val="18"/>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44546A" w:themeColor="text2"/>
      <w:sz w:val="18"/>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44546A" w:themeColor="text2"/>
      <w:sz w:val="18"/>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4546A" w:themeColor="text2"/>
      <w:sz w:val="18"/>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44546A" w:themeColor="text2"/>
      <w:sz w:val="16"/>
      <w:szCs w:val="21"/>
    </w:rPr>
  </w:style>
  <w:style w:type="character" w:styleId="nfasissutil">
    <w:name w:val="Subtle Emphasis"/>
    <w:basedOn w:val="Fuentedeprrafopredeter"/>
    <w:uiPriority w:val="19"/>
    <w:semiHidden/>
    <w:unhideWhenUsed/>
    <w:qFormat/>
    <w:rPr>
      <w:i w:val="0"/>
      <w:iCs/>
      <w:color w:val="262626" w:themeColor="text1" w:themeTint="D9"/>
    </w:rPr>
  </w:style>
  <w:style w:type="character" w:styleId="Ttulodellibro">
    <w:name w:val="Book Title"/>
    <w:basedOn w:val="Fuentedeprrafopredeter"/>
    <w:uiPriority w:val="33"/>
    <w:semiHidden/>
    <w:unhideWhenUsed/>
    <w:qFormat/>
    <w:rPr>
      <w:b w:val="0"/>
      <w:bCs/>
      <w:i w:val="0"/>
      <w:iCs/>
      <w:caps/>
      <w:smallCaps w:val="0"/>
      <w:color w:val="7F7F7F" w:themeColor="text1" w:themeTint="80"/>
      <w:spacing w:val="0"/>
      <w:u w:val="single"/>
      <w:bdr w:val="nil"/>
    </w:rPr>
  </w:style>
  <w:style w:type="paragraph" w:styleId="Piedepgina">
    <w:name w:val="footer"/>
    <w:basedOn w:val="Normal"/>
    <w:link w:val="PiedepginaCar"/>
    <w:uiPriority w:val="99"/>
    <w:unhideWhenUsed/>
    <w:qFormat/>
    <w:pPr>
      <w:spacing w:before="240" w:after="0" w:line="240" w:lineRule="auto"/>
    </w:pPr>
    <w:rPr>
      <w:color w:val="44546A" w:themeColor="text2"/>
      <w:sz w:val="24"/>
    </w:rPr>
  </w:style>
  <w:style w:type="character" w:customStyle="1" w:styleId="PiedepginaCar">
    <w:name w:val="Pie de página Car"/>
    <w:basedOn w:val="Fuentedeprrafopredeter"/>
    <w:link w:val="Piedepgina"/>
    <w:uiPriority w:val="99"/>
    <w:rPr>
      <w:color w:val="44546A" w:themeColor="text2"/>
      <w:sz w:val="24"/>
    </w:rPr>
  </w:style>
  <w:style w:type="character" w:customStyle="1" w:styleId="SubttuloCar">
    <w:name w:val="Subtítulo Car"/>
    <w:basedOn w:val="Fuentedeprrafopredeter"/>
    <w:link w:val="Subttulo"/>
    <w:uiPriority w:val="11"/>
    <w:semiHidden/>
    <w:rPr>
      <w:rFonts w:asciiTheme="majorHAnsi" w:eastAsiaTheme="minorEastAsia" w:hAnsiTheme="majorHAnsi"/>
      <w:spacing w:val="15"/>
      <w:sz w:val="24"/>
      <w:szCs w:val="22"/>
    </w:rPr>
  </w:style>
  <w:style w:type="character" w:styleId="nfasis">
    <w:name w:val="Emphasis"/>
    <w:basedOn w:val="Fuentedeprrafopredeter"/>
    <w:uiPriority w:val="20"/>
    <w:semiHidden/>
    <w:unhideWhenUsed/>
    <w:qFormat/>
    <w:rPr>
      <w:i w:val="0"/>
      <w:iCs/>
      <w:color w:val="4472C4" w:themeColor="accent1"/>
    </w:rPr>
  </w:style>
  <w:style w:type="paragraph" w:styleId="Cita">
    <w:name w:val="Quote"/>
    <w:basedOn w:val="Normal"/>
    <w:next w:val="Normal"/>
    <w:link w:val="CitaCar"/>
    <w:uiPriority w:val="29"/>
    <w:semiHidden/>
    <w:unhideWhenUsed/>
    <w:qFormat/>
    <w:pPr>
      <w:spacing w:before="360" w:after="360"/>
    </w:pPr>
    <w:rPr>
      <w:iCs/>
      <w:sz w:val="26"/>
    </w:rPr>
  </w:style>
  <w:style w:type="character" w:customStyle="1" w:styleId="CitaCar">
    <w:name w:val="Cita Car"/>
    <w:basedOn w:val="Fuentedeprrafopredeter"/>
    <w:link w:val="Cita"/>
    <w:uiPriority w:val="29"/>
    <w:semiHidden/>
    <w:rPr>
      <w:iCs/>
      <w:sz w:val="26"/>
    </w:rPr>
  </w:style>
  <w:style w:type="paragraph" w:styleId="Citadestacada">
    <w:name w:val="Intense Quote"/>
    <w:basedOn w:val="Normal"/>
    <w:next w:val="Normal"/>
    <w:link w:val="CitadestacadaCar"/>
    <w:uiPriority w:val="30"/>
    <w:semiHidden/>
    <w:unhideWhenUsed/>
    <w:qFormat/>
    <w:pPr>
      <w:spacing w:before="360" w:after="360"/>
    </w:pPr>
    <w:rPr>
      <w:b/>
      <w:iCs/>
      <w:color w:val="262626" w:themeColor="text1" w:themeTint="D9"/>
      <w:sz w:val="26"/>
    </w:rPr>
  </w:style>
  <w:style w:type="character" w:customStyle="1" w:styleId="CitadestacadaCar">
    <w:name w:val="Cita destacada Car"/>
    <w:basedOn w:val="Fuentedeprrafopredeter"/>
    <w:link w:val="Citadestacada"/>
    <w:uiPriority w:val="30"/>
    <w:semiHidden/>
    <w:rPr>
      <w:b/>
      <w:iCs/>
      <w:color w:val="262626" w:themeColor="text1" w:themeTint="D9"/>
      <w:sz w:val="26"/>
    </w:rPr>
  </w:style>
  <w:style w:type="character" w:styleId="nfasisintenso">
    <w:name w:val="Intense Emphasis"/>
    <w:basedOn w:val="Fuentedeprrafopredeter"/>
    <w:uiPriority w:val="21"/>
    <w:semiHidden/>
    <w:unhideWhenUsed/>
    <w:qFormat/>
    <w:rPr>
      <w:b/>
      <w:i w:val="0"/>
      <w:iCs/>
      <w:color w:val="4472C4" w:themeColor="accent1"/>
    </w:rPr>
  </w:style>
  <w:style w:type="character" w:styleId="Referenciaintensa">
    <w:name w:val="Intense Reference"/>
    <w:basedOn w:val="Fuentedeprrafopredeter"/>
    <w:uiPriority w:val="32"/>
    <w:semiHidden/>
    <w:unhideWhenUsed/>
    <w:qFormat/>
    <w:rPr>
      <w:b w:val="0"/>
      <w:bCs/>
      <w:caps/>
      <w:smallCaps w:val="0"/>
      <w:color w:val="262626" w:themeColor="text1" w:themeTint="D9"/>
      <w:spacing w:val="0"/>
    </w:rPr>
  </w:style>
  <w:style w:type="character" w:styleId="Textoennegrita">
    <w:name w:val="Strong"/>
    <w:basedOn w:val="Fuentedeprrafopredeter"/>
    <w:uiPriority w:val="22"/>
    <w:semiHidden/>
    <w:unhideWhenUsed/>
    <w:qFormat/>
    <w:rPr>
      <w:b/>
      <w:bCs/>
      <w:color w:val="262626" w:themeColor="text1" w:themeTint="D9"/>
    </w:rPr>
  </w:style>
  <w:style w:type="paragraph" w:styleId="Descripci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Prrafodelista">
    <w:name w:val="List Paragraph"/>
    <w:basedOn w:val="Normal"/>
    <w:uiPriority w:val="34"/>
    <w:unhideWhenUsed/>
    <w:qFormat/>
    <w:pPr>
      <w:ind w:left="216"/>
      <w:contextualSpacing/>
    </w:pPr>
  </w:style>
  <w:style w:type="paragraph" w:styleId="TtuloTDC">
    <w:name w:val="TOC Heading"/>
    <w:basedOn w:val="Ttulo1"/>
    <w:next w:val="Normal"/>
    <w:uiPriority w:val="39"/>
    <w:semiHidden/>
    <w:unhideWhenUsed/>
    <w:qFormat/>
    <w:pPr>
      <w:outlineLvl w:val="9"/>
    </w:pPr>
  </w:style>
  <w:style w:type="paragraph" w:styleId="Encabezadodelista">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Referenciasutil">
    <w:name w:val="Subtle Reference"/>
    <w:basedOn w:val="Fuentedeprrafopredeter"/>
    <w:uiPriority w:val="31"/>
    <w:semiHidden/>
    <w:unhideWhenUsed/>
    <w:qFormat/>
    <w:rPr>
      <w:caps/>
      <w:smallCaps w:val="0"/>
      <w:color w:val="7F7F7F" w:themeColor="text1" w:themeTint="80"/>
    </w:rPr>
  </w:style>
  <w:style w:type="paragraph" w:customStyle="1" w:styleId="Nombre">
    <w:name w:val="Nombre"/>
    <w:basedOn w:val="Normal"/>
    <w:uiPriority w:val="1"/>
    <w:qFormat/>
    <w:pPr>
      <w:spacing w:before="120" w:line="192" w:lineRule="auto"/>
      <w:contextualSpacing/>
    </w:pPr>
    <w:rPr>
      <w:rFonts w:asciiTheme="majorHAnsi" w:hAnsiTheme="majorHAnsi"/>
      <w:b/>
      <w:caps/>
      <w:color w:val="44546A" w:themeColor="text2"/>
      <w:kern w:val="28"/>
      <w:sz w:val="70"/>
    </w:rPr>
  </w:style>
  <w:style w:type="character" w:customStyle="1" w:styleId="TtuloCar">
    <w:name w:val="Título Car"/>
    <w:basedOn w:val="Fuentedeprrafopredeter"/>
    <w:link w:val="Ttulo"/>
    <w:uiPriority w:val="10"/>
    <w:rPr>
      <w:rFonts w:asciiTheme="majorHAnsi" w:eastAsiaTheme="majorEastAsia" w:hAnsiTheme="majorHAnsi" w:cstheme="majorBidi"/>
      <w:b/>
      <w:caps/>
      <w:color w:val="000000" w:themeColor="text1"/>
      <w:kern w:val="28"/>
      <w:sz w:val="70"/>
      <w:szCs w:val="56"/>
    </w:rPr>
  </w:style>
  <w:style w:type="character" w:customStyle="1" w:styleId="Ttulo2Car">
    <w:name w:val="Título 2 Car"/>
    <w:basedOn w:val="Fuentedeprrafopredeter"/>
    <w:link w:val="Ttulo2"/>
    <w:uiPriority w:val="9"/>
    <w:rPr>
      <w:rFonts w:asciiTheme="majorHAnsi" w:eastAsiaTheme="majorEastAsia" w:hAnsiTheme="majorHAnsi" w:cstheme="majorBidi"/>
      <w:color w:val="44546A" w:themeColor="text2"/>
      <w:sz w:val="22"/>
      <w:szCs w:val="26"/>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0"/>
    <w:qFormat/>
    <w:pPr>
      <w:numPr>
        <w:numId w:val="13"/>
      </w:numPr>
    </w:p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4546A" w:themeColor="text2"/>
      <w:sz w:val="24"/>
      <w:szCs w:val="24"/>
    </w:rPr>
  </w:style>
  <w:style w:type="paragraph" w:styleId="Fecha">
    <w:name w:val="Date"/>
    <w:basedOn w:val="Normal"/>
    <w:next w:val="Normal"/>
    <w:link w:val="FechaCar"/>
    <w:uiPriority w:val="99"/>
    <w:semiHidden/>
    <w:unhideWhenUsed/>
    <w:pPr>
      <w:spacing w:before="720" w:after="280" w:line="240" w:lineRule="auto"/>
      <w:contextualSpacing/>
    </w:pPr>
    <w:rPr>
      <w:color w:val="44546A" w:themeColor="text2"/>
      <w:sz w:val="24"/>
    </w:rPr>
  </w:style>
  <w:style w:type="character" w:customStyle="1" w:styleId="FechaCar">
    <w:name w:val="Fecha Car"/>
    <w:basedOn w:val="Fuentedeprrafopredeter"/>
    <w:link w:val="Fecha"/>
    <w:uiPriority w:val="99"/>
    <w:semiHidden/>
    <w:rPr>
      <w:color w:val="44546A" w:themeColor="text2"/>
      <w:sz w:val="24"/>
    </w:rPr>
  </w:style>
  <w:style w:type="paragraph" w:styleId="Saludo">
    <w:name w:val="Salutation"/>
    <w:basedOn w:val="Normal"/>
    <w:next w:val="Normal"/>
    <w:link w:val="SaludoCar"/>
    <w:uiPriority w:val="99"/>
    <w:semiHidden/>
    <w:unhideWhenUsed/>
    <w:pPr>
      <w:spacing w:before="800" w:after="0" w:line="240" w:lineRule="auto"/>
    </w:pPr>
    <w:rPr>
      <w:color w:val="44546A" w:themeColor="text2"/>
      <w:sz w:val="24"/>
    </w:rPr>
  </w:style>
  <w:style w:type="character" w:customStyle="1" w:styleId="SaludoCar">
    <w:name w:val="Saludo Car"/>
    <w:basedOn w:val="Fuentedeprrafopredeter"/>
    <w:link w:val="Saludo"/>
    <w:uiPriority w:val="99"/>
    <w:semiHidden/>
    <w:rPr>
      <w:color w:val="44546A" w:themeColor="text2"/>
      <w:sz w:val="24"/>
    </w:rPr>
  </w:style>
  <w:style w:type="paragraph" w:styleId="Firma">
    <w:name w:val="Signature"/>
    <w:basedOn w:val="Normal"/>
    <w:link w:val="FirmaCar"/>
    <w:uiPriority w:val="99"/>
    <w:semiHidden/>
    <w:unhideWhenUsed/>
    <w:pPr>
      <w:spacing w:before="1080" w:after="280" w:line="240" w:lineRule="auto"/>
      <w:contextualSpacing/>
    </w:pPr>
    <w:rPr>
      <w:color w:val="44546A" w:themeColor="text2"/>
    </w:rPr>
  </w:style>
  <w:style w:type="character" w:customStyle="1" w:styleId="FirmaCar">
    <w:name w:val="Firma Car"/>
    <w:basedOn w:val="Fuentedeprrafopredeter"/>
    <w:link w:val="Firma"/>
    <w:uiPriority w:val="99"/>
    <w:semiHidden/>
    <w:rPr>
      <w:color w:val="44546A" w:themeColor="text2"/>
    </w:rPr>
  </w:style>
  <w:style w:type="paragraph" w:styleId="NormalWeb">
    <w:name w:val="Normal (Web)"/>
    <w:basedOn w:val="Normal"/>
    <w:uiPriority w:val="99"/>
    <w:semiHidden/>
    <w:unhideWhenUsed/>
    <w:rsid w:val="006D4C4D"/>
    <w:pPr>
      <w:spacing w:before="100" w:beforeAutospacing="1" w:after="100" w:afterAutospacing="1" w:line="240" w:lineRule="auto"/>
    </w:pPr>
    <w:rPr>
      <w:rFonts w:ascii="Times New Roman" w:eastAsiaTheme="minorEastAsia" w:hAnsi="Times New Roman" w:cs="Times New Roman"/>
      <w:color w:val="auto"/>
      <w:sz w:val="24"/>
      <w:szCs w:val="24"/>
      <w:lang w:val="es-MX" w:eastAsia="es-ES"/>
    </w:rPr>
  </w:style>
  <w:style w:type="character" w:styleId="Hipervnculo">
    <w:name w:val="Hyperlink"/>
    <w:basedOn w:val="Fuentedeprrafopredeter"/>
    <w:uiPriority w:val="99"/>
    <w:unhideWhenUsed/>
    <w:rsid w:val="00FD1562"/>
    <w:rPr>
      <w:color w:val="0563C1" w:themeColor="hyperlink"/>
      <w:u w:val="single"/>
    </w:rPr>
  </w:style>
  <w:style w:type="character" w:styleId="Mencinsinresolver">
    <w:name w:val="Unresolved Mention"/>
    <w:basedOn w:val="Fuentedeprrafopredeter"/>
    <w:uiPriority w:val="99"/>
    <w:semiHidden/>
    <w:unhideWhenUsed/>
    <w:rsid w:val="00FD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685">
      <w:bodyDiv w:val="1"/>
      <w:marLeft w:val="0"/>
      <w:marRight w:val="0"/>
      <w:marTop w:val="0"/>
      <w:marBottom w:val="0"/>
      <w:divBdr>
        <w:top w:val="none" w:sz="0" w:space="0" w:color="auto"/>
        <w:left w:val="none" w:sz="0" w:space="0" w:color="auto"/>
        <w:bottom w:val="none" w:sz="0" w:space="0" w:color="auto"/>
        <w:right w:val="none" w:sz="0" w:space="0" w:color="auto"/>
      </w:divBdr>
    </w:div>
    <w:div w:id="586309527">
      <w:bodyDiv w:val="1"/>
      <w:marLeft w:val="0"/>
      <w:marRight w:val="0"/>
      <w:marTop w:val="0"/>
      <w:marBottom w:val="0"/>
      <w:divBdr>
        <w:top w:val="none" w:sz="0" w:space="0" w:color="auto"/>
        <w:left w:val="none" w:sz="0" w:space="0" w:color="auto"/>
        <w:bottom w:val="none" w:sz="0" w:space="0" w:color="auto"/>
        <w:right w:val="none" w:sz="0" w:space="0" w:color="auto"/>
      </w:divBdr>
    </w:div>
    <w:div w:id="655105647">
      <w:bodyDiv w:val="1"/>
      <w:marLeft w:val="0"/>
      <w:marRight w:val="0"/>
      <w:marTop w:val="0"/>
      <w:marBottom w:val="0"/>
      <w:divBdr>
        <w:top w:val="none" w:sz="0" w:space="0" w:color="auto"/>
        <w:left w:val="none" w:sz="0" w:space="0" w:color="auto"/>
        <w:bottom w:val="none" w:sz="0" w:space="0" w:color="auto"/>
        <w:right w:val="none" w:sz="0" w:space="0" w:color="auto"/>
      </w:divBdr>
    </w:div>
    <w:div w:id="1433547490">
      <w:bodyDiv w:val="1"/>
      <w:marLeft w:val="0"/>
      <w:marRight w:val="0"/>
      <w:marTop w:val="0"/>
      <w:marBottom w:val="0"/>
      <w:divBdr>
        <w:top w:val="none" w:sz="0" w:space="0" w:color="auto"/>
        <w:left w:val="none" w:sz="0" w:space="0" w:color="auto"/>
        <w:bottom w:val="none" w:sz="0" w:space="0" w:color="auto"/>
        <w:right w:val="none" w:sz="0" w:space="0" w:color="auto"/>
      </w:divBdr>
    </w:div>
    <w:div w:id="173010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wikipedia.org/wiki/Antropolog%C3%ADa_cultural" TargetMode="External" /><Relationship Id="rId13" Type="http://schemas.openxmlformats.org/officeDocument/2006/relationships/hyperlink" Target="https://es.m.wikipedia.org/wiki/Religi%C3%B3n_comparada"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es.m.wikipedia.org/wiki/Antropolog%C3%ADa_cultural" TargetMode="External" /><Relationship Id="rId17"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s.m.wikipedia.org/wiki/Religi%C3%B3n" TargetMode="External" /><Relationship Id="rId5" Type="http://schemas.openxmlformats.org/officeDocument/2006/relationships/webSettings" Target="webSettings.xml" /><Relationship Id="rId15" Type="http://schemas.openxmlformats.org/officeDocument/2006/relationships/hyperlink" Target="https://es.m.wikipedia.org/wiki/Religi%C3%B3n" TargetMode="External" /><Relationship Id="rId10" Type="http://schemas.openxmlformats.org/officeDocument/2006/relationships/hyperlink" Target="https://es.m.wikipedia.org/wiki/Cultura"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es.m.wikipedia.org/wiki/Religi%C3%B3n_comparada" TargetMode="External" /><Relationship Id="rId14" Type="http://schemas.openxmlformats.org/officeDocument/2006/relationships/hyperlink" Target="https://es.m.wikipedia.org/wiki/Cultura"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739E7D8C-503A-A042-A8E6-D97D2D2BA74F%7dtf50002018.dot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C30F-6AB5-4F5A-B58B-7EFD20600A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%7b739E7D8C-503A-A042-A8E6-D97D2D2BA74F%7dtf50002018.dotx</Template>
  <TotalTime>120</TotalTime>
  <Pages>18</Pages>
  <Words>364</Words>
  <Characters>2002</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169</cp:revision>
  <dcterms:created xsi:type="dcterms:W3CDTF">2021-12-02T17:18:00Z</dcterms:created>
  <dcterms:modified xsi:type="dcterms:W3CDTF">2021-12-03T03:30:00Z</dcterms:modified>
</cp:coreProperties>
</file>