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520736"/>
        <w:placeholder>
          <w:docPart w:val="57D1F5C2F6D83E41BA09D07849F3473B"/>
        </w:placeholder>
        <w:temporary/>
        <w:showingPlcHdr/>
      </w:sdtPr>
      <w:sdtEndPr/>
      <w:sdtContent>
        <w:p w14:paraId="639DFFD1" w14:textId="77777777" w:rsidR="008115E5" w:rsidRDefault="006214C2">
          <w:pPr>
            <w:pStyle w:val="Nombre"/>
          </w:pPr>
          <w:r>
            <w:t>nombre</w:t>
          </w:r>
        </w:p>
      </w:sdtContent>
    </w:sdt>
    <w:sdt>
      <w:sdtPr>
        <w:id w:val="1900481961"/>
        <w:placeholder>
          <w:docPart w:val="69A69590B1A97A4689682D10E0920708"/>
        </w:placeholder>
        <w:temporary/>
        <w:showingPlcHdr/>
      </w:sdtPr>
      <w:sdtEndPr/>
      <w:sdtContent>
        <w:p w14:paraId="3F6BD97B" w14:textId="77777777" w:rsidR="008115E5" w:rsidRDefault="006214C2">
          <w:pPr>
            <w:pStyle w:val="Informacindecontacto"/>
          </w:pPr>
          <w:r>
            <w:t>Dirección | Teléfono | Correo electrónico</w:t>
          </w:r>
        </w:p>
      </w:sdtContent>
    </w:sdt>
    <w:sdt>
      <w:sdtPr>
        <w:id w:val="-1179423465"/>
        <w:placeholder>
          <w:docPart w:val="A07999F1E03A884D84283811493E8920"/>
        </w:placeholder>
        <w:temporary/>
        <w:showingPlcHdr/>
      </w:sdtPr>
      <w:sdtEndPr/>
      <w:sdtContent>
        <w:p w14:paraId="27831462" w14:textId="77777777" w:rsidR="008115E5" w:rsidRDefault="006214C2">
          <w:pPr>
            <w:pStyle w:val="Ttulo1"/>
          </w:pPr>
          <w:r>
            <w:t>Objetivo</w:t>
          </w:r>
        </w:p>
      </w:sdtContent>
    </w:sdt>
    <w:sdt>
      <w:sdtPr>
        <w:id w:val="264583849"/>
        <w:placeholder>
          <w:docPart w:val="ED7C1C95793C164FAD90A19C22A2EF48"/>
        </w:placeholder>
        <w:temporary/>
        <w:showingPlcHdr/>
      </w:sdtPr>
      <w:sdtEndPr/>
      <w:sdtContent>
        <w:p w14:paraId="6AB1BF21" w14:textId="77777777" w:rsidR="008115E5" w:rsidRDefault="006214C2">
          <w:r>
            <w:t>Para empezar ahora mismo, pulse el texto de cualquier marcador de posición (como este, por ejemplo) y comience a escribir.</w:t>
          </w:r>
        </w:p>
      </w:sdtContent>
    </w:sdt>
    <w:sdt>
      <w:sdtPr>
        <w:id w:val="1728489637"/>
        <w:placeholder>
          <w:docPart w:val="C03D70CD54D0FD4DA84BA3DBA61B60FA"/>
        </w:placeholder>
        <w:temporary/>
        <w:showingPlcHdr/>
      </w:sdtPr>
      <w:sdtEndPr/>
      <w:sdtContent>
        <w:p w14:paraId="3FFE326D" w14:textId="77777777" w:rsidR="008115E5" w:rsidRDefault="006214C2">
          <w:pPr>
            <w:pStyle w:val="Ttulo1"/>
          </w:pPr>
          <w:r>
            <w:t>Experiencia</w:t>
          </w:r>
        </w:p>
      </w:sdtContent>
    </w:sdt>
    <w:sdt>
      <w:sdtPr>
        <w:id w:val="1922449927"/>
        <w:placeholder>
          <w:docPart w:val="B94863A23CCB3B4C934523994EE4F84D"/>
        </w:placeholder>
        <w:temporary/>
        <w:showingPlcHdr/>
      </w:sdtPr>
      <w:sdtEndPr/>
      <w:sdtContent>
        <w:p w14:paraId="15E1467C" w14:textId="77777777" w:rsidR="008115E5" w:rsidRDefault="006214C2">
          <w:r w:rsidRPr="00F41023">
            <w:t>Nombre de la empresa</w:t>
          </w:r>
        </w:p>
      </w:sdtContent>
    </w:sdt>
    <w:sdt>
      <w:sdtPr>
        <w:id w:val="256341102"/>
        <w:placeholder>
          <w:docPart w:val="F2C80EB93552394FB1068D520C07BCC4"/>
        </w:placeholder>
        <w:temporary/>
        <w:showingPlcHdr/>
      </w:sdtPr>
      <w:sdtEndPr/>
      <w:sdtContent>
        <w:p w14:paraId="7E59B013" w14:textId="77777777" w:rsidR="008115E5" w:rsidRDefault="006214C2">
          <w:r>
            <w:t xml:space="preserve">Puesto | Fecha de </w:t>
          </w:r>
          <w:r>
            <w:t>contratación</w:t>
          </w:r>
        </w:p>
      </w:sdtContent>
    </w:sdt>
    <w:sdt>
      <w:sdtPr>
        <w:id w:val="1615867379"/>
        <w:placeholder>
          <w:docPart w:val="3793DA456083BD41B211509984BDDD6F"/>
        </w:placeholder>
        <w:temporary/>
        <w:showingPlcHdr/>
      </w:sdtPr>
      <w:sdtEndPr/>
      <w:sdtContent>
        <w:p w14:paraId="51C4CF79" w14:textId="77777777" w:rsidR="008115E5" w:rsidRDefault="006214C2">
          <w:pPr>
            <w:pStyle w:val="Listaconvietas"/>
          </w:pPr>
          <w:r>
            <w:t>En este espacio debe escribir un breve resumen de sus responsabilidades principales y sus mayores logros.</w:t>
          </w:r>
        </w:p>
        <w:p w14:paraId="0658377E" w14:textId="77777777" w:rsidR="008115E5" w:rsidRDefault="006214C2" w:rsidP="00F41023">
          <w:pPr>
            <w:pStyle w:val="Listaconvietas"/>
          </w:pPr>
          <w:r w:rsidRPr="00F41023">
            <w:t>Para aplicar fácilmente cualquier formato de texto que vea en este esquema, vaya al grupo Estilos. Este texto usa el estilo Lista con v</w:t>
          </w:r>
          <w:r w:rsidRPr="00F41023">
            <w:t>iñetas.</w:t>
          </w:r>
        </w:p>
      </w:sdtContent>
    </w:sdt>
    <w:sdt>
      <w:sdtPr>
        <w:id w:val="720946933"/>
        <w:placeholder>
          <w:docPart w:val="073EE4332B609D44BBF4064EBDD416DA"/>
        </w:placeholder>
        <w:temporary/>
        <w:showingPlcHdr/>
      </w:sdtPr>
      <w:sdtEndPr/>
      <w:sdtContent>
        <w:p w14:paraId="01558AC9" w14:textId="77777777" w:rsidR="008115E5" w:rsidRDefault="006214C2">
          <w:pPr>
            <w:pStyle w:val="Ttulo1"/>
          </w:pPr>
          <w:r>
            <w:t>Formación</w:t>
          </w:r>
        </w:p>
      </w:sdtContent>
    </w:sdt>
    <w:p w14:paraId="49B9E25D" w14:textId="77777777" w:rsidR="008115E5" w:rsidRDefault="006214C2">
      <w:sdt>
        <w:sdtPr>
          <w:id w:val="-1031102517"/>
          <w:placeholder>
            <w:docPart w:val="53DD25D48836BD4498B46377551D0B13"/>
          </w:placeholder>
          <w:temporary/>
          <w:showingPlcHdr/>
        </w:sdtPr>
        <w:sdtEndPr/>
        <w:sdtContent>
          <w:r>
            <w:rPr>
              <w:noProof/>
            </w:rPr>
            <w:t>Aquí puede incluir su GPA y un resumen de su trabajo de clase relevante, sus premios y sus condecoraciones.</w:t>
          </w:r>
        </w:sdtContent>
      </w:sdt>
    </w:p>
    <w:sdt>
      <w:sdtPr>
        <w:id w:val="520597245"/>
        <w:placeholder>
          <w:docPart w:val="C62D880110AFD241842092725763DB27"/>
        </w:placeholder>
        <w:temporary/>
        <w:showingPlcHdr/>
      </w:sdtPr>
      <w:sdtEndPr/>
      <w:sdtContent>
        <w:p w14:paraId="7B2DDD1A" w14:textId="77777777" w:rsidR="008115E5" w:rsidRDefault="006214C2">
          <w:pPr>
            <w:pStyle w:val="Ttulo1"/>
          </w:pPr>
          <w:r>
            <w:t>Premios y reconocimientos</w:t>
          </w:r>
        </w:p>
      </w:sdtContent>
    </w:sdt>
    <w:sdt>
      <w:sdtPr>
        <w:id w:val="982355526"/>
        <w:placeholder>
          <w:docPart w:val="B299440B2B4D51448D746265D36206E0"/>
        </w:placeholder>
        <w:temporary/>
        <w:showingPlcHdr/>
      </w:sdtPr>
      <w:sdtEndPr/>
      <w:sdtContent>
        <w:p w14:paraId="29883984" w14:textId="77777777" w:rsidR="008115E5" w:rsidRDefault="006214C2" w:rsidP="00671303">
          <w:pPr>
            <w:pStyle w:val="Listaconvietas"/>
          </w:pPr>
          <w:r>
            <w:t xml:space="preserve">Consiguió grandes comentarios en su presentación. ¡No sea tímido! </w:t>
          </w:r>
          <w:r w:rsidRPr="00671303">
            <w:t xml:space="preserve">Aquí es donde debe mostrar lo </w:t>
          </w:r>
          <w:r w:rsidRPr="00671303">
            <w:t>bien que trabaja y se compenetra con los demás.</w:t>
          </w:r>
        </w:p>
        <w:p w14:paraId="6A133539" w14:textId="77777777" w:rsidR="003C604D" w:rsidRDefault="006214C2">
          <w:pPr>
            <w:pStyle w:val="Listaconvietas"/>
          </w:pPr>
          <w:r>
            <w:rPr>
              <w:noProof/>
            </w:rPr>
            <w:t>¿Es el presidente de su fraternidad, de su comunidad o dirige su organización benéfica favorita? Digamos las cosas como son: ¡es un líder natural!</w:t>
          </w:r>
        </w:p>
      </w:sdtContent>
    </w:sdt>
    <w:p w14:paraId="7DEDB55A" w14:textId="77777777" w:rsidR="003C604D" w:rsidRDefault="003C604D">
      <w:r>
        <w:br w:type="page"/>
      </w:r>
    </w:p>
    <w:p w14:paraId="2353423F" w14:textId="77777777" w:rsidR="003C604D" w:rsidRDefault="003C604D">
      <w:r>
        <w:lastRenderedPageBreak/>
        <w:br w:type="page"/>
      </w:r>
    </w:p>
    <w:p w14:paraId="4C212ACD" w14:textId="77777777" w:rsidR="003C604D" w:rsidRDefault="003C604D" w:rsidP="003C604D">
      <w:pPr>
        <w:pStyle w:val="Listaconvietas"/>
        <w:numPr>
          <w:ilvl w:val="0"/>
          <w:numId w:val="0"/>
        </w:numPr>
        <w:ind w:left="216"/>
      </w:pPr>
    </w:p>
    <w:p w14:paraId="2F73D1FE" w14:textId="77777777" w:rsidR="003C604D" w:rsidRDefault="003C604D">
      <w:r>
        <w:br w:type="page"/>
      </w:r>
    </w:p>
    <w:p w14:paraId="094BB6BF" w14:textId="77777777" w:rsidR="008115E5" w:rsidRDefault="006214C2" w:rsidP="003C604D">
      <w:pPr>
        <w:pStyle w:val="Listaconvietas"/>
        <w:numPr>
          <w:ilvl w:val="0"/>
          <w:numId w:val="0"/>
        </w:numPr>
        <w:ind w:left="216"/>
      </w:pPr>
    </w:p>
    <w:sectPr w:rsidR="008115E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CF69" w14:textId="77777777" w:rsidR="006214C2" w:rsidRDefault="006214C2">
      <w:pPr>
        <w:spacing w:after="0" w:line="240" w:lineRule="auto"/>
      </w:pPr>
      <w:r>
        <w:separator/>
      </w:r>
    </w:p>
  </w:endnote>
  <w:endnote w:type="continuationSeparator" w:id="0">
    <w:p w14:paraId="56645C50" w14:textId="77777777" w:rsidR="006214C2" w:rsidRDefault="0062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168E" w14:textId="77777777" w:rsidR="008115E5" w:rsidRDefault="006214C2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151F5" w14:textId="77777777" w:rsidR="006214C2" w:rsidRDefault="006214C2">
      <w:pPr>
        <w:spacing w:after="0" w:line="240" w:lineRule="auto"/>
      </w:pPr>
      <w:r>
        <w:separator/>
      </w:r>
    </w:p>
  </w:footnote>
  <w:footnote w:type="continuationSeparator" w:id="0">
    <w:p w14:paraId="64D34393" w14:textId="77777777" w:rsidR="006214C2" w:rsidRDefault="0062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14F0" w14:textId="77777777" w:rsidR="008115E5" w:rsidRDefault="006214C2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B2E7A5" wp14:editId="1C6D94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F4F91E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FA32" w14:textId="77777777" w:rsidR="008115E5" w:rsidRDefault="00874724">
    <w:r>
      <w:rPr>
        <w:noProof/>
        <w:lang w:val="es-MX" w:eastAsia="es-MX"/>
      </w:rPr>
    </w:r>
    <w:r w:rsidR="00874724">
      <w:rPr>
        <w:noProof/>
        <w:lang w:val="es-MX" w:eastAsia="es-MX"/>
      </w:rPr>
      <w:pict>
        <v:group id="Grupo 4" o:spid="_x0000_s2050" alt="Title: Marco de página con tabulación" style="position:absolute;margin-left:0;margin-top:0;width:560.2pt;height:803.2pt;z-index:-251657216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148CC0EC" w14:textId="77777777" w:rsidR="008115E5" w:rsidRDefault="006214C2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EC54E9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BC92B6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A6011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14EA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C58220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B8A6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B80C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05A99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54D4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28E080E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BFCA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6E5F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4B4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29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0EE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E57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C2C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349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E7E4C2DE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3ED4C5B2" w:tentative="1">
      <w:start w:val="1"/>
      <w:numFmt w:val="lowerLetter"/>
      <w:lvlText w:val="%2."/>
      <w:lvlJc w:val="left"/>
      <w:pPr>
        <w:ind w:left="1440" w:hanging="360"/>
      </w:pPr>
    </w:lvl>
    <w:lvl w:ilvl="2" w:tplc="CE7AC09C" w:tentative="1">
      <w:start w:val="1"/>
      <w:numFmt w:val="lowerRoman"/>
      <w:lvlText w:val="%3."/>
      <w:lvlJc w:val="right"/>
      <w:pPr>
        <w:ind w:left="2160" w:hanging="180"/>
      </w:pPr>
    </w:lvl>
    <w:lvl w:ilvl="3" w:tplc="C1FA161C" w:tentative="1">
      <w:start w:val="1"/>
      <w:numFmt w:val="decimal"/>
      <w:lvlText w:val="%4."/>
      <w:lvlJc w:val="left"/>
      <w:pPr>
        <w:ind w:left="2880" w:hanging="360"/>
      </w:pPr>
    </w:lvl>
    <w:lvl w:ilvl="4" w:tplc="7C9C08BA" w:tentative="1">
      <w:start w:val="1"/>
      <w:numFmt w:val="lowerLetter"/>
      <w:lvlText w:val="%5."/>
      <w:lvlJc w:val="left"/>
      <w:pPr>
        <w:ind w:left="3600" w:hanging="360"/>
      </w:pPr>
    </w:lvl>
    <w:lvl w:ilvl="5" w:tplc="4674352A" w:tentative="1">
      <w:start w:val="1"/>
      <w:numFmt w:val="lowerRoman"/>
      <w:lvlText w:val="%6."/>
      <w:lvlJc w:val="right"/>
      <w:pPr>
        <w:ind w:left="4320" w:hanging="180"/>
      </w:pPr>
    </w:lvl>
    <w:lvl w:ilvl="6" w:tplc="1D42E572" w:tentative="1">
      <w:start w:val="1"/>
      <w:numFmt w:val="decimal"/>
      <w:lvlText w:val="%7."/>
      <w:lvlJc w:val="left"/>
      <w:pPr>
        <w:ind w:left="5040" w:hanging="360"/>
      </w:pPr>
    </w:lvl>
    <w:lvl w:ilvl="7" w:tplc="C2A82FF8" w:tentative="1">
      <w:start w:val="1"/>
      <w:numFmt w:val="lowerLetter"/>
      <w:lvlText w:val="%8."/>
      <w:lvlJc w:val="left"/>
      <w:pPr>
        <w:ind w:left="5760" w:hanging="360"/>
      </w:pPr>
    </w:lvl>
    <w:lvl w:ilvl="8" w:tplc="876CDDF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4D"/>
    <w:rsid w:val="003C604D"/>
    <w:rsid w:val="006214C2"/>
    <w:rsid w:val="0087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F1627"/>
  <w15:docId w15:val="{1A9E99EF-0096-4C4E-9C4B-C5A233B0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39E7D8C-503A-A042-A8E6-D97D2D2BA74F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D1F5C2F6D83E41BA09D07849F34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29ECB-CAF6-5D43-A736-9FDC728F3AEB}"/>
      </w:docPartPr>
      <w:docPartBody>
        <w:p w:rsidR="00000000" w:rsidRDefault="000C5773">
          <w:pPr>
            <w:pStyle w:val="57D1F5C2F6D83E41BA09D07849F3473B"/>
          </w:pPr>
          <w:r>
            <w:t>nombre</w:t>
          </w:r>
        </w:p>
      </w:docPartBody>
    </w:docPart>
    <w:docPart>
      <w:docPartPr>
        <w:name w:val="69A69590B1A97A4689682D10E0920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EC61D-19C0-5F44-BE9B-7C2790326A74}"/>
      </w:docPartPr>
      <w:docPartBody>
        <w:p w:rsidR="00000000" w:rsidRDefault="000C5773">
          <w:pPr>
            <w:pStyle w:val="69A69590B1A97A4689682D10E0920708"/>
          </w:pPr>
          <w:r>
            <w:t>Dirección | Teléfono | Correo electrónico</w:t>
          </w:r>
        </w:p>
      </w:docPartBody>
    </w:docPart>
    <w:docPart>
      <w:docPartPr>
        <w:name w:val="A07999F1E03A884D84283811493E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31D1E-CE1D-B64C-A9D0-F30383BAC416}"/>
      </w:docPartPr>
      <w:docPartBody>
        <w:p w:rsidR="00000000" w:rsidRDefault="000C5773">
          <w:pPr>
            <w:pStyle w:val="A07999F1E03A884D84283811493E8920"/>
          </w:pPr>
          <w:r>
            <w:t>Objetivo</w:t>
          </w:r>
        </w:p>
      </w:docPartBody>
    </w:docPart>
    <w:docPart>
      <w:docPartPr>
        <w:name w:val="ED7C1C95793C164FAD90A19C22A2E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00E56-DD8A-4E48-B075-9AFF56D32F4A}"/>
      </w:docPartPr>
      <w:docPartBody>
        <w:p w:rsidR="00000000" w:rsidRDefault="000C5773">
          <w:pPr>
            <w:pStyle w:val="ED7C1C95793C164FAD90A19C22A2EF48"/>
          </w:pPr>
          <w:r>
            <w:t>Para empezar ahora mismo, pulse el texto de cualquier marcador de posición (como este, por ejemplo) y comience a escribir.</w:t>
          </w:r>
        </w:p>
      </w:docPartBody>
    </w:docPart>
    <w:docPart>
      <w:docPartPr>
        <w:name w:val="C03D70CD54D0FD4DA84BA3DBA61B6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63491-963A-F842-BC4F-2BE15883B548}"/>
      </w:docPartPr>
      <w:docPartBody>
        <w:p w:rsidR="00000000" w:rsidRDefault="000C5773">
          <w:pPr>
            <w:pStyle w:val="C03D70CD54D0FD4DA84BA3DBA61B60FA"/>
          </w:pPr>
          <w:r>
            <w:t>Experiencia</w:t>
          </w:r>
        </w:p>
      </w:docPartBody>
    </w:docPart>
    <w:docPart>
      <w:docPartPr>
        <w:name w:val="B94863A23CCB3B4C934523994EE4F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EF02D-8D13-7942-8BDF-ED073AE9C10B}"/>
      </w:docPartPr>
      <w:docPartBody>
        <w:p w:rsidR="00000000" w:rsidRDefault="000C5773">
          <w:pPr>
            <w:pStyle w:val="B94863A23CCB3B4C934523994EE4F84D"/>
          </w:pPr>
          <w:r w:rsidRPr="00F41023">
            <w:t>Nombre de la empresa</w:t>
          </w:r>
        </w:p>
      </w:docPartBody>
    </w:docPart>
    <w:docPart>
      <w:docPartPr>
        <w:name w:val="F2C80EB93552394FB1068D520C07B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E5ECC-A63F-3D4A-B94D-8C1AB3293C9C}"/>
      </w:docPartPr>
      <w:docPartBody>
        <w:p w:rsidR="00000000" w:rsidRDefault="000C5773">
          <w:pPr>
            <w:pStyle w:val="F2C80EB93552394FB1068D520C07BCC4"/>
          </w:pPr>
          <w:r>
            <w:t xml:space="preserve">Puesto | Fecha de </w:t>
          </w:r>
          <w:r>
            <w:t>contratación</w:t>
          </w:r>
        </w:p>
      </w:docPartBody>
    </w:docPart>
    <w:docPart>
      <w:docPartPr>
        <w:name w:val="3793DA456083BD41B211509984BD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7D9D0-3D04-7F46-B0B9-F947311C3184}"/>
      </w:docPartPr>
      <w:docPartBody>
        <w:p w:rsidR="00860FFC" w:rsidRDefault="000C5773">
          <w:pPr>
            <w:pStyle w:val="Listaconvietas"/>
          </w:pPr>
          <w:r>
            <w:t>En este espacio debe escribir un breve resumen de sus responsabilidades principales y sus mayores logros.</w:t>
          </w:r>
        </w:p>
        <w:p w:rsidR="00000000" w:rsidRDefault="000C5773">
          <w:pPr>
            <w:pStyle w:val="3793DA456083BD41B211509984BDDD6F"/>
          </w:pPr>
          <w:r w:rsidRPr="00F41023">
            <w:t>Para aplicar fácilmente cualquier formato de texto que vea en este esquema, vaya al grupo Estilos. Este texto usa el estilo Lista con viñ</w:t>
          </w:r>
          <w:r w:rsidRPr="00F41023">
            <w:t>etas.</w:t>
          </w:r>
        </w:p>
      </w:docPartBody>
    </w:docPart>
    <w:docPart>
      <w:docPartPr>
        <w:name w:val="073EE4332B609D44BBF4064EBDD41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AF5F-3729-2A4A-92FA-111D20E40613}"/>
      </w:docPartPr>
      <w:docPartBody>
        <w:p w:rsidR="00000000" w:rsidRDefault="000C5773">
          <w:pPr>
            <w:pStyle w:val="073EE4332B609D44BBF4064EBDD416DA"/>
          </w:pPr>
          <w:r>
            <w:t>Formación</w:t>
          </w:r>
        </w:p>
      </w:docPartBody>
    </w:docPart>
    <w:docPart>
      <w:docPartPr>
        <w:name w:val="53DD25D48836BD4498B46377551D0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E4621-24AA-1C46-A113-7F43FE2DDC0F}"/>
      </w:docPartPr>
      <w:docPartBody>
        <w:p w:rsidR="00000000" w:rsidRDefault="000C5773">
          <w:pPr>
            <w:pStyle w:val="53DD25D48836BD4498B46377551D0B13"/>
          </w:pPr>
          <w:r>
            <w:rPr>
              <w:noProof/>
            </w:rPr>
            <w:t>Aquí puede incluir su GPA y un resumen de su trabajo de clase relevante, sus premios y sus condecoraciones.</w:t>
          </w:r>
        </w:p>
      </w:docPartBody>
    </w:docPart>
    <w:docPart>
      <w:docPartPr>
        <w:name w:val="C62D880110AFD241842092725763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FF367-FB08-E944-929C-9D361EEA8C10}"/>
      </w:docPartPr>
      <w:docPartBody>
        <w:p w:rsidR="00000000" w:rsidRDefault="000C5773">
          <w:pPr>
            <w:pStyle w:val="C62D880110AFD241842092725763DB27"/>
          </w:pPr>
          <w:r>
            <w:t>Premios y reconocimientos</w:t>
          </w:r>
        </w:p>
      </w:docPartBody>
    </w:docPart>
    <w:docPart>
      <w:docPartPr>
        <w:name w:val="B299440B2B4D51448D746265D3620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D8C9-D2D8-0A45-BE29-B4830F5D80AA}"/>
      </w:docPartPr>
      <w:docPartBody>
        <w:p w:rsidR="00860FFC" w:rsidRDefault="000C5773" w:rsidP="00671303">
          <w:pPr>
            <w:pStyle w:val="Listaconvietas"/>
          </w:pPr>
          <w:r>
            <w:t xml:space="preserve">Consiguió grandes comentarios en su presentación. ¡No sea tímido! </w:t>
          </w:r>
          <w:r w:rsidRPr="00671303">
            <w:t>Aquí es donde debe mostrar lo bien que t</w:t>
          </w:r>
          <w:r w:rsidRPr="00671303">
            <w:t>rabaja y se compenetra con los demás.</w:t>
          </w:r>
        </w:p>
        <w:p w:rsidR="00000000" w:rsidRDefault="000C5773">
          <w:pPr>
            <w:pStyle w:val="B299440B2B4D51448D746265D36206E0"/>
          </w:pPr>
          <w:r>
            <w:rPr>
              <w:noProof/>
            </w:rPr>
            <w:t>¿Es el presidente de su fraternidad, de su comunidad o dirige su organización benéfica favorita? Digamos las cosas como son: ¡es un líder natural!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26747ED4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2B0CEF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A40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CCF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A80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1801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E5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0C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306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73"/>
    <w:rsid w:val="000C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D1F5C2F6D83E41BA09D07849F3473B">
    <w:name w:val="57D1F5C2F6D83E41BA09D07849F3473B"/>
  </w:style>
  <w:style w:type="paragraph" w:customStyle="1" w:styleId="69A69590B1A97A4689682D10E0920708">
    <w:name w:val="69A69590B1A97A4689682D10E0920708"/>
  </w:style>
  <w:style w:type="paragraph" w:customStyle="1" w:styleId="A07999F1E03A884D84283811493E8920">
    <w:name w:val="A07999F1E03A884D84283811493E8920"/>
  </w:style>
  <w:style w:type="paragraph" w:customStyle="1" w:styleId="ED7C1C95793C164FAD90A19C22A2EF48">
    <w:name w:val="ED7C1C95793C164FAD90A19C22A2EF48"/>
  </w:style>
  <w:style w:type="paragraph" w:customStyle="1" w:styleId="C03D70CD54D0FD4DA84BA3DBA61B60FA">
    <w:name w:val="C03D70CD54D0FD4DA84BA3DBA61B60FA"/>
  </w:style>
  <w:style w:type="paragraph" w:customStyle="1" w:styleId="B94863A23CCB3B4C934523994EE4F84D">
    <w:name w:val="B94863A23CCB3B4C934523994EE4F84D"/>
  </w:style>
  <w:style w:type="paragraph" w:customStyle="1" w:styleId="F2C80EB93552394FB1068D520C07BCC4">
    <w:name w:val="F2C80EB93552394FB1068D520C07BCC4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3793DA456083BD41B211509984BDDD6F">
    <w:name w:val="3793DA456083BD41B211509984BDDD6F"/>
  </w:style>
  <w:style w:type="paragraph" w:customStyle="1" w:styleId="073EE4332B609D44BBF4064EBDD416DA">
    <w:name w:val="073EE4332B609D44BBF4064EBDD416DA"/>
  </w:style>
  <w:style w:type="paragraph" w:customStyle="1" w:styleId="53DD25D48836BD4498B46377551D0B13">
    <w:name w:val="53DD25D48836BD4498B46377551D0B13"/>
  </w:style>
  <w:style w:type="paragraph" w:customStyle="1" w:styleId="C62D880110AFD241842092725763DB27">
    <w:name w:val="C62D880110AFD241842092725763DB27"/>
  </w:style>
  <w:style w:type="paragraph" w:customStyle="1" w:styleId="B299440B2B4D51448D746265D36206E0">
    <w:name w:val="B299440B2B4D51448D746265D3620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C30F-6AB5-4F5A-B58B-7EFD20600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{739E7D8C-503A-A042-A8E6-D97D2D2BA74F}tf50002018.dotx</Template>
  <TotalTime>1</TotalTime>
  <Pages>4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2021-12-10T16:19:00Z</dcterms:created>
  <dcterms:modified xsi:type="dcterms:W3CDTF">2021-12-10T16:20:00Z</dcterms:modified>
</cp:coreProperties>
</file>